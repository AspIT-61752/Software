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DC6" w:rsidRDefault="0025646A" w:rsidP="0025646A">
      <w:pPr>
        <w:pStyle w:val="Titel"/>
      </w:pPr>
      <w:r>
        <w:t>Opgave</w:t>
      </w:r>
      <w:r w:rsidR="00135E32">
        <w:t xml:space="preserve"> </w:t>
      </w:r>
      <w:r w:rsidR="00DB17A3">
        <w:t>1</w:t>
      </w:r>
      <w:r w:rsidR="00054ECB">
        <w:t xml:space="preserve"> WPF</w:t>
      </w:r>
      <w:r w:rsidR="00DB17A3">
        <w:t xml:space="preserve"> - </w:t>
      </w:r>
      <w:r w:rsidR="00054ECB">
        <w:t>Introduktion</w:t>
      </w:r>
    </w:p>
    <w:p w:rsidR="00BC35FC" w:rsidRPr="00BC35FC" w:rsidRDefault="00E81506" w:rsidP="00BC35FC">
      <w:pPr>
        <w:pStyle w:val="Undertitel"/>
      </w:pPr>
      <w:r>
        <w:t>O</w:t>
      </w:r>
      <w:r w:rsidR="00DB17A3">
        <w:t>bjekter og nedarvning</w:t>
      </w:r>
    </w:p>
    <w:p w:rsidR="0025646A" w:rsidRDefault="0025646A" w:rsidP="00135E32">
      <w:pPr>
        <w:pStyle w:val="Overskrift1"/>
        <w:numPr>
          <w:ilvl w:val="0"/>
          <w:numId w:val="0"/>
        </w:numPr>
      </w:pPr>
      <w:r>
        <w:t>Formål</w:t>
      </w:r>
    </w:p>
    <w:p w:rsidR="00D3143A" w:rsidRPr="00D3143A" w:rsidRDefault="00D3143A" w:rsidP="00D3143A">
      <w:r>
        <w:t xml:space="preserve">Formålet med opgaven </w:t>
      </w:r>
      <w:r w:rsidR="0005722B">
        <w:t>er</w:t>
      </w:r>
      <w:r>
        <w:t xml:space="preserve"> at lære </w:t>
      </w:r>
      <w:r w:rsidR="00DB17A3">
        <w:t>hvordan</w:t>
      </w:r>
      <w:r w:rsidR="00054ECB">
        <w:t xml:space="preserve"> man grundlæggende anvender WPF til at lave en GUI som gør brugeren i stand til at løse en opgave. Du opnår grundlæggende forståelse for hvordan man udnytter de faciliteter Visual Studio stiller til rådighed, når det drejer sig om design af en GUI.</w:t>
      </w:r>
    </w:p>
    <w:p w:rsidR="0025646A" w:rsidRDefault="0025646A" w:rsidP="00135E32">
      <w:pPr>
        <w:pStyle w:val="Overskrift1"/>
        <w:numPr>
          <w:ilvl w:val="0"/>
          <w:numId w:val="0"/>
        </w:numPr>
      </w:pPr>
      <w:r>
        <w:t>Mål</w:t>
      </w:r>
    </w:p>
    <w:p w:rsidR="00920AA7" w:rsidRDefault="00B24E50" w:rsidP="0025646A">
      <w:r>
        <w:t>Opgavens mål er</w:t>
      </w:r>
    </w:p>
    <w:p w:rsidR="00F44EAE" w:rsidRDefault="00FD638E" w:rsidP="00292DBC">
      <w:pPr>
        <w:pStyle w:val="Listeafsnit"/>
        <w:numPr>
          <w:ilvl w:val="0"/>
          <w:numId w:val="6"/>
        </w:numPr>
      </w:pPr>
      <w:r>
        <w:t xml:space="preserve">at </w:t>
      </w:r>
      <w:r w:rsidR="00D3143A">
        <w:t xml:space="preserve">kunne </w:t>
      </w:r>
      <w:r w:rsidR="00054ECB">
        <w:t xml:space="preserve">oprette et </w:t>
      </w:r>
      <w:r w:rsidR="005019C4">
        <w:t>WPF-projekt</w:t>
      </w:r>
    </w:p>
    <w:p w:rsidR="00D3143A" w:rsidRDefault="00D3143A" w:rsidP="00292DBC">
      <w:pPr>
        <w:pStyle w:val="Listeafsnit"/>
        <w:numPr>
          <w:ilvl w:val="0"/>
          <w:numId w:val="6"/>
        </w:numPr>
      </w:pPr>
      <w:r>
        <w:t xml:space="preserve">at kunne </w:t>
      </w:r>
      <w:r w:rsidR="005019C4">
        <w:t>lave en GUI der opfylder kravet i opgaven</w:t>
      </w:r>
    </w:p>
    <w:p w:rsidR="008E5D0D" w:rsidRDefault="008E5D0D" w:rsidP="00292DBC">
      <w:pPr>
        <w:pStyle w:val="Listeafsnit"/>
        <w:numPr>
          <w:ilvl w:val="0"/>
          <w:numId w:val="6"/>
        </w:numPr>
      </w:pPr>
      <w:r>
        <w:t xml:space="preserve">at kunne benytte </w:t>
      </w:r>
      <w:r w:rsidR="005019C4">
        <w:t>standard elementer fra Tool Box</w:t>
      </w:r>
    </w:p>
    <w:p w:rsidR="00071035" w:rsidRDefault="00071035" w:rsidP="00292DBC">
      <w:pPr>
        <w:pStyle w:val="Listeafsnit"/>
        <w:numPr>
          <w:ilvl w:val="0"/>
          <w:numId w:val="6"/>
        </w:numPr>
      </w:pPr>
      <w:r>
        <w:t xml:space="preserve">at kunne </w:t>
      </w:r>
      <w:r w:rsidR="005019C4">
        <w:t>udvælge og benytte de rette eventhandlere</w:t>
      </w:r>
    </w:p>
    <w:p w:rsidR="008E5D0D" w:rsidRDefault="008E5D0D" w:rsidP="00292DBC">
      <w:pPr>
        <w:pStyle w:val="Listeafsnit"/>
        <w:numPr>
          <w:ilvl w:val="0"/>
          <w:numId w:val="6"/>
        </w:numPr>
      </w:pPr>
      <w:r>
        <w:t xml:space="preserve">at </w:t>
      </w:r>
      <w:r w:rsidR="005019C4">
        <w:t>kunne anvende metoder til udførelse af funktionalitet</w:t>
      </w:r>
    </w:p>
    <w:p w:rsidR="00F44EAE" w:rsidRDefault="005019C4" w:rsidP="00071035">
      <w:pPr>
        <w:pStyle w:val="Overskrift1"/>
        <w:numPr>
          <w:ilvl w:val="0"/>
          <w:numId w:val="0"/>
        </w:numPr>
      </w:pPr>
      <w:r>
        <w:t>1</w:t>
      </w:r>
      <w:r w:rsidR="00071035">
        <w:t xml:space="preserve"> </w:t>
      </w:r>
      <w:r w:rsidR="006C502A">
        <w:t xml:space="preserve">Struktur – </w:t>
      </w:r>
      <w:r>
        <w:t xml:space="preserve">Grid med </w:t>
      </w:r>
      <w:r w:rsidR="00395218">
        <w:rPr>
          <w:noProof/>
        </w:rPr>
        <w:t>Row</w:t>
      </w:r>
      <w:r w:rsidR="00395218">
        <w:t xml:space="preserve"> &amp; Colum</w:t>
      </w:r>
    </w:p>
    <w:p w:rsidR="00286BF0" w:rsidRPr="00395218" w:rsidRDefault="0005722B" w:rsidP="00286BF0">
      <w:r>
        <w:rPr>
          <w:noProof/>
        </w:rPr>
        <w:t xml:space="preserve">Til denne opgave skal du oprette et nyt projekt i din kodemappe. Det skal være et </w:t>
      </w:r>
      <w:r w:rsidR="00395218">
        <w:rPr>
          <w:i/>
          <w:noProof/>
        </w:rPr>
        <w:t>WPF App(.NETFramework)</w:t>
      </w:r>
      <w:r>
        <w:rPr>
          <w:noProof/>
        </w:rPr>
        <w:t xml:space="preserve"> og navngives </w:t>
      </w:r>
      <w:r w:rsidR="00395218">
        <w:rPr>
          <w:i/>
          <w:noProof/>
        </w:rPr>
        <w:t>WpfAppIntroduktion</w:t>
      </w:r>
      <w:r w:rsidR="00071035">
        <w:rPr>
          <w:i/>
          <w:noProof/>
        </w:rPr>
        <w:t>.</w:t>
      </w:r>
      <w:r w:rsidR="00395218">
        <w:rPr>
          <w:noProof/>
        </w:rPr>
        <w:t xml:space="preserve"> Projektet skal gemmes i din kodemappe, i en mappe der skal navngives </w:t>
      </w:r>
      <w:r w:rsidR="00395218" w:rsidRPr="00395218">
        <w:rPr>
          <w:i/>
          <w:noProof/>
        </w:rPr>
        <w:t>WPF</w:t>
      </w:r>
      <w:r w:rsidR="00395218">
        <w:rPr>
          <w:noProof/>
        </w:rPr>
        <w:t xml:space="preserve">, her skal du fremover gemme alle dine </w:t>
      </w:r>
      <w:r w:rsidR="009A5A46">
        <w:rPr>
          <w:noProof/>
        </w:rPr>
        <w:t>WPF-projekter</w:t>
      </w:r>
      <w:r w:rsidR="00395218">
        <w:t>.</w:t>
      </w:r>
    </w:p>
    <w:p w:rsidR="00D3143A" w:rsidRDefault="005019C4" w:rsidP="00071035">
      <w:pPr>
        <w:pStyle w:val="Overskrift2"/>
        <w:numPr>
          <w:ilvl w:val="0"/>
          <w:numId w:val="0"/>
        </w:numPr>
      </w:pPr>
      <w:r>
        <w:t>1</w:t>
      </w:r>
      <w:r w:rsidR="00071035">
        <w:t xml:space="preserve">.1 </w:t>
      </w:r>
      <w:r w:rsidR="00D3143A">
        <w:t>Opgave 1</w:t>
      </w:r>
    </w:p>
    <w:p w:rsidR="00D47B73" w:rsidRDefault="00071035" w:rsidP="00D3143A">
      <w:pPr>
        <w:rPr>
          <w:noProof/>
        </w:rPr>
      </w:pPr>
      <w:r>
        <w:rPr>
          <w:noProof/>
        </w:rPr>
        <w:t xml:space="preserve">Du skal </w:t>
      </w:r>
      <w:r w:rsidR="00EF2404">
        <w:rPr>
          <w:noProof/>
        </w:rPr>
        <w:t xml:space="preserve">tilrette </w:t>
      </w:r>
      <w:r w:rsidR="00EF2404" w:rsidRPr="003F659D">
        <w:rPr>
          <w:i/>
          <w:noProof/>
        </w:rPr>
        <w:t>MainWindow</w:t>
      </w:r>
      <w:r w:rsidR="00EF2404">
        <w:rPr>
          <w:noProof/>
        </w:rPr>
        <w:t>, så det får størelsen: Højde-700 og Brede-350</w:t>
      </w:r>
      <w:r w:rsidR="00941BFF">
        <w:rPr>
          <w:noProof/>
        </w:rPr>
        <w:t xml:space="preserve"> og får titlen </w:t>
      </w:r>
      <w:r w:rsidR="00941BFF" w:rsidRPr="00941BFF">
        <w:rPr>
          <w:i/>
          <w:noProof/>
        </w:rPr>
        <w:t xml:space="preserve">Opgave 1 WPF </w:t>
      </w:r>
      <w:r w:rsidR="00941BFF" w:rsidRPr="00941BFF">
        <w:rPr>
          <w:i/>
          <w:noProof/>
        </w:rPr>
        <w:t>–</w:t>
      </w:r>
      <w:r w:rsidR="00941BFF" w:rsidRPr="00941BFF">
        <w:rPr>
          <w:i/>
          <w:noProof/>
        </w:rPr>
        <w:t xml:space="preserve"> Introduktion</w:t>
      </w:r>
      <w:r w:rsidR="00941BFF">
        <w:rPr>
          <w:noProof/>
        </w:rPr>
        <w:t>.</w:t>
      </w:r>
      <w:r w:rsidR="00EF2404">
        <w:rPr>
          <w:noProof/>
        </w:rPr>
        <w:br/>
        <w:t xml:space="preserve">Du skal oprette to kolonner. Kolonne nr. 0 skal have en fast brede på </w:t>
      </w:r>
      <w:r w:rsidR="00F35B95">
        <w:rPr>
          <w:noProof/>
        </w:rPr>
        <w:t>120</w:t>
      </w:r>
      <w:r w:rsidR="00EF2404">
        <w:rPr>
          <w:noProof/>
        </w:rPr>
        <w:t xml:space="preserve"> og kolonne nr. 1 skal være flydende.</w:t>
      </w:r>
      <w:r w:rsidR="00F35B95">
        <w:rPr>
          <w:noProof/>
        </w:rPr>
        <w:t xml:space="preserve"> </w:t>
      </w:r>
      <w:r w:rsidR="00F35B95">
        <w:rPr>
          <w:noProof/>
        </w:rPr>
        <w:br/>
        <w:t>Du skal nu oprette 10 rækker. Række nr. 0 til nr. 8 skal have en fast højde på 50 og række nr. 9 skal være flydende.</w:t>
      </w:r>
      <w:r w:rsidR="00F35B95">
        <w:rPr>
          <w:noProof/>
        </w:rPr>
        <w:br/>
        <w:t>Du skal nu indsætte</w:t>
      </w:r>
      <w:r w:rsidR="00082DF5">
        <w:rPr>
          <w:noProof/>
        </w:rPr>
        <w:t xml:space="preserve"> en </w:t>
      </w:r>
      <w:r w:rsidR="00082DF5" w:rsidRPr="00082DF5">
        <w:rPr>
          <w:i/>
          <w:noProof/>
        </w:rPr>
        <w:t>Button</w:t>
      </w:r>
      <w:r w:rsidR="00082DF5">
        <w:rPr>
          <w:noProof/>
        </w:rPr>
        <w:t xml:space="preserve"> i kolonne nr. 0 og række nr. 0 til nr. 8. Hver </w:t>
      </w:r>
      <w:r w:rsidR="00082DF5" w:rsidRPr="00D47B73">
        <w:rPr>
          <w:i/>
          <w:noProof/>
        </w:rPr>
        <w:t>Button</w:t>
      </w:r>
      <w:r w:rsidR="00082DF5">
        <w:rPr>
          <w:noProof/>
        </w:rPr>
        <w:t xml:space="preserve"> skal navngives</w:t>
      </w:r>
      <w:r w:rsidR="00D47B73">
        <w:rPr>
          <w:noProof/>
        </w:rPr>
        <w:t xml:space="preserve"> som </w:t>
      </w:r>
      <w:r w:rsidR="00D47B73" w:rsidRPr="00D47B73">
        <w:rPr>
          <w:i/>
          <w:noProof/>
        </w:rPr>
        <w:t>buttonOpg12</w:t>
      </w:r>
      <w:r w:rsidR="00D47B73">
        <w:rPr>
          <w:noProof/>
        </w:rPr>
        <w:t xml:space="preserve">, </w:t>
      </w:r>
      <w:r w:rsidR="00D47B73" w:rsidRPr="00D47B73">
        <w:rPr>
          <w:i/>
          <w:noProof/>
        </w:rPr>
        <w:t>buttonOpg1</w:t>
      </w:r>
      <w:r w:rsidR="00D47B73" w:rsidRPr="00D47B73">
        <w:rPr>
          <w:i/>
          <w:noProof/>
        </w:rPr>
        <w:t>3</w:t>
      </w:r>
      <w:r w:rsidR="00D47B73">
        <w:rPr>
          <w:noProof/>
        </w:rPr>
        <w:t xml:space="preserve"> … osv. Der må IKKE angives højde og brede på knappen, men i stedet skal der anvendes </w:t>
      </w:r>
      <w:r w:rsidR="00D47B73" w:rsidRPr="00D47B73">
        <w:rPr>
          <w:i/>
          <w:noProof/>
        </w:rPr>
        <w:t>Margin</w:t>
      </w:r>
      <w:r w:rsidR="00D47B73">
        <w:rPr>
          <w:noProof/>
        </w:rPr>
        <w:t xml:space="preserve"> på 10 pix. og både </w:t>
      </w:r>
      <w:r w:rsidR="00D47B73" w:rsidRPr="00D47B73">
        <w:rPr>
          <w:i/>
          <w:noProof/>
        </w:rPr>
        <w:t>HorizontalAlignment</w:t>
      </w:r>
      <w:r w:rsidR="00D47B73">
        <w:rPr>
          <w:noProof/>
        </w:rPr>
        <w:t xml:space="preserve"> &amp; </w:t>
      </w:r>
      <w:r w:rsidR="00D47B73" w:rsidRPr="00D47B73">
        <w:rPr>
          <w:i/>
          <w:noProof/>
        </w:rPr>
        <w:t>VerticalAlignment</w:t>
      </w:r>
      <w:r w:rsidR="00D47B73">
        <w:rPr>
          <w:noProof/>
        </w:rPr>
        <w:t xml:space="preserve"> skal sættes til </w:t>
      </w:r>
      <w:r w:rsidR="00D47B73" w:rsidRPr="00D47B73">
        <w:rPr>
          <w:i/>
          <w:noProof/>
        </w:rPr>
        <w:t>Stretch</w:t>
      </w:r>
      <w:r w:rsidR="00D47B73">
        <w:rPr>
          <w:noProof/>
        </w:rPr>
        <w:t>.</w:t>
      </w:r>
      <w:r w:rsidR="00D47B73">
        <w:rPr>
          <w:noProof/>
        </w:rPr>
        <w:br/>
        <w:t xml:space="preserve">Knappernes </w:t>
      </w:r>
      <w:r w:rsidR="00D47B73" w:rsidRPr="00D47B73">
        <w:rPr>
          <w:i/>
          <w:noProof/>
        </w:rPr>
        <w:t>Content</w:t>
      </w:r>
      <w:r w:rsidR="00D47B73">
        <w:rPr>
          <w:noProof/>
        </w:rPr>
        <w:t xml:space="preserve"> sættes til </w:t>
      </w:r>
      <w:r w:rsidR="00D47B73" w:rsidRPr="00D47B73">
        <w:rPr>
          <w:i/>
          <w:noProof/>
        </w:rPr>
        <w:t>Opgave 1.2</w:t>
      </w:r>
      <w:r w:rsidR="00D47B73">
        <w:rPr>
          <w:noProof/>
        </w:rPr>
        <w:t xml:space="preserve">, </w:t>
      </w:r>
      <w:r w:rsidR="00D47B73" w:rsidRPr="00D47B73">
        <w:rPr>
          <w:i/>
          <w:noProof/>
        </w:rPr>
        <w:t>Opgave 1.</w:t>
      </w:r>
      <w:r w:rsidR="00D47B73">
        <w:rPr>
          <w:i/>
          <w:noProof/>
        </w:rPr>
        <w:t>3</w:t>
      </w:r>
      <w:r w:rsidR="00D47B73">
        <w:rPr>
          <w:noProof/>
        </w:rPr>
        <w:t xml:space="preserve">, </w:t>
      </w:r>
      <w:r w:rsidR="00D47B73" w:rsidRPr="00D47B73">
        <w:rPr>
          <w:i/>
          <w:noProof/>
        </w:rPr>
        <w:t>Opgave 1.</w:t>
      </w:r>
      <w:r w:rsidR="00D47B73">
        <w:rPr>
          <w:i/>
          <w:noProof/>
        </w:rPr>
        <w:t>4</w:t>
      </w:r>
      <w:r w:rsidR="00D47B73">
        <w:rPr>
          <w:noProof/>
        </w:rPr>
        <w:t xml:space="preserve"> osv.</w:t>
      </w:r>
      <w:r w:rsidR="00D47B73">
        <w:rPr>
          <w:noProof/>
        </w:rPr>
        <w:br/>
        <w:t xml:space="preserve">Du skal nu indsætte en </w:t>
      </w:r>
      <w:r w:rsidR="00941BFF">
        <w:rPr>
          <w:noProof/>
        </w:rPr>
        <w:t xml:space="preserve">ListBox som skal navngives </w:t>
      </w:r>
      <w:r w:rsidR="003F659D">
        <w:rPr>
          <w:noProof/>
        </w:rPr>
        <w:t>til</w:t>
      </w:r>
      <w:r w:rsidR="00941BFF">
        <w:rPr>
          <w:noProof/>
        </w:rPr>
        <w:t xml:space="preserve"> </w:t>
      </w:r>
      <w:r w:rsidR="003F659D" w:rsidRPr="003F659D">
        <w:rPr>
          <w:i/>
          <w:noProof/>
        </w:rPr>
        <w:t>listBoxRes</w:t>
      </w:r>
      <w:r w:rsidR="00941BFF">
        <w:rPr>
          <w:noProof/>
        </w:rPr>
        <w:t xml:space="preserve">. Den skal placeres i kolonne nr. 1 og række nr. 0. For at sikre at den fylder hele kolonnen, skal der angives en </w:t>
      </w:r>
      <w:r w:rsidR="00941BFF" w:rsidRPr="00941BFF">
        <w:rPr>
          <w:i/>
          <w:noProof/>
        </w:rPr>
        <w:t>Grid.RowSpan</w:t>
      </w:r>
      <w:r w:rsidR="00941BFF">
        <w:rPr>
          <w:noProof/>
        </w:rPr>
        <w:t xml:space="preserve"> med værdien 9. Der må ligeledes IKKE angives fast højde og brede, men der som til knapperne angives en margin, men nu på 5 pix. (sammenlign med hvad gjorde med knapperne og gør det samme her).</w:t>
      </w:r>
    </w:p>
    <w:p w:rsidR="003F659D" w:rsidRDefault="003F659D" w:rsidP="00D3143A">
      <w:pPr>
        <w:rPr>
          <w:noProof/>
        </w:rPr>
      </w:pPr>
      <w:r>
        <w:rPr>
          <w:noProof/>
        </w:rPr>
        <w:t xml:space="preserve">Du skal nu tilføje en ny </w:t>
      </w:r>
      <w:r w:rsidRPr="003F659D">
        <w:rPr>
          <w:i/>
          <w:noProof/>
        </w:rPr>
        <w:t>Class</w:t>
      </w:r>
      <w:r>
        <w:rPr>
          <w:noProof/>
        </w:rPr>
        <w:t xml:space="preserve"> til projektet, det gøres på samme måde som du gjorde da du arbejdede med </w:t>
      </w:r>
      <w:r w:rsidRPr="003F659D">
        <w:rPr>
          <w:i/>
          <w:noProof/>
        </w:rPr>
        <w:t>ConsoleApp</w:t>
      </w:r>
      <w:r>
        <w:rPr>
          <w:noProof/>
        </w:rPr>
        <w:t xml:space="preserve">. Denne </w:t>
      </w:r>
      <w:r w:rsidRPr="003F659D">
        <w:rPr>
          <w:i/>
          <w:noProof/>
        </w:rPr>
        <w:t>Class</w:t>
      </w:r>
      <w:r>
        <w:rPr>
          <w:noProof/>
        </w:rPr>
        <w:t xml:space="preserve"> skal have navnet </w:t>
      </w:r>
      <w:r w:rsidRPr="003F659D">
        <w:rPr>
          <w:i/>
          <w:noProof/>
        </w:rPr>
        <w:t>ClassBIZ</w:t>
      </w:r>
      <w:r>
        <w:rPr>
          <w:noProof/>
        </w:rPr>
        <w:t xml:space="preserve"> og skal placeres i en mappe med navnet </w:t>
      </w:r>
      <w:r w:rsidRPr="003F659D">
        <w:rPr>
          <w:i/>
          <w:noProof/>
        </w:rPr>
        <w:t>BIZ</w:t>
      </w:r>
      <w:r>
        <w:rPr>
          <w:noProof/>
        </w:rPr>
        <w:t xml:space="preserve">. I </w:t>
      </w:r>
      <w:r w:rsidRPr="003F659D">
        <w:rPr>
          <w:i/>
          <w:noProof/>
        </w:rPr>
        <w:t>ClassBIZ</w:t>
      </w:r>
      <w:r>
        <w:rPr>
          <w:noProof/>
        </w:rPr>
        <w:t xml:space="preserve"> skal du oprette en </w:t>
      </w:r>
      <w:r w:rsidRPr="003F659D">
        <w:rPr>
          <w:i/>
          <w:noProof/>
        </w:rPr>
        <w:t>constructor</w:t>
      </w:r>
      <w:r>
        <w:rPr>
          <w:noProof/>
        </w:rPr>
        <w:t>.</w:t>
      </w:r>
    </w:p>
    <w:p w:rsidR="003F659D" w:rsidRDefault="003F659D" w:rsidP="00D3143A">
      <w:pPr>
        <w:rPr>
          <w:rFonts w:ascii="Consolas" w:hAnsi="Consolas" w:cs="Consolas"/>
          <w:noProof/>
          <w:color w:val="000000"/>
          <w:sz w:val="19"/>
          <w:szCs w:val="19"/>
        </w:rPr>
      </w:pPr>
      <w:r>
        <w:rPr>
          <w:noProof/>
        </w:rPr>
        <w:t xml:space="preserve">I den </w:t>
      </w:r>
      <w:r w:rsidRPr="003F659D">
        <w:rPr>
          <w:i/>
          <w:noProof/>
        </w:rPr>
        <w:t>Class</w:t>
      </w:r>
      <w:r>
        <w:rPr>
          <w:i/>
          <w:noProof/>
        </w:rPr>
        <w:t xml:space="preserve"> </w:t>
      </w:r>
      <w:r>
        <w:rPr>
          <w:noProof/>
        </w:rPr>
        <w:t xml:space="preserve">der knytter sig til selve </w:t>
      </w:r>
      <w:r w:rsidRPr="003F659D">
        <w:rPr>
          <w:i/>
          <w:noProof/>
        </w:rPr>
        <w:t>MainWindow</w:t>
      </w:r>
      <w:r>
        <w:rPr>
          <w:i/>
          <w:noProof/>
        </w:rPr>
        <w:t xml:space="preserve"> </w:t>
      </w:r>
      <w:r>
        <w:rPr>
          <w:noProof/>
        </w:rPr>
        <w:t>(</w:t>
      </w:r>
      <w:r w:rsidRPr="003F659D">
        <w:rPr>
          <w:noProof/>
          <w:sz w:val="18"/>
          <w:szCs w:val="18"/>
        </w:rPr>
        <w:t>MainWindow.</w:t>
      </w:r>
      <w:r w:rsidR="002F6CE4">
        <w:rPr>
          <w:noProof/>
          <w:sz w:val="18"/>
          <w:szCs w:val="18"/>
        </w:rPr>
        <w:t>xaml</w:t>
      </w:r>
      <w:r w:rsidRPr="003F659D">
        <w:rPr>
          <w:noProof/>
          <w:sz w:val="18"/>
          <w:szCs w:val="18"/>
        </w:rPr>
        <w:t>.cs</w:t>
      </w:r>
      <w:r>
        <w:rPr>
          <w:noProof/>
        </w:rPr>
        <w:t xml:space="preserve">), skal du lave en instans af din </w:t>
      </w:r>
      <w:r w:rsidRPr="002F6CE4">
        <w:rPr>
          <w:i/>
          <w:noProof/>
        </w:rPr>
        <w:t>ClassBIZ</w:t>
      </w:r>
      <w:r>
        <w:rPr>
          <w:noProof/>
        </w:rPr>
        <w:t xml:space="preserve"> så du kan tilgå de metoder</w:t>
      </w:r>
      <w:r w:rsidR="002F6CE4">
        <w:rPr>
          <w:noProof/>
        </w:rPr>
        <w:t>,</w:t>
      </w:r>
      <w:r>
        <w:rPr>
          <w:noProof/>
        </w:rPr>
        <w:t xml:space="preserve"> du snart skal kode for at kunne løse de følgende opgaver</w:t>
      </w:r>
      <w:r w:rsidR="002F6CE4">
        <w:rPr>
          <w:noProof/>
        </w:rPr>
        <w:t xml:space="preserve">. Det gøres på følgende måde: I MainWindow.xaml.cs skriver du, mellem </w:t>
      </w:r>
      <w:r w:rsidR="002F6CE4" w:rsidRPr="002F6CE4">
        <w:rPr>
          <w:i/>
          <w:noProof/>
        </w:rPr>
        <w:t>public partial class MainWindow : Window</w:t>
      </w:r>
      <w:r w:rsidR="002F6CE4">
        <w:rPr>
          <w:noProof/>
        </w:rPr>
        <w:t xml:space="preserve"> og </w:t>
      </w:r>
      <w:r w:rsidR="002F6CE4" w:rsidRPr="002F6CE4">
        <w:rPr>
          <w:i/>
          <w:noProof/>
        </w:rPr>
        <w:t>public MainWindow()</w:t>
      </w:r>
      <w:r w:rsidR="002F6CE4">
        <w:rPr>
          <w:noProof/>
        </w:rPr>
        <w:t xml:space="preserve"> følgende:             </w:t>
      </w:r>
      <w:r w:rsidR="002F6CE4">
        <w:rPr>
          <w:rFonts w:ascii="Consolas" w:hAnsi="Consolas" w:cs="Consolas"/>
          <w:noProof/>
          <w:color w:val="000000"/>
          <w:sz w:val="19"/>
          <w:szCs w:val="19"/>
        </w:rPr>
        <w:t xml:space="preserve">ClassBIZ classBIZ = </w:t>
      </w:r>
      <w:r w:rsidR="002F6CE4">
        <w:rPr>
          <w:rFonts w:ascii="Consolas" w:hAnsi="Consolas" w:cs="Consolas"/>
          <w:noProof/>
          <w:color w:val="0000FF"/>
          <w:sz w:val="19"/>
          <w:szCs w:val="19"/>
        </w:rPr>
        <w:t>new</w:t>
      </w:r>
      <w:r w:rsidR="002F6CE4">
        <w:rPr>
          <w:rFonts w:ascii="Consolas" w:hAnsi="Consolas" w:cs="Consolas"/>
          <w:noProof/>
          <w:color w:val="000000"/>
          <w:sz w:val="19"/>
          <w:szCs w:val="19"/>
        </w:rPr>
        <w:t xml:space="preserve"> ClassBIZ();</w:t>
      </w:r>
    </w:p>
    <w:p w:rsidR="002F6CE4" w:rsidRDefault="002F6CE4" w:rsidP="00D3143A">
      <w:r>
        <w:rPr>
          <w:noProof/>
        </w:rPr>
        <w:lastRenderedPageBreak/>
        <w:t xml:space="preserve">Når du skal tilgå dine metoder i </w:t>
      </w:r>
      <w:r w:rsidRPr="002F6CE4">
        <w:rPr>
          <w:i/>
          <w:noProof/>
        </w:rPr>
        <w:t>ClassBIZ</w:t>
      </w:r>
      <w:r>
        <w:rPr>
          <w:noProof/>
        </w:rPr>
        <w:t xml:space="preserve">, skal du benytte instansnavnet </w:t>
      </w:r>
      <w:r w:rsidRPr="002F6CE4">
        <w:rPr>
          <w:i/>
          <w:noProof/>
        </w:rPr>
        <w:t>classBIZ</w:t>
      </w:r>
      <w:r>
        <w:t>.</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5028"/>
      </w:tblGrid>
      <w:tr w:rsidR="00343984" w:rsidTr="00343984">
        <w:tc>
          <w:tcPr>
            <w:tcW w:w="4814" w:type="dxa"/>
          </w:tcPr>
          <w:p w:rsidR="00343984" w:rsidRDefault="00343984" w:rsidP="00343984">
            <w:pPr>
              <w:jc w:val="center"/>
            </w:pPr>
            <w:r>
              <w:t>Du skal nu have en GUI der sådan ud:</w:t>
            </w:r>
          </w:p>
        </w:tc>
        <w:tc>
          <w:tcPr>
            <w:tcW w:w="4814" w:type="dxa"/>
          </w:tcPr>
          <w:p w:rsidR="00343984" w:rsidRDefault="00343984" w:rsidP="00343984">
            <w:pPr>
              <w:jc w:val="center"/>
            </w:pPr>
            <w:r>
              <w:t>Din Solution har en struktur som vist her:</w:t>
            </w:r>
          </w:p>
        </w:tc>
      </w:tr>
      <w:tr w:rsidR="00343984" w:rsidTr="00343984">
        <w:tc>
          <w:tcPr>
            <w:tcW w:w="4814" w:type="dxa"/>
            <w:vAlign w:val="center"/>
          </w:tcPr>
          <w:p w:rsidR="00343984" w:rsidRDefault="00343984" w:rsidP="00343984">
            <w:pPr>
              <w:jc w:val="center"/>
            </w:pPr>
            <w:r>
              <w:rPr>
                <w:noProof/>
              </w:rPr>
              <w:drawing>
                <wp:inline distT="0" distB="0" distL="0" distR="0" wp14:anchorId="0DC4D308" wp14:editId="52E07F72">
                  <wp:extent cx="1965960" cy="3018490"/>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5713" cy="3033465"/>
                          </a:xfrm>
                          <a:prstGeom prst="rect">
                            <a:avLst/>
                          </a:prstGeom>
                        </pic:spPr>
                      </pic:pic>
                    </a:graphicData>
                  </a:graphic>
                </wp:inline>
              </w:drawing>
            </w:r>
          </w:p>
        </w:tc>
        <w:tc>
          <w:tcPr>
            <w:tcW w:w="4814" w:type="dxa"/>
            <w:vAlign w:val="center"/>
          </w:tcPr>
          <w:p w:rsidR="00343984" w:rsidRDefault="00343984" w:rsidP="00343984">
            <w:pPr>
              <w:jc w:val="center"/>
            </w:pPr>
            <w:r>
              <w:rPr>
                <w:noProof/>
              </w:rPr>
              <w:drawing>
                <wp:inline distT="0" distB="0" distL="0" distR="0" wp14:anchorId="5EEDAF39" wp14:editId="52320127">
                  <wp:extent cx="3055620" cy="2288320"/>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2990" cy="2301328"/>
                          </a:xfrm>
                          <a:prstGeom prst="rect">
                            <a:avLst/>
                          </a:prstGeom>
                        </pic:spPr>
                      </pic:pic>
                    </a:graphicData>
                  </a:graphic>
                </wp:inline>
              </w:drawing>
            </w:r>
          </w:p>
        </w:tc>
      </w:tr>
    </w:tbl>
    <w:p w:rsidR="00343984" w:rsidRDefault="00343984" w:rsidP="00D3143A"/>
    <w:p w:rsidR="0080545A" w:rsidRPr="003F659D" w:rsidRDefault="0080545A" w:rsidP="00D3143A">
      <w:r>
        <w:br/>
      </w:r>
    </w:p>
    <w:p w:rsidR="00D3143A" w:rsidRDefault="00135E32" w:rsidP="005019C4">
      <w:pPr>
        <w:pStyle w:val="Overskrift3"/>
        <w:numPr>
          <w:ilvl w:val="2"/>
          <w:numId w:val="15"/>
        </w:numPr>
      </w:pPr>
      <w:r>
        <w:t>Hjælp</w:t>
      </w:r>
    </w:p>
    <w:p w:rsidR="0080545A" w:rsidRPr="0080545A" w:rsidRDefault="0080545A" w:rsidP="0080545A">
      <w:r>
        <w:rPr>
          <w:noProof/>
        </w:rPr>
        <w:t>MainWindow</w:t>
      </w:r>
      <w:r>
        <w:t>:</w:t>
      </w:r>
    </w:p>
    <w:p w:rsidR="00D3143A" w:rsidRDefault="002F6CE4" w:rsidP="00D3143A">
      <w:pPr>
        <w:rPr>
          <w:noProof/>
        </w:rPr>
      </w:pPr>
      <w:r>
        <w:rPr>
          <w:noProof/>
        </w:rPr>
        <w:drawing>
          <wp:inline distT="0" distB="0" distL="0" distR="0" wp14:anchorId="250BA869" wp14:editId="0EEAA047">
            <wp:extent cx="4023360" cy="95595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0067" cy="964677"/>
                    </a:xfrm>
                    <a:prstGeom prst="rect">
                      <a:avLst/>
                    </a:prstGeom>
                  </pic:spPr>
                </pic:pic>
              </a:graphicData>
            </a:graphic>
          </wp:inline>
        </w:drawing>
      </w:r>
      <w:r>
        <w:rPr>
          <w:noProof/>
        </w:rPr>
        <w:t xml:space="preserve"> </w:t>
      </w:r>
    </w:p>
    <w:p w:rsidR="0080545A" w:rsidRDefault="0080545A" w:rsidP="00D3143A">
      <w:r>
        <w:t>Grid:</w:t>
      </w:r>
      <w:r>
        <w:br/>
      </w:r>
      <w:r>
        <w:rPr>
          <w:noProof/>
        </w:rPr>
        <w:drawing>
          <wp:inline distT="0" distB="0" distL="0" distR="0" wp14:anchorId="42EF51B8" wp14:editId="4FF6C767">
            <wp:extent cx="2415540" cy="2194315"/>
            <wp:effectExtent l="0" t="0" r="381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9108" cy="2206640"/>
                    </a:xfrm>
                    <a:prstGeom prst="rect">
                      <a:avLst/>
                    </a:prstGeom>
                  </pic:spPr>
                </pic:pic>
              </a:graphicData>
            </a:graphic>
          </wp:inline>
        </w:drawing>
      </w:r>
    </w:p>
    <w:p w:rsidR="0080545A" w:rsidRDefault="0080545A" w:rsidP="00D3143A">
      <w:r>
        <w:t>Button:</w:t>
      </w:r>
      <w:r>
        <w:br/>
      </w:r>
      <w:r>
        <w:rPr>
          <w:noProof/>
        </w:rPr>
        <w:drawing>
          <wp:inline distT="0" distB="0" distL="0" distR="0" wp14:anchorId="09DF7568" wp14:editId="4C3EEAC3">
            <wp:extent cx="2141220" cy="849779"/>
            <wp:effectExtent l="0" t="0" r="0" b="762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8547" cy="872530"/>
                    </a:xfrm>
                    <a:prstGeom prst="rect">
                      <a:avLst/>
                    </a:prstGeom>
                  </pic:spPr>
                </pic:pic>
              </a:graphicData>
            </a:graphic>
          </wp:inline>
        </w:drawing>
      </w:r>
    </w:p>
    <w:p w:rsidR="0080545A" w:rsidRDefault="0080545A" w:rsidP="00D3143A">
      <w:proofErr w:type="spellStart"/>
      <w:r>
        <w:t>ListBox</w:t>
      </w:r>
      <w:proofErr w:type="spellEnd"/>
      <w:r>
        <w:t>:</w:t>
      </w:r>
      <w:r>
        <w:br/>
      </w:r>
      <w:r>
        <w:rPr>
          <w:noProof/>
        </w:rPr>
        <w:drawing>
          <wp:inline distT="0" distB="0" distL="0" distR="0" wp14:anchorId="30B0BEA6" wp14:editId="4D8FC44A">
            <wp:extent cx="2072640" cy="935680"/>
            <wp:effectExtent l="0" t="0" r="381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8127" cy="951701"/>
                    </a:xfrm>
                    <a:prstGeom prst="rect">
                      <a:avLst/>
                    </a:prstGeom>
                  </pic:spPr>
                </pic:pic>
              </a:graphicData>
            </a:graphic>
          </wp:inline>
        </w:drawing>
      </w:r>
      <w:r>
        <w:br/>
      </w:r>
      <w:proofErr w:type="spellStart"/>
      <w:r>
        <w:t>ClassBIZ</w:t>
      </w:r>
      <w:proofErr w:type="spellEnd"/>
      <w:r>
        <w:br/>
      </w:r>
      <w:r>
        <w:rPr>
          <w:noProof/>
        </w:rPr>
        <w:drawing>
          <wp:inline distT="0" distB="0" distL="0" distR="0" wp14:anchorId="549D9299" wp14:editId="6091BFFB">
            <wp:extent cx="2202180" cy="1599833"/>
            <wp:effectExtent l="0" t="0" r="7620" b="635"/>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5488" cy="1609501"/>
                    </a:xfrm>
                    <a:prstGeom prst="rect">
                      <a:avLst/>
                    </a:prstGeom>
                  </pic:spPr>
                </pic:pic>
              </a:graphicData>
            </a:graphic>
          </wp:inline>
        </w:drawing>
      </w:r>
    </w:p>
    <w:p w:rsidR="0080545A" w:rsidRPr="00D3143A" w:rsidRDefault="0080545A" w:rsidP="00D3143A">
      <w:r>
        <w:t xml:space="preserve">Instans af </w:t>
      </w:r>
      <w:proofErr w:type="spellStart"/>
      <w:r>
        <w:t>ClassBIZ</w:t>
      </w:r>
      <w:proofErr w:type="spellEnd"/>
      <w:r>
        <w:t>:</w:t>
      </w:r>
      <w:r>
        <w:br/>
      </w:r>
      <w:r>
        <w:rPr>
          <w:noProof/>
        </w:rPr>
        <w:drawing>
          <wp:inline distT="0" distB="0" distL="0" distR="0" wp14:anchorId="504C8092" wp14:editId="23800C5B">
            <wp:extent cx="2255520" cy="1701533"/>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4106" cy="1715554"/>
                    </a:xfrm>
                    <a:prstGeom prst="rect">
                      <a:avLst/>
                    </a:prstGeom>
                  </pic:spPr>
                </pic:pic>
              </a:graphicData>
            </a:graphic>
          </wp:inline>
        </w:drawing>
      </w:r>
    </w:p>
    <w:p w:rsidR="00D3143A" w:rsidRDefault="00071035" w:rsidP="00071035">
      <w:pPr>
        <w:pStyle w:val="Overskrift2"/>
        <w:numPr>
          <w:ilvl w:val="0"/>
          <w:numId w:val="0"/>
        </w:numPr>
      </w:pPr>
      <w:r>
        <w:t xml:space="preserve">1.2 </w:t>
      </w:r>
      <w:r w:rsidR="00D3143A">
        <w:t>Opgave 2</w:t>
      </w:r>
    </w:p>
    <w:p w:rsidR="004C42FA" w:rsidRDefault="00E43B76" w:rsidP="0061467A">
      <w:pPr>
        <w:rPr>
          <w:noProof/>
        </w:rPr>
      </w:pPr>
      <w:r>
        <w:rPr>
          <w:noProof/>
        </w:rPr>
        <w:t xml:space="preserve">Du skal kode en </w:t>
      </w:r>
      <w:r w:rsidR="0061467A">
        <w:rPr>
          <w:noProof/>
        </w:rPr>
        <w:t xml:space="preserve">funktion der udskriver tallene fra 4711 til 4736 i </w:t>
      </w:r>
      <w:r w:rsidR="0061467A" w:rsidRPr="0061467A">
        <w:rPr>
          <w:i/>
          <w:noProof/>
        </w:rPr>
        <w:t>listBoxRes</w:t>
      </w:r>
      <w:r w:rsidR="004C42FA">
        <w:rPr>
          <w:noProof/>
        </w:rPr>
        <w:t>.</w:t>
      </w:r>
      <w:r w:rsidR="0061467A">
        <w:rPr>
          <w:noProof/>
        </w:rPr>
        <w:t xml:space="preserve"> Funktionen skal udføres hver gang du klikker på knappen </w:t>
      </w:r>
      <w:r w:rsidR="0061467A" w:rsidRPr="0061467A">
        <w:rPr>
          <w:i/>
          <w:noProof/>
        </w:rPr>
        <w:t>buttonOpg12</w:t>
      </w:r>
      <w:r w:rsidR="0061467A">
        <w:rPr>
          <w:i/>
          <w:noProof/>
        </w:rPr>
        <w:t xml:space="preserve">. </w:t>
      </w:r>
      <w:r w:rsidR="0061467A">
        <w:rPr>
          <w:noProof/>
        </w:rPr>
        <w:br/>
        <w:t xml:space="preserve">Derfor skal du nu oprette en </w:t>
      </w:r>
      <w:r w:rsidR="0061467A" w:rsidRPr="0061467A">
        <w:rPr>
          <w:i/>
          <w:noProof/>
        </w:rPr>
        <w:t>EventHandler</w:t>
      </w:r>
      <w:r w:rsidR="0061467A">
        <w:rPr>
          <w:noProof/>
        </w:rPr>
        <w:t xml:space="preserve"> til </w:t>
      </w:r>
      <w:r w:rsidR="0061467A" w:rsidRPr="0061467A">
        <w:rPr>
          <w:i/>
          <w:noProof/>
        </w:rPr>
        <w:t>buttonOpg12</w:t>
      </w:r>
      <w:r w:rsidR="0061467A">
        <w:rPr>
          <w:noProof/>
        </w:rPr>
        <w:t xml:space="preserve">, der knytter sig til eventet </w:t>
      </w:r>
      <w:r w:rsidR="0061467A" w:rsidRPr="0061467A">
        <w:rPr>
          <w:i/>
          <w:noProof/>
        </w:rPr>
        <w:t>Click</w:t>
      </w:r>
      <w:r w:rsidR="0061467A">
        <w:rPr>
          <w:i/>
          <w:noProof/>
        </w:rPr>
        <w:t>.</w:t>
      </w:r>
      <w:r w:rsidR="0061467A">
        <w:rPr>
          <w:noProof/>
        </w:rPr>
        <w:t xml:space="preserve"> Det gøres på følgende måde:</w:t>
      </w:r>
    </w:p>
    <w:p w:rsidR="0061467A" w:rsidRDefault="0061467A" w:rsidP="0061467A">
      <w:pPr>
        <w:pStyle w:val="Listeafsnit"/>
        <w:numPr>
          <w:ilvl w:val="0"/>
          <w:numId w:val="17"/>
        </w:numPr>
        <w:rPr>
          <w:noProof/>
        </w:rPr>
      </w:pPr>
      <w:r>
        <w:rPr>
          <w:noProof/>
        </w:rPr>
        <w:t xml:space="preserve">Marker knappen </w:t>
      </w:r>
      <w:r w:rsidRPr="0061467A">
        <w:rPr>
          <w:i/>
          <w:noProof/>
        </w:rPr>
        <w:t>buttonOpg12</w:t>
      </w:r>
      <w:r>
        <w:rPr>
          <w:i/>
          <w:noProof/>
        </w:rPr>
        <w:t xml:space="preserve"> </w:t>
      </w:r>
    </w:p>
    <w:p w:rsidR="0061467A" w:rsidRDefault="0061467A" w:rsidP="0061467A">
      <w:pPr>
        <w:pStyle w:val="Listeafsnit"/>
        <w:numPr>
          <w:ilvl w:val="0"/>
          <w:numId w:val="17"/>
        </w:numPr>
        <w:rPr>
          <w:noProof/>
        </w:rPr>
      </w:pPr>
      <w:r>
        <w:rPr>
          <w:noProof/>
        </w:rPr>
        <w:t>Åben Properties vinduet</w:t>
      </w:r>
    </w:p>
    <w:p w:rsidR="0061467A" w:rsidRDefault="0061467A" w:rsidP="0061467A">
      <w:pPr>
        <w:pStyle w:val="Listeafsnit"/>
        <w:numPr>
          <w:ilvl w:val="0"/>
          <w:numId w:val="17"/>
        </w:numPr>
        <w:rPr>
          <w:noProof/>
        </w:rPr>
      </w:pPr>
      <w:r>
        <w:rPr>
          <w:noProof/>
        </w:rPr>
        <w:t>Klik på knappen med lynet i øverste højre hjørne</w:t>
      </w:r>
    </w:p>
    <w:p w:rsidR="0061467A" w:rsidRDefault="0061467A" w:rsidP="0061467A">
      <w:pPr>
        <w:pStyle w:val="Listeafsnit"/>
        <w:numPr>
          <w:ilvl w:val="0"/>
          <w:numId w:val="17"/>
        </w:numPr>
        <w:rPr>
          <w:noProof/>
        </w:rPr>
      </w:pPr>
      <w:r>
        <w:rPr>
          <w:noProof/>
        </w:rPr>
        <w:t>Dobb. klik i tekstfeltet ud for navnet Click</w:t>
      </w:r>
    </w:p>
    <w:p w:rsidR="0061467A" w:rsidRDefault="00922F40" w:rsidP="0061467A">
      <w:r>
        <w:rPr>
          <w:noProof/>
        </w:rPr>
        <w:t>Du får nu vist den oprettede EventHandler, som er placeret i MainWindow.xaml.cs, og kan se at EventHandleren er blevet navngivet med kombination af knappens navn og typen af event den skal</w:t>
      </w:r>
      <w:r>
        <w:t xml:space="preserve"> håndtere.</w:t>
      </w:r>
      <w:r>
        <w:br/>
      </w:r>
      <w:r>
        <w:rPr>
          <w:noProof/>
        </w:rPr>
        <w:drawing>
          <wp:inline distT="0" distB="0" distL="0" distR="0" wp14:anchorId="0CECFD7F" wp14:editId="0B2C2E01">
            <wp:extent cx="2857500" cy="427201"/>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9395" cy="449910"/>
                    </a:xfrm>
                    <a:prstGeom prst="rect">
                      <a:avLst/>
                    </a:prstGeom>
                  </pic:spPr>
                </pic:pic>
              </a:graphicData>
            </a:graphic>
          </wp:inline>
        </w:drawing>
      </w:r>
    </w:p>
    <w:p w:rsidR="00DC6D91" w:rsidRDefault="00922F40" w:rsidP="0061467A">
      <w:pPr>
        <w:rPr>
          <w:rFonts w:ascii="Consolas" w:hAnsi="Consolas" w:cs="Consolas"/>
          <w:noProof/>
          <w:color w:val="000000"/>
          <w:sz w:val="19"/>
          <w:szCs w:val="19"/>
        </w:rPr>
      </w:pPr>
      <w:r>
        <w:rPr>
          <w:noProof/>
        </w:rPr>
        <w:t>Nu åbner du din ClassBIZ og opretter en ny metode som vist her:</w:t>
      </w:r>
      <w:r>
        <w:rPr>
          <w:noProof/>
        </w:rPr>
        <w:br/>
      </w:r>
      <w:r>
        <w:rPr>
          <w:noProof/>
        </w:rPr>
        <w:drawing>
          <wp:inline distT="0" distB="0" distL="0" distR="0" wp14:anchorId="6ED6600D" wp14:editId="1145F0A9">
            <wp:extent cx="2575560" cy="756738"/>
            <wp:effectExtent l="0" t="0" r="0" b="571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0507" cy="799325"/>
                    </a:xfrm>
                    <a:prstGeom prst="rect">
                      <a:avLst/>
                    </a:prstGeom>
                  </pic:spPr>
                </pic:pic>
              </a:graphicData>
            </a:graphic>
          </wp:inline>
        </w:drawing>
      </w:r>
      <w:r>
        <w:br/>
      </w:r>
      <w:r w:rsidR="00DC6D91">
        <w:rPr>
          <w:noProof/>
        </w:rPr>
        <w:t>Som du kan se på ovenstående, vil det udløse en fejl, da ClassBIZ ikke ved hvad en ListBox er. Dette løses ved, at du holder cursoren hen over ordet ListBox, så vil følgende blive vist på skærmen:</w:t>
      </w:r>
      <w:r w:rsidR="00DC6D91">
        <w:rPr>
          <w:noProof/>
        </w:rPr>
        <w:br/>
      </w:r>
      <w:r w:rsidR="00DC6D91">
        <w:rPr>
          <w:noProof/>
        </w:rPr>
        <w:drawing>
          <wp:inline distT="0" distB="0" distL="0" distR="0">
            <wp:extent cx="4518660" cy="545841"/>
            <wp:effectExtent l="0" t="0" r="0" b="698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2723" cy="559619"/>
                    </a:xfrm>
                    <a:prstGeom prst="rect">
                      <a:avLst/>
                    </a:prstGeom>
                    <a:noFill/>
                    <a:ln>
                      <a:noFill/>
                    </a:ln>
                  </pic:spPr>
                </pic:pic>
              </a:graphicData>
            </a:graphic>
          </wp:inline>
        </w:drawing>
      </w:r>
      <w:r w:rsidR="00DC6D91">
        <w:br/>
        <w:t>Nu klikker du pilen i boksen med elpæren og vælger den øverste mulighed i listen over løsningsforslag:</w:t>
      </w:r>
      <w:r w:rsidR="00DC6D91">
        <w:br/>
      </w:r>
      <w:r w:rsidR="00DC6D91">
        <w:rPr>
          <w:noProof/>
        </w:rPr>
        <w:drawing>
          <wp:inline distT="0" distB="0" distL="0" distR="0">
            <wp:extent cx="1485900" cy="1138136"/>
            <wp:effectExtent l="0" t="0" r="0" b="508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1517" cy="1150098"/>
                    </a:xfrm>
                    <a:prstGeom prst="rect">
                      <a:avLst/>
                    </a:prstGeom>
                    <a:noFill/>
                    <a:ln>
                      <a:noFill/>
                    </a:ln>
                  </pic:spPr>
                </pic:pic>
              </a:graphicData>
            </a:graphic>
          </wp:inline>
        </w:drawing>
      </w:r>
      <w:r w:rsidR="00DC6D91">
        <w:br/>
      </w:r>
      <w:r w:rsidR="00DC6D91">
        <w:rPr>
          <w:noProof/>
        </w:rPr>
        <w:t xml:space="preserve">Nu ved din </w:t>
      </w:r>
      <w:r w:rsidR="00DC6D91" w:rsidRPr="00DC6D91">
        <w:rPr>
          <w:i/>
          <w:noProof/>
        </w:rPr>
        <w:t>ClassBIZ</w:t>
      </w:r>
      <w:r w:rsidR="00DC6D91">
        <w:rPr>
          <w:noProof/>
        </w:rPr>
        <w:t xml:space="preserve"> hvad en </w:t>
      </w:r>
      <w:r w:rsidR="00DC6D91" w:rsidRPr="00DC6D91">
        <w:rPr>
          <w:i/>
          <w:noProof/>
        </w:rPr>
        <w:t>ListBox</w:t>
      </w:r>
      <w:r w:rsidR="00DC6D91">
        <w:rPr>
          <w:noProof/>
        </w:rPr>
        <w:t xml:space="preserve"> er, fordi der nu øverst i </w:t>
      </w:r>
      <w:r w:rsidR="00DC6D91" w:rsidRPr="00DC6D91">
        <w:rPr>
          <w:i/>
          <w:noProof/>
        </w:rPr>
        <w:t>ClassBIZ</w:t>
      </w:r>
      <w:r w:rsidR="00DC6D91">
        <w:rPr>
          <w:noProof/>
        </w:rPr>
        <w:t xml:space="preserve"> står: </w:t>
      </w:r>
      <w:r w:rsidR="00DC6D91">
        <w:rPr>
          <w:noProof/>
        </w:rPr>
        <w:br/>
      </w:r>
      <w:r w:rsidR="00DC6D91">
        <w:rPr>
          <w:rFonts w:ascii="Consolas" w:hAnsi="Consolas" w:cs="Consolas"/>
          <w:noProof/>
          <w:color w:val="0000FF"/>
          <w:sz w:val="19"/>
          <w:szCs w:val="19"/>
        </w:rPr>
        <w:t>using</w:t>
      </w:r>
      <w:r w:rsidR="00DC6D91">
        <w:rPr>
          <w:rFonts w:ascii="Consolas" w:hAnsi="Consolas" w:cs="Consolas"/>
          <w:noProof/>
          <w:color w:val="000000"/>
          <w:sz w:val="19"/>
          <w:szCs w:val="19"/>
        </w:rPr>
        <w:t xml:space="preserve"> System.Windows.Controls;</w:t>
      </w:r>
    </w:p>
    <w:p w:rsidR="00E4110F" w:rsidRDefault="007A323D" w:rsidP="0061467A">
      <w:pPr>
        <w:rPr>
          <w:rFonts w:ascii="Consolas" w:hAnsi="Consolas" w:cs="Consolas"/>
          <w:noProof/>
          <w:color w:val="000000"/>
          <w:sz w:val="19"/>
          <w:szCs w:val="19"/>
        </w:rPr>
      </w:pPr>
      <w:r>
        <w:rPr>
          <w:noProof/>
        </w:rPr>
        <w:t>Du skal nu lave noget kode, der gør det muligt at tilføje tallene fra 4711 til 4736 til den ListBox du har placeret på brugergrænsefladen, det kan løses ved at anvende iteration (loop).</w:t>
      </w:r>
      <w:r>
        <w:rPr>
          <w:noProof/>
        </w:rPr>
        <w:br/>
        <w:t>Det betyder at du med fordel kan anvende enten for-loop eller while-loop.</w:t>
      </w:r>
      <w:r w:rsidR="00E4110F">
        <w:rPr>
          <w:noProof/>
        </w:rPr>
        <w:br/>
        <w:t>Når du skal tilføje noget til en ListBox, gøres det på følgende måde:</w:t>
      </w:r>
      <w:r w:rsidR="00E4110F">
        <w:rPr>
          <w:noProof/>
        </w:rPr>
        <w:br/>
      </w:r>
      <w:r w:rsidR="00E4110F">
        <w:rPr>
          <w:rFonts w:ascii="Consolas" w:hAnsi="Consolas" w:cs="Consolas"/>
          <w:noProof/>
          <w:color w:val="000000"/>
          <w:sz w:val="19"/>
          <w:szCs w:val="19"/>
        </w:rPr>
        <w:t>listBox.Items.Add(i.ToString());</w:t>
      </w:r>
      <w:r w:rsidR="00E4110F">
        <w:rPr>
          <w:rFonts w:ascii="Consolas" w:hAnsi="Consolas" w:cs="Consolas"/>
          <w:noProof/>
          <w:color w:val="000000"/>
          <w:sz w:val="19"/>
          <w:szCs w:val="19"/>
        </w:rPr>
        <w:br/>
      </w:r>
      <w:r w:rsidR="00E4110F">
        <w:rPr>
          <w:noProof/>
        </w:rPr>
        <w:t>Når du har skrevet din kode der indsætter talrækken i listBoxRes, skal du lave et kald fra EventHandleren til din metode i ClassBIZ. Det gøres på følgende måde:</w:t>
      </w:r>
      <w:r w:rsidR="00E4110F">
        <w:rPr>
          <w:noProof/>
        </w:rPr>
        <w:br/>
        <w:t>I EventHandleren der knytter sig til knappen for denne delopgave, skal du skrive følgende:</w:t>
      </w:r>
      <w:r w:rsidR="00E4110F">
        <w:rPr>
          <w:noProof/>
        </w:rPr>
        <w:br/>
      </w:r>
      <w:r w:rsidR="00082CEF">
        <w:rPr>
          <w:rFonts w:ascii="Consolas" w:hAnsi="Consolas" w:cs="Consolas"/>
          <w:noProof/>
          <w:color w:val="000000"/>
          <w:sz w:val="19"/>
          <w:szCs w:val="19"/>
        </w:rPr>
        <w:t>classBIZ.Delopgave12(listBoxRes);</w:t>
      </w:r>
    </w:p>
    <w:p w:rsidR="00082CEF" w:rsidRDefault="00C64A41" w:rsidP="00E4110F">
      <w:pPr>
        <w:pStyle w:val="Listeafsnit"/>
        <w:numPr>
          <w:ilvl w:val="0"/>
          <w:numId w:val="18"/>
        </w:numPr>
        <w:rPr>
          <w:noProof/>
        </w:rPr>
      </w:pPr>
      <w:r w:rsidRPr="00C64A41">
        <w:rPr>
          <w:i/>
          <w:noProof/>
        </w:rPr>
        <w:t>classBIZ</w:t>
      </w:r>
      <w:r>
        <w:rPr>
          <w:noProof/>
        </w:rPr>
        <w:t xml:space="preserve"> </w:t>
      </w:r>
      <w:r w:rsidR="00E4110F">
        <w:rPr>
          <w:noProof/>
        </w:rPr>
        <w:t xml:space="preserve">den instans der er lavet af </w:t>
      </w:r>
      <w:r w:rsidR="00E4110F" w:rsidRPr="00C64A41">
        <w:rPr>
          <w:i/>
          <w:noProof/>
        </w:rPr>
        <w:t>ClassBIZ</w:t>
      </w:r>
    </w:p>
    <w:p w:rsidR="00082CEF" w:rsidRDefault="00082CEF" w:rsidP="00E4110F">
      <w:pPr>
        <w:pStyle w:val="Listeafsnit"/>
        <w:numPr>
          <w:ilvl w:val="0"/>
          <w:numId w:val="18"/>
        </w:numPr>
        <w:rPr>
          <w:noProof/>
        </w:rPr>
      </w:pPr>
      <w:r w:rsidRPr="00C64A41">
        <w:rPr>
          <w:i/>
          <w:noProof/>
        </w:rPr>
        <w:t>Delopgave12</w:t>
      </w:r>
      <w:r>
        <w:rPr>
          <w:noProof/>
        </w:rPr>
        <w:t xml:space="preserve"> er navnet på den metode der skal benyttes i </w:t>
      </w:r>
      <w:r w:rsidR="00C64A41">
        <w:rPr>
          <w:i/>
          <w:noProof/>
        </w:rPr>
        <w:t>c</w:t>
      </w:r>
      <w:r w:rsidRPr="00C64A41">
        <w:rPr>
          <w:i/>
          <w:noProof/>
        </w:rPr>
        <w:t>lassBIZ</w:t>
      </w:r>
    </w:p>
    <w:p w:rsidR="00082CEF" w:rsidRDefault="00082CEF" w:rsidP="00E4110F">
      <w:pPr>
        <w:pStyle w:val="Listeafsnit"/>
        <w:numPr>
          <w:ilvl w:val="0"/>
          <w:numId w:val="18"/>
        </w:numPr>
        <w:rPr>
          <w:noProof/>
        </w:rPr>
      </w:pPr>
      <w:r>
        <w:rPr>
          <w:noProof/>
        </w:rPr>
        <w:t>I parentesen angives den parameter der skal sendes med til metoden</w:t>
      </w:r>
    </w:p>
    <w:p w:rsidR="00CD0249" w:rsidRDefault="00082CEF" w:rsidP="00082CEF">
      <w:pPr>
        <w:pStyle w:val="Listeafsnit"/>
        <w:numPr>
          <w:ilvl w:val="1"/>
          <w:numId w:val="18"/>
        </w:numPr>
        <w:rPr>
          <w:noProof/>
        </w:rPr>
      </w:pPr>
      <w:r w:rsidRPr="00C64A41">
        <w:rPr>
          <w:i/>
          <w:noProof/>
        </w:rPr>
        <w:t>listBoxRes</w:t>
      </w:r>
      <w:r>
        <w:rPr>
          <w:noProof/>
        </w:rPr>
        <w:t xml:space="preserve"> er navnet på den </w:t>
      </w:r>
      <w:r w:rsidRPr="00C64A41">
        <w:rPr>
          <w:i/>
          <w:noProof/>
        </w:rPr>
        <w:t>ListBox</w:t>
      </w:r>
      <w:r>
        <w:rPr>
          <w:noProof/>
        </w:rPr>
        <w:t xml:space="preserve"> du har placeret på </w:t>
      </w:r>
      <w:r w:rsidRPr="00C64A41">
        <w:rPr>
          <w:i/>
          <w:noProof/>
        </w:rPr>
        <w:t>MainWindow</w:t>
      </w:r>
      <w:r w:rsidR="00C64A41">
        <w:rPr>
          <w:noProof/>
        </w:rPr>
        <w:t>.</w:t>
      </w:r>
      <w:r>
        <w:rPr>
          <w:noProof/>
        </w:rPr>
        <w:t xml:space="preserve"> </w:t>
      </w:r>
      <w:r w:rsidR="00C64A41">
        <w:rPr>
          <w:noProof/>
        </w:rPr>
        <w:t>N</w:t>
      </w:r>
      <w:r>
        <w:rPr>
          <w:noProof/>
        </w:rPr>
        <w:t>år man sender en parameter med til en metode, er det altid som en reference, altså ikke en ny kopi men en afspejling af det oprindelige objekt. Det har den fordel, at når du manipulerer med den modtagne parameter</w:t>
      </w:r>
      <w:r w:rsidR="00C64A41">
        <w:rPr>
          <w:noProof/>
        </w:rPr>
        <w:t xml:space="preserve"> (spejlingen)</w:t>
      </w:r>
      <w:r>
        <w:rPr>
          <w:noProof/>
        </w:rPr>
        <w:t>, vil det straks påvirke</w:t>
      </w:r>
      <w:r w:rsidR="00C64A41">
        <w:rPr>
          <w:noProof/>
        </w:rPr>
        <w:t xml:space="preserve"> det oprindelige</w:t>
      </w:r>
      <w:r>
        <w:rPr>
          <w:noProof/>
        </w:rPr>
        <w:t xml:space="preserve"> objektet der </w:t>
      </w:r>
      <w:r w:rsidR="00C64A41">
        <w:rPr>
          <w:noProof/>
        </w:rPr>
        <w:t xml:space="preserve">ligger til grund for ”spejlingen”, i det her tilfælde </w:t>
      </w:r>
      <w:r w:rsidR="00C64A41" w:rsidRPr="00C64A41">
        <w:rPr>
          <w:i/>
          <w:noProof/>
        </w:rPr>
        <w:t>ListBoxen</w:t>
      </w:r>
      <w:r w:rsidR="00C64A41">
        <w:rPr>
          <w:noProof/>
        </w:rPr>
        <w:t xml:space="preserve"> med navnet </w:t>
      </w:r>
      <w:r w:rsidR="00C64A41" w:rsidRPr="00C64A41">
        <w:rPr>
          <w:i/>
          <w:noProof/>
        </w:rPr>
        <w:t>listBoxRes</w:t>
      </w:r>
      <w:r w:rsidR="00C64A41">
        <w:rPr>
          <w:noProof/>
        </w:rPr>
        <w:t>.</w:t>
      </w:r>
    </w:p>
    <w:p w:rsidR="00E4110F" w:rsidRPr="0061467A" w:rsidRDefault="00CD0249" w:rsidP="00CD0249">
      <w:pPr>
        <w:rPr>
          <w:noProof/>
        </w:rPr>
      </w:pPr>
      <w:r>
        <w:rPr>
          <w:noProof/>
        </w:rPr>
        <w:t>Test om programmet virker efter hensigten.</w:t>
      </w:r>
    </w:p>
    <w:p w:rsidR="00D3143A" w:rsidRDefault="00135E32" w:rsidP="005019C4">
      <w:pPr>
        <w:pStyle w:val="Overskrift3"/>
        <w:numPr>
          <w:ilvl w:val="2"/>
          <w:numId w:val="16"/>
        </w:numPr>
      </w:pPr>
      <w:r>
        <w:t>Hjælp</w:t>
      </w:r>
    </w:p>
    <w:p w:rsidR="00D3143A" w:rsidRDefault="00CD0249" w:rsidP="00D3143A">
      <w:pPr>
        <w:rPr>
          <w:noProof/>
        </w:rPr>
      </w:pPr>
      <w:r>
        <w:rPr>
          <w:noProof/>
        </w:rPr>
        <w:t>MainWindow.xaml.cs :</w:t>
      </w:r>
      <w:r>
        <w:rPr>
          <w:noProof/>
        </w:rPr>
        <w:br/>
      </w:r>
      <w:r>
        <w:rPr>
          <w:noProof/>
        </w:rPr>
        <w:drawing>
          <wp:inline distT="0" distB="0" distL="0" distR="0" wp14:anchorId="34A745D6" wp14:editId="76602901">
            <wp:extent cx="3276600" cy="1389109"/>
            <wp:effectExtent l="0" t="0" r="0" b="190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5986" cy="1401567"/>
                    </a:xfrm>
                    <a:prstGeom prst="rect">
                      <a:avLst/>
                    </a:prstGeom>
                  </pic:spPr>
                </pic:pic>
              </a:graphicData>
            </a:graphic>
          </wp:inline>
        </w:drawing>
      </w:r>
    </w:p>
    <w:p w:rsidR="00CD0249" w:rsidRDefault="00CD0249" w:rsidP="00D3143A">
      <w:proofErr w:type="gramStart"/>
      <w:r>
        <w:rPr>
          <w:noProof/>
        </w:rPr>
        <w:t>ClassBIZ</w:t>
      </w:r>
      <w:r>
        <w:t xml:space="preserve"> :</w:t>
      </w:r>
      <w:proofErr w:type="gramEnd"/>
      <w:r>
        <w:br/>
      </w:r>
      <w:r>
        <w:rPr>
          <w:noProof/>
        </w:rPr>
        <w:drawing>
          <wp:inline distT="0" distB="0" distL="0" distR="0" wp14:anchorId="4C07A6C5" wp14:editId="49D5A44A">
            <wp:extent cx="3101340" cy="3935581"/>
            <wp:effectExtent l="0" t="0" r="3810" b="825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8271" cy="3969756"/>
                    </a:xfrm>
                    <a:prstGeom prst="rect">
                      <a:avLst/>
                    </a:prstGeom>
                  </pic:spPr>
                </pic:pic>
              </a:graphicData>
            </a:graphic>
          </wp:inline>
        </w:drawing>
      </w:r>
    </w:p>
    <w:p w:rsidR="004C42FA" w:rsidRPr="00D3143A" w:rsidRDefault="004C42FA" w:rsidP="00D3143A"/>
    <w:p w:rsidR="00D3143A" w:rsidRDefault="00D3143A" w:rsidP="005019C4">
      <w:pPr>
        <w:pStyle w:val="Overskrift2"/>
        <w:numPr>
          <w:ilvl w:val="1"/>
          <w:numId w:val="16"/>
        </w:numPr>
      </w:pPr>
      <w:r>
        <w:t>Opgave 3</w:t>
      </w:r>
    </w:p>
    <w:p w:rsidR="006C502A" w:rsidRDefault="00B70B73" w:rsidP="00E81506">
      <w:pPr>
        <w:rPr>
          <w:noProof/>
        </w:rPr>
      </w:pPr>
      <w:r>
        <w:rPr>
          <w:noProof/>
        </w:rPr>
        <w:t>I denne opgave skal du benytte meget af det du lavede i opgave 1.2.</w:t>
      </w:r>
    </w:p>
    <w:p w:rsidR="00E321A2" w:rsidRPr="006C502A" w:rsidRDefault="00B70B73" w:rsidP="00E81506">
      <w:r>
        <w:rPr>
          <w:noProof/>
        </w:rPr>
        <w:t xml:space="preserve">Du skal i </w:t>
      </w:r>
      <w:r w:rsidRPr="00E321A2">
        <w:rPr>
          <w:i/>
          <w:noProof/>
        </w:rPr>
        <w:t>ClassBIZ</w:t>
      </w:r>
      <w:r>
        <w:rPr>
          <w:noProof/>
        </w:rPr>
        <w:t xml:space="preserve"> lave en metode det opretter 25 tilfældige tal </w:t>
      </w:r>
      <w:r w:rsidR="00E321A2">
        <w:rPr>
          <w:noProof/>
        </w:rPr>
        <w:t>mellem 100.000 og 1.000.000.</w:t>
      </w:r>
      <w:r w:rsidR="00E321A2">
        <w:rPr>
          <w:noProof/>
        </w:rPr>
        <w:br/>
        <w:t xml:space="preserve">Tallene skal udskrives i </w:t>
      </w:r>
      <w:r w:rsidR="00E321A2" w:rsidRPr="00E321A2">
        <w:rPr>
          <w:i/>
          <w:noProof/>
        </w:rPr>
        <w:t>listBoxRes</w:t>
      </w:r>
      <w:r w:rsidR="00E321A2">
        <w:rPr>
          <w:noProof/>
        </w:rPr>
        <w:t>.</w:t>
      </w:r>
      <w:r w:rsidR="00E321A2">
        <w:rPr>
          <w:noProof/>
        </w:rPr>
        <w:br/>
        <w:t xml:space="preserve">Metoden skal knyttes til knappen </w:t>
      </w:r>
      <w:r w:rsidR="00E321A2" w:rsidRPr="00E321A2">
        <w:rPr>
          <w:i/>
          <w:noProof/>
        </w:rPr>
        <w:t>buttonOpg13</w:t>
      </w:r>
      <w:r w:rsidR="00E321A2">
        <w:t>.</w:t>
      </w:r>
    </w:p>
    <w:p w:rsidR="005F1F1D" w:rsidRDefault="00135E32" w:rsidP="005019C4">
      <w:pPr>
        <w:pStyle w:val="Overskrift3"/>
        <w:numPr>
          <w:ilvl w:val="2"/>
          <w:numId w:val="16"/>
        </w:numPr>
      </w:pPr>
      <w:r>
        <w:t>Hjælp</w:t>
      </w:r>
    </w:p>
    <w:p w:rsidR="005F1F1D" w:rsidRDefault="00450D2A" w:rsidP="005F1F1D">
      <w:r>
        <w:rPr>
          <w:noProof/>
        </w:rPr>
        <w:drawing>
          <wp:inline distT="0" distB="0" distL="0" distR="0" wp14:anchorId="75AAFE63" wp14:editId="725D244F">
            <wp:extent cx="3665864" cy="2080260"/>
            <wp:effectExtent l="0" t="0" r="0" b="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652" cy="2107946"/>
                    </a:xfrm>
                    <a:prstGeom prst="rect">
                      <a:avLst/>
                    </a:prstGeom>
                  </pic:spPr>
                </pic:pic>
              </a:graphicData>
            </a:graphic>
          </wp:inline>
        </w:drawing>
      </w:r>
      <w:r w:rsidR="006C502A">
        <w:br w:type="textWrapping" w:clear="all"/>
      </w:r>
    </w:p>
    <w:p w:rsidR="006C502A" w:rsidRPr="005F1F1D" w:rsidRDefault="006C502A" w:rsidP="005F1F1D"/>
    <w:p w:rsidR="00D3143A" w:rsidRDefault="00D3143A" w:rsidP="005019C4">
      <w:pPr>
        <w:pStyle w:val="Overskrift2"/>
        <w:numPr>
          <w:ilvl w:val="1"/>
          <w:numId w:val="16"/>
        </w:numPr>
      </w:pPr>
      <w:r>
        <w:t>Opgave 4</w:t>
      </w:r>
    </w:p>
    <w:p w:rsidR="00EB7D67" w:rsidRDefault="00450D2A" w:rsidP="00E81506">
      <w:pPr>
        <w:rPr>
          <w:noProof/>
        </w:rPr>
      </w:pPr>
      <w:r>
        <w:rPr>
          <w:noProof/>
        </w:rPr>
        <w:t xml:space="preserve">I denne opgave skal du som i opgave 1.3 oprette 25 tilfældige tal, men inden de udskrives i </w:t>
      </w:r>
      <w:r w:rsidRPr="00450D2A">
        <w:rPr>
          <w:i/>
          <w:noProof/>
        </w:rPr>
        <w:t>listBoxRes</w:t>
      </w:r>
      <w:r>
        <w:rPr>
          <w:noProof/>
        </w:rPr>
        <w:t xml:space="preserve"> skal værdierne sorteres i stigende orden. </w:t>
      </w:r>
      <w:r w:rsidR="00812267">
        <w:rPr>
          <w:noProof/>
        </w:rPr>
        <w:t xml:space="preserve"> </w:t>
      </w:r>
      <w:r w:rsidR="00F67F6B">
        <w:rPr>
          <w:noProof/>
        </w:rPr>
        <w:br/>
        <w:t xml:space="preserve">opgaven skal knyttes til et klik på </w:t>
      </w:r>
      <w:r w:rsidR="00F67F6B" w:rsidRPr="00F67F6B">
        <w:rPr>
          <w:i/>
          <w:noProof/>
        </w:rPr>
        <w:t>buttonOpg14</w:t>
      </w:r>
      <w:r w:rsidR="00F67F6B">
        <w:rPr>
          <w:noProof/>
        </w:rPr>
        <w:t>.</w:t>
      </w:r>
      <w:r>
        <w:rPr>
          <w:noProof/>
        </w:rPr>
        <w:br/>
        <w:t xml:space="preserve">Der findes forskellige metoder til at sortere en </w:t>
      </w:r>
      <w:r w:rsidRPr="00450D2A">
        <w:rPr>
          <w:i/>
          <w:noProof/>
        </w:rPr>
        <w:t>collection</w:t>
      </w:r>
      <w:r>
        <w:rPr>
          <w:noProof/>
        </w:rPr>
        <w:t xml:space="preserve"> af data, man kan skrive sin egen metode til det og her skrive en </w:t>
      </w:r>
      <w:r w:rsidRPr="00450D2A">
        <w:rPr>
          <w:i/>
          <w:noProof/>
        </w:rPr>
        <w:t>BobleSort</w:t>
      </w:r>
      <w:r>
        <w:rPr>
          <w:noProof/>
        </w:rPr>
        <w:t xml:space="preserve"> funktion. Det er ikke videre indviklet at lave en </w:t>
      </w:r>
      <w:r w:rsidRPr="00450D2A">
        <w:rPr>
          <w:i/>
          <w:noProof/>
        </w:rPr>
        <w:t>BobleSort</w:t>
      </w:r>
      <w:r>
        <w:rPr>
          <w:noProof/>
        </w:rPr>
        <w:t>, men den er ikke særlig effektiv hvis det drejer sig om en større mængde der skal sorteres. Men hvorfor opfinde den dybe tallerken to gange, hvorfor ikke bare udnytte den super optimerede kode C# stiller til rådighed for os.</w:t>
      </w:r>
      <w:r>
        <w:rPr>
          <w:noProof/>
        </w:rPr>
        <w:br/>
        <w:t xml:space="preserve">Hvis man lager sin samling af data i en </w:t>
      </w:r>
      <w:r w:rsidRPr="00450D2A">
        <w:rPr>
          <w:i/>
          <w:noProof/>
        </w:rPr>
        <w:t>Collection</w:t>
      </w:r>
      <w:r>
        <w:rPr>
          <w:noProof/>
        </w:rPr>
        <w:t xml:space="preserve"> af typen </w:t>
      </w:r>
      <w:r w:rsidRPr="00450D2A">
        <w:rPr>
          <w:i/>
          <w:noProof/>
        </w:rPr>
        <w:t>List&lt;T&gt;</w:t>
      </w:r>
      <w:r>
        <w:rPr>
          <w:noProof/>
        </w:rPr>
        <w:t xml:space="preserve">, får man adgang til en metode med navnet </w:t>
      </w:r>
      <w:r w:rsidRPr="00450D2A">
        <w:rPr>
          <w:i/>
          <w:noProof/>
        </w:rPr>
        <w:t>Sort()</w:t>
      </w:r>
      <w:r>
        <w:rPr>
          <w:noProof/>
        </w:rPr>
        <w:t xml:space="preserve">. Hvis du benytter den, skal du ikke selv oprette en </w:t>
      </w:r>
      <w:r w:rsidR="00EB7D67">
        <w:rPr>
          <w:noProof/>
        </w:rPr>
        <w:t>sorteringsmetode til forskellige datatyper, da den kan sortere alle simple datatyper som default er implementeret i C# (string, int, double m.fl.).</w:t>
      </w:r>
    </w:p>
    <w:p w:rsidR="00EB7D67" w:rsidRDefault="00EB7D67" w:rsidP="00E81506">
      <w:pPr>
        <w:rPr>
          <w:noProof/>
        </w:rPr>
      </w:pPr>
      <w:r>
        <w:rPr>
          <w:noProof/>
        </w:rPr>
        <w:t xml:space="preserve">Derfor skal du i metoden oprette en instans af datatypen </w:t>
      </w:r>
      <w:r w:rsidRPr="00EB7D67">
        <w:rPr>
          <w:i/>
          <w:noProof/>
        </w:rPr>
        <w:t>List&lt;int&gt;</w:t>
      </w:r>
      <w:r>
        <w:rPr>
          <w:noProof/>
        </w:rPr>
        <w:t xml:space="preserve"> hvor du skal lagre de </w:t>
      </w:r>
      <w:r w:rsidRPr="00EB7D67">
        <w:rPr>
          <w:i/>
          <w:noProof/>
        </w:rPr>
        <w:t>random</w:t>
      </w:r>
      <w:r>
        <w:rPr>
          <w:noProof/>
        </w:rPr>
        <w:t xml:space="preserve"> </w:t>
      </w:r>
      <w:r w:rsidRPr="00EB7D67">
        <w:rPr>
          <w:noProof/>
        </w:rPr>
        <w:t>genereret</w:t>
      </w:r>
      <w:r>
        <w:rPr>
          <w:noProof/>
        </w:rPr>
        <w:t xml:space="preserve"> tal og efterfølgende udføre en </w:t>
      </w:r>
      <w:r w:rsidRPr="00EB7D67">
        <w:rPr>
          <w:i/>
          <w:noProof/>
        </w:rPr>
        <w:t>.Sort()</w:t>
      </w:r>
      <w:r>
        <w:rPr>
          <w:noProof/>
        </w:rPr>
        <w:t xml:space="preserve"> på </w:t>
      </w:r>
      <w:r w:rsidRPr="00EB7D67">
        <w:rPr>
          <w:i/>
          <w:noProof/>
        </w:rPr>
        <w:t>List&lt;</w:t>
      </w:r>
      <w:r>
        <w:rPr>
          <w:i/>
          <w:noProof/>
        </w:rPr>
        <w:t>int</w:t>
      </w:r>
      <w:r w:rsidRPr="00EB7D67">
        <w:rPr>
          <w:i/>
          <w:noProof/>
        </w:rPr>
        <w:t>&gt; instansen</w:t>
      </w:r>
      <w:r>
        <w:rPr>
          <w:noProof/>
        </w:rPr>
        <w:t>.</w:t>
      </w:r>
    </w:p>
    <w:p w:rsidR="00EB7D67" w:rsidRDefault="00EB7D67" w:rsidP="00E81506">
      <w:pPr>
        <w:rPr>
          <w:noProof/>
        </w:rPr>
      </w:pPr>
      <w:r>
        <w:rPr>
          <w:noProof/>
        </w:rPr>
        <w:t xml:space="preserve">Efter du har gennemført sorteringen, skal data overføreres til </w:t>
      </w:r>
      <w:r w:rsidRPr="00EB7D67">
        <w:rPr>
          <w:i/>
          <w:noProof/>
        </w:rPr>
        <w:t>listBoxRes</w:t>
      </w:r>
      <w:r>
        <w:rPr>
          <w:noProof/>
        </w:rPr>
        <w:t>.</w:t>
      </w:r>
    </w:p>
    <w:p w:rsidR="00D3143A" w:rsidRDefault="00D3143A" w:rsidP="005019C4">
      <w:pPr>
        <w:pStyle w:val="Overskrift3"/>
        <w:numPr>
          <w:ilvl w:val="2"/>
          <w:numId w:val="16"/>
        </w:numPr>
      </w:pPr>
      <w:r>
        <w:t>Tip!</w:t>
      </w:r>
      <w:r w:rsidR="006408D5">
        <w:t xml:space="preserve"> </w:t>
      </w:r>
    </w:p>
    <w:p w:rsidR="00D3143A" w:rsidRDefault="00EB7D67" w:rsidP="00D3143A">
      <w:r>
        <w:rPr>
          <w:noProof/>
        </w:rPr>
        <w:drawing>
          <wp:inline distT="0" distB="0" distL="0" distR="0" wp14:anchorId="4E576748" wp14:editId="49C21AB1">
            <wp:extent cx="3878580" cy="3456995"/>
            <wp:effectExtent l="0" t="0" r="7620"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0384" cy="3476429"/>
                    </a:xfrm>
                    <a:prstGeom prst="rect">
                      <a:avLst/>
                    </a:prstGeom>
                  </pic:spPr>
                </pic:pic>
              </a:graphicData>
            </a:graphic>
          </wp:inline>
        </w:drawing>
      </w:r>
    </w:p>
    <w:p w:rsidR="006408D5" w:rsidRPr="00142306" w:rsidRDefault="006408D5" w:rsidP="005019C4">
      <w:pPr>
        <w:pStyle w:val="Overskrift2"/>
        <w:numPr>
          <w:ilvl w:val="1"/>
          <w:numId w:val="16"/>
        </w:numPr>
      </w:pPr>
      <w:r>
        <w:t>Opgave 5</w:t>
      </w:r>
    </w:p>
    <w:p w:rsidR="00F67F6B" w:rsidRDefault="00F67F6B" w:rsidP="00D3143A">
      <w:pPr>
        <w:rPr>
          <w:noProof/>
        </w:rPr>
      </w:pPr>
      <w:r>
        <w:rPr>
          <w:noProof/>
        </w:rPr>
        <w:t>I denne opgave skal lave en løsning som er en blanding af opgave 1.3 og 1.4.</w:t>
      </w:r>
    </w:p>
    <w:p w:rsidR="00960C59" w:rsidRDefault="00F67F6B" w:rsidP="00D3143A">
      <w:pPr>
        <w:rPr>
          <w:noProof/>
        </w:rPr>
      </w:pPr>
      <w:r>
        <w:rPr>
          <w:noProof/>
        </w:rPr>
        <w:t xml:space="preserve">Her skal din løsning udskrive listen usorteret og sorteret, så hver linje i </w:t>
      </w:r>
      <w:r w:rsidRPr="00F67F6B">
        <w:rPr>
          <w:i/>
          <w:noProof/>
        </w:rPr>
        <w:t>listBoxRes</w:t>
      </w:r>
      <w:r>
        <w:rPr>
          <w:noProof/>
        </w:rPr>
        <w:t xml:space="preserve"> viser tallets placering i en </w:t>
      </w:r>
      <w:r w:rsidRPr="00F67F6B">
        <w:rPr>
          <w:i/>
          <w:noProof/>
        </w:rPr>
        <w:t>List&lt;T&gt;</w:t>
      </w:r>
      <w:r>
        <w:rPr>
          <w:noProof/>
        </w:rPr>
        <w:t xml:space="preserve"> før og efter en sortering.</w:t>
      </w:r>
    </w:p>
    <w:p w:rsidR="00960C59" w:rsidRDefault="00F67F6B" w:rsidP="00F67F6B">
      <w:pPr>
        <w:pStyle w:val="Overskrift3"/>
        <w:numPr>
          <w:ilvl w:val="2"/>
          <w:numId w:val="16"/>
        </w:numPr>
      </w:pPr>
      <w:r>
        <w:rPr>
          <w:noProof/>
        </w:rPr>
        <w:t>Tip!</w:t>
      </w:r>
    </w:p>
    <w:p w:rsidR="00BE6415" w:rsidRDefault="00F67F6B" w:rsidP="00D3143A">
      <w:r>
        <w:rPr>
          <w:noProof/>
        </w:rPr>
        <w:drawing>
          <wp:inline distT="0" distB="0" distL="0" distR="0" wp14:anchorId="48625A8E" wp14:editId="1E0E3A0A">
            <wp:extent cx="3261360" cy="2888633"/>
            <wp:effectExtent l="0" t="0" r="0" b="6985"/>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7909" cy="2903291"/>
                    </a:xfrm>
                    <a:prstGeom prst="rect">
                      <a:avLst/>
                    </a:prstGeom>
                  </pic:spPr>
                </pic:pic>
              </a:graphicData>
            </a:graphic>
          </wp:inline>
        </w:drawing>
      </w:r>
    </w:p>
    <w:p w:rsidR="006408D5" w:rsidRDefault="00F67F6B" w:rsidP="00F67F6B">
      <w:pPr>
        <w:pStyle w:val="Overskrift2"/>
        <w:numPr>
          <w:ilvl w:val="1"/>
          <w:numId w:val="16"/>
        </w:numPr>
      </w:pPr>
      <w:r>
        <w:t>Opgave 6</w:t>
      </w:r>
    </w:p>
    <w:p w:rsidR="00F67F6B" w:rsidRDefault="00BC0443" w:rsidP="00BC0443">
      <w:r>
        <w:rPr>
          <w:noProof/>
        </w:rPr>
        <w:t>Du skal</w:t>
      </w:r>
      <w:r>
        <w:rPr>
          <w:noProof/>
        </w:rPr>
        <w:t>, som i opgave 1.3, i</w:t>
      </w:r>
      <w:r>
        <w:rPr>
          <w:noProof/>
        </w:rPr>
        <w:t xml:space="preserve"> </w:t>
      </w:r>
      <w:r w:rsidRPr="00E321A2">
        <w:rPr>
          <w:i/>
          <w:noProof/>
        </w:rPr>
        <w:t>ClassBIZ</w:t>
      </w:r>
      <w:r>
        <w:rPr>
          <w:noProof/>
        </w:rPr>
        <w:t xml:space="preserve"> lave en metode det opretter 25 tilfældige tal mellem 100.000 og 1.000.000.</w:t>
      </w:r>
      <w:r>
        <w:rPr>
          <w:noProof/>
        </w:rPr>
        <w:br/>
        <w:t xml:space="preserve">Tallene skal udskrives i </w:t>
      </w:r>
      <w:r w:rsidRPr="00E321A2">
        <w:rPr>
          <w:i/>
          <w:noProof/>
        </w:rPr>
        <w:t>listBoxRes</w:t>
      </w:r>
      <w:r>
        <w:rPr>
          <w:noProof/>
        </w:rPr>
        <w:t xml:space="preserve"> efterfulgt af et tomt item og et item med følgende indhold: </w:t>
      </w:r>
      <w:r>
        <w:rPr>
          <w:noProof/>
        </w:rPr>
        <w:br/>
      </w:r>
      <w:r w:rsidRPr="00BC0443">
        <w:rPr>
          <w:noProof/>
        </w:rPr>
        <w:t>Gennemsnits</w:t>
      </w:r>
      <w:r>
        <w:rPr>
          <w:noProof/>
        </w:rPr>
        <w:t>værdi</w:t>
      </w:r>
      <w:r w:rsidRPr="00BC0443">
        <w:rPr>
          <w:noProof/>
        </w:rPr>
        <w:t xml:space="preserve"> : xxxxxxxxx</w:t>
      </w:r>
      <w:r>
        <w:rPr>
          <w:noProof/>
        </w:rPr>
        <w:br/>
        <w:t xml:space="preserve">Hvor </w:t>
      </w:r>
      <w:r w:rsidRPr="00BC0443">
        <w:rPr>
          <w:noProof/>
        </w:rPr>
        <w:t>xxxxxxxxx</w:t>
      </w:r>
      <w:r>
        <w:rPr>
          <w:noProof/>
        </w:rPr>
        <w:t xml:space="preserve"> er den beregnede gennemsnitsværdi.</w:t>
      </w:r>
      <w:r>
        <w:rPr>
          <w:noProof/>
        </w:rPr>
        <w:br/>
        <w:t xml:space="preserve">Til at finde gennemsnitsværdien, skal du oprette en </w:t>
      </w:r>
      <w:r w:rsidRPr="00BC0443">
        <w:rPr>
          <w:i/>
          <w:noProof/>
        </w:rPr>
        <w:t>private</w:t>
      </w:r>
      <w:r>
        <w:rPr>
          <w:noProof/>
        </w:rPr>
        <w:t xml:space="preserve"> metode der kan returnere datatypen </w:t>
      </w:r>
      <w:r w:rsidRPr="00BC0443">
        <w:rPr>
          <w:i/>
          <w:noProof/>
        </w:rPr>
        <w:t>int</w:t>
      </w:r>
      <w:r>
        <w:rPr>
          <w:i/>
          <w:noProof/>
        </w:rPr>
        <w:t>.</w:t>
      </w:r>
      <w:r>
        <w:rPr>
          <w:noProof/>
        </w:rPr>
        <w:br/>
        <w:t xml:space="preserve">Metoden skal knyttes til knappen </w:t>
      </w:r>
      <w:r w:rsidRPr="00E321A2">
        <w:rPr>
          <w:i/>
          <w:noProof/>
        </w:rPr>
        <w:t>buttonOpg1</w:t>
      </w:r>
      <w:r>
        <w:rPr>
          <w:i/>
          <w:noProof/>
        </w:rPr>
        <w:t>6</w:t>
      </w:r>
      <w:r>
        <w:rPr>
          <w:noProof/>
        </w:rPr>
        <w:t>.</w:t>
      </w:r>
      <w:r>
        <w:br/>
        <w:t>Resultatet skal se ud som vist her:</w:t>
      </w:r>
      <w:r>
        <w:br/>
      </w:r>
      <w:r>
        <w:rPr>
          <w:noProof/>
        </w:rPr>
        <w:drawing>
          <wp:inline distT="0" distB="0" distL="0" distR="0" wp14:anchorId="6F1D8320" wp14:editId="58915D61">
            <wp:extent cx="1943557" cy="3078480"/>
            <wp:effectExtent l="0" t="0" r="0" b="762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64885" cy="3112262"/>
                    </a:xfrm>
                    <a:prstGeom prst="rect">
                      <a:avLst/>
                    </a:prstGeom>
                  </pic:spPr>
                </pic:pic>
              </a:graphicData>
            </a:graphic>
          </wp:inline>
        </w:drawing>
      </w:r>
    </w:p>
    <w:p w:rsidR="00BC0443" w:rsidRDefault="00BC0443" w:rsidP="00BC0443">
      <w:pPr>
        <w:pStyle w:val="Overskrift3"/>
        <w:numPr>
          <w:ilvl w:val="2"/>
          <w:numId w:val="16"/>
        </w:numPr>
      </w:pPr>
      <w:r>
        <w:t>Tips!</w:t>
      </w:r>
    </w:p>
    <w:p w:rsidR="0018469C" w:rsidRDefault="0018469C" w:rsidP="0018469C">
      <w:r>
        <w:rPr>
          <w:noProof/>
        </w:rPr>
        <w:drawing>
          <wp:inline distT="0" distB="0" distL="0" distR="0" wp14:anchorId="0D383A3B" wp14:editId="23351913">
            <wp:extent cx="3810000" cy="2286079"/>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40332" cy="2304279"/>
                    </a:xfrm>
                    <a:prstGeom prst="rect">
                      <a:avLst/>
                    </a:prstGeom>
                  </pic:spPr>
                </pic:pic>
              </a:graphicData>
            </a:graphic>
          </wp:inline>
        </w:drawing>
      </w:r>
    </w:p>
    <w:p w:rsidR="0018469C" w:rsidRDefault="0018469C" w:rsidP="0018469C">
      <w:r>
        <w:rPr>
          <w:noProof/>
        </w:rPr>
        <w:drawing>
          <wp:inline distT="0" distB="0" distL="0" distR="0" wp14:anchorId="0415C288" wp14:editId="7DF3CAAD">
            <wp:extent cx="2194560" cy="1738478"/>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27852" cy="1764851"/>
                    </a:xfrm>
                    <a:prstGeom prst="rect">
                      <a:avLst/>
                    </a:prstGeom>
                  </pic:spPr>
                </pic:pic>
              </a:graphicData>
            </a:graphic>
          </wp:inline>
        </w:drawing>
      </w:r>
    </w:p>
    <w:p w:rsidR="0018469C" w:rsidRDefault="0018469C" w:rsidP="0018469C">
      <w:pPr>
        <w:pStyle w:val="Overskrift2"/>
        <w:numPr>
          <w:ilvl w:val="1"/>
          <w:numId w:val="16"/>
        </w:numPr>
      </w:pPr>
      <w:r>
        <w:t>Opgave 7</w:t>
      </w:r>
    </w:p>
    <w:p w:rsidR="0018469C" w:rsidRDefault="0018469C" w:rsidP="0018469C">
      <w:r>
        <w:t xml:space="preserve">Du skal, som i opgave 1.3, i </w:t>
      </w:r>
      <w:r w:rsidRPr="00E321A2">
        <w:rPr>
          <w:i/>
          <w:noProof/>
        </w:rPr>
        <w:t>ClassBIZ</w:t>
      </w:r>
      <w:r>
        <w:t xml:space="preserve"> lave en metode det opretter 25 tilfældige tal mellem 100.000 og 1.000.000.</w:t>
      </w:r>
      <w:r>
        <w:br/>
        <w:t>Inden tallene skal udskrives, skal de sorteres i stigende orden.</w:t>
      </w:r>
      <w:r w:rsidR="00815F04">
        <w:br/>
        <w:t>Der skal beregnes en gennemsnitsværdi for samlingen af tal.</w:t>
      </w:r>
    </w:p>
    <w:p w:rsidR="00815F04" w:rsidRDefault="00815F04" w:rsidP="0018469C">
      <w:r>
        <w:t>Når tallene skal udskrives, skal der skrives tallet – gennemsnitsværdien = beregnet værdi.</w:t>
      </w:r>
    </w:p>
    <w:p w:rsidR="00815F04" w:rsidRDefault="00815F04" w:rsidP="0018469C">
      <w:r>
        <w:t>Skal se ud som vist her:</w:t>
      </w:r>
      <w:r>
        <w:br/>
      </w:r>
      <w:r>
        <w:rPr>
          <w:noProof/>
        </w:rPr>
        <w:drawing>
          <wp:inline distT="0" distB="0" distL="0" distR="0" wp14:anchorId="016203C8" wp14:editId="3197BBDA">
            <wp:extent cx="2179320" cy="3460567"/>
            <wp:effectExtent l="0" t="0" r="0" b="6985"/>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23741" cy="3531104"/>
                    </a:xfrm>
                    <a:prstGeom prst="rect">
                      <a:avLst/>
                    </a:prstGeom>
                  </pic:spPr>
                </pic:pic>
              </a:graphicData>
            </a:graphic>
          </wp:inline>
        </w:drawing>
      </w:r>
    </w:p>
    <w:p w:rsidR="00815F04" w:rsidRDefault="00815F04" w:rsidP="00815F04">
      <w:pPr>
        <w:pStyle w:val="Overskrift3"/>
        <w:numPr>
          <w:ilvl w:val="2"/>
          <w:numId w:val="16"/>
        </w:numPr>
      </w:pPr>
      <w:r>
        <w:t>Tips!</w:t>
      </w:r>
    </w:p>
    <w:p w:rsidR="00815F04" w:rsidRDefault="00815F04" w:rsidP="00815F04">
      <w:r>
        <w:rPr>
          <w:noProof/>
        </w:rPr>
        <w:drawing>
          <wp:inline distT="0" distB="0" distL="0" distR="0" wp14:anchorId="0E9D9926" wp14:editId="127B81DA">
            <wp:extent cx="4823460" cy="800240"/>
            <wp:effectExtent l="0" t="0" r="0" b="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25470" cy="817164"/>
                    </a:xfrm>
                    <a:prstGeom prst="rect">
                      <a:avLst/>
                    </a:prstGeom>
                  </pic:spPr>
                </pic:pic>
              </a:graphicData>
            </a:graphic>
          </wp:inline>
        </w:drawing>
      </w:r>
    </w:p>
    <w:p w:rsidR="00815F04" w:rsidRDefault="00815F04" w:rsidP="00815F04">
      <w:pPr>
        <w:pStyle w:val="Overskrift2"/>
        <w:numPr>
          <w:ilvl w:val="1"/>
          <w:numId w:val="16"/>
        </w:numPr>
      </w:pPr>
      <w:r>
        <w:t>Opgave 8</w:t>
      </w:r>
    </w:p>
    <w:p w:rsidR="00815F04" w:rsidRDefault="00815F04" w:rsidP="00815F04">
      <w:pPr>
        <w:rPr>
          <w:i/>
          <w:noProof/>
        </w:rPr>
      </w:pPr>
      <w:r>
        <w:rPr>
          <w:noProof/>
        </w:rPr>
        <w:t xml:space="preserve">Samme opgave som 1.7, men nu skal du lave en løsning hvor du IKKE sender </w:t>
      </w:r>
      <w:r w:rsidRPr="00A95C82">
        <w:rPr>
          <w:i/>
          <w:noProof/>
        </w:rPr>
        <w:t>listBoxRes</w:t>
      </w:r>
      <w:r>
        <w:rPr>
          <w:noProof/>
        </w:rPr>
        <w:t xml:space="preserve"> med til metoden i </w:t>
      </w:r>
      <w:r w:rsidRPr="00A95C82">
        <w:rPr>
          <w:i/>
          <w:noProof/>
        </w:rPr>
        <w:t>ClassBIZZ</w:t>
      </w:r>
      <w:r>
        <w:rPr>
          <w:noProof/>
        </w:rPr>
        <w:t xml:space="preserve">, men hvor metoden i </w:t>
      </w:r>
      <w:r w:rsidRPr="00A95C82">
        <w:rPr>
          <w:i/>
          <w:noProof/>
        </w:rPr>
        <w:t>ClassBIZZ</w:t>
      </w:r>
      <w:r>
        <w:rPr>
          <w:noProof/>
        </w:rPr>
        <w:t xml:space="preserve"> skal returnere datatypen </w:t>
      </w:r>
      <w:r w:rsidRPr="00A95C82">
        <w:rPr>
          <w:i/>
          <w:noProof/>
        </w:rPr>
        <w:t>List&lt;string&gt;</w:t>
      </w:r>
      <w:r w:rsidR="00A95C82">
        <w:rPr>
          <w:noProof/>
        </w:rPr>
        <w:t xml:space="preserve"> som skal knyttes til </w:t>
      </w:r>
      <w:r w:rsidR="00A95C82" w:rsidRPr="00A95C82">
        <w:rPr>
          <w:i/>
          <w:noProof/>
        </w:rPr>
        <w:t>listBoxRes</w:t>
      </w:r>
      <w:r w:rsidR="00A95C82">
        <w:rPr>
          <w:noProof/>
        </w:rPr>
        <w:t xml:space="preserve"> via angivelse af </w:t>
      </w:r>
      <w:r w:rsidR="00A95C82" w:rsidRPr="00A95C82">
        <w:rPr>
          <w:i/>
          <w:noProof/>
        </w:rPr>
        <w:t>ItemsSource</w:t>
      </w:r>
      <w:r w:rsidR="00A95C82">
        <w:rPr>
          <w:i/>
          <w:noProof/>
        </w:rPr>
        <w:t>.</w:t>
      </w:r>
    </w:p>
    <w:p w:rsidR="00A95C82" w:rsidRDefault="00A95C82" w:rsidP="00815F04">
      <w:pPr>
        <w:rPr>
          <w:noProof/>
        </w:rPr>
      </w:pPr>
      <w:r>
        <w:rPr>
          <w:noProof/>
        </w:rPr>
        <w:t xml:space="preserve">I eventhandleren der er knyttet til </w:t>
      </w:r>
      <w:r w:rsidRPr="00A95C82">
        <w:rPr>
          <w:i/>
          <w:noProof/>
        </w:rPr>
        <w:t>buttonOpg18</w:t>
      </w:r>
      <w:r w:rsidRPr="00A95C82">
        <w:rPr>
          <w:noProof/>
        </w:rPr>
        <w:t xml:space="preserve"> </w:t>
      </w:r>
      <w:r>
        <w:rPr>
          <w:noProof/>
        </w:rPr>
        <w:t>skal du foretage knytning mellem den List&lt;string&gt; der returneres fra metoden og objektet listBoxRes.</w:t>
      </w:r>
    </w:p>
    <w:p w:rsidR="00A95C82" w:rsidRDefault="00A95C82" w:rsidP="00815F04">
      <w:pPr>
        <w:rPr>
          <w:rFonts w:ascii="Consolas" w:hAnsi="Consolas" w:cs="Consolas"/>
          <w:noProof/>
          <w:color w:val="000000"/>
          <w:sz w:val="19"/>
          <w:szCs w:val="19"/>
        </w:rPr>
      </w:pPr>
      <w:r>
        <w:rPr>
          <w:noProof/>
        </w:rPr>
        <w:t xml:space="preserve">Når man benytter </w:t>
      </w:r>
      <w:r w:rsidRPr="0066561E">
        <w:rPr>
          <w:i/>
          <w:noProof/>
        </w:rPr>
        <w:t>ItemsSource</w:t>
      </w:r>
      <w:r>
        <w:rPr>
          <w:noProof/>
        </w:rPr>
        <w:t xml:space="preserve">, kan man ikke længere direkte cleare indholdet af </w:t>
      </w:r>
      <w:r w:rsidRPr="0066561E">
        <w:rPr>
          <w:i/>
          <w:noProof/>
        </w:rPr>
        <w:t>listBoxRes</w:t>
      </w:r>
      <w:r>
        <w:rPr>
          <w:noProof/>
        </w:rPr>
        <w:t xml:space="preserve">, da </w:t>
      </w:r>
      <w:r w:rsidRPr="0066561E">
        <w:rPr>
          <w:i/>
          <w:noProof/>
        </w:rPr>
        <w:t>listBoxRes</w:t>
      </w:r>
      <w:r>
        <w:rPr>
          <w:noProof/>
        </w:rPr>
        <w:t xml:space="preserve"> nu er knyttet</w:t>
      </w:r>
      <w:r w:rsidR="0066561E">
        <w:rPr>
          <w:noProof/>
        </w:rPr>
        <w:t xml:space="preserve"> et objekt via </w:t>
      </w:r>
      <w:r w:rsidR="0066561E" w:rsidRPr="0066561E">
        <w:rPr>
          <w:i/>
          <w:noProof/>
        </w:rPr>
        <w:t>ItemsSource</w:t>
      </w:r>
      <w:r w:rsidR="0066561E">
        <w:rPr>
          <w:noProof/>
        </w:rPr>
        <w:t xml:space="preserve">. Derfor skal du rette din kode alle de steder hvor benytter </w:t>
      </w:r>
      <w:r w:rsidR="0066561E" w:rsidRPr="0066561E">
        <w:rPr>
          <w:i/>
          <w:noProof/>
        </w:rPr>
        <w:t>listBoxRes.Clear()</w:t>
      </w:r>
      <w:r w:rsidR="0066561E">
        <w:rPr>
          <w:noProof/>
        </w:rPr>
        <w:t xml:space="preserve"> til et metodekald som vil undersøge om </w:t>
      </w:r>
      <w:r w:rsidR="0066561E" w:rsidRPr="00717321">
        <w:rPr>
          <w:i/>
          <w:noProof/>
        </w:rPr>
        <w:t>listBoxRes</w:t>
      </w:r>
      <w:r w:rsidR="0066561E">
        <w:rPr>
          <w:noProof/>
        </w:rPr>
        <w:t xml:space="preserve"> er knyttet</w:t>
      </w:r>
      <w:r w:rsidR="00717321">
        <w:rPr>
          <w:noProof/>
        </w:rPr>
        <w:t xml:space="preserve"> til en </w:t>
      </w:r>
      <w:r w:rsidR="00717321" w:rsidRPr="00717321">
        <w:rPr>
          <w:i/>
          <w:noProof/>
        </w:rPr>
        <w:t>ItemsSource</w:t>
      </w:r>
      <w:r w:rsidR="00717321">
        <w:rPr>
          <w:noProof/>
        </w:rPr>
        <w:t xml:space="preserve">, hvis den er knyttet, fjernes tilknytningen og indholdet af </w:t>
      </w:r>
      <w:r w:rsidR="00717321" w:rsidRPr="00717321">
        <w:rPr>
          <w:i/>
          <w:noProof/>
        </w:rPr>
        <w:t>listBoxRes</w:t>
      </w:r>
      <w:r w:rsidR="00717321">
        <w:rPr>
          <w:noProof/>
        </w:rPr>
        <w:t xml:space="preserve"> slettes. Metoden du skal oprette skal du have navnet </w:t>
      </w:r>
      <w:r w:rsidR="00717321" w:rsidRPr="00717321">
        <w:rPr>
          <w:i/>
          <w:noProof/>
        </w:rPr>
        <w:t>ClearList</w:t>
      </w:r>
      <w:r w:rsidR="00717321">
        <w:rPr>
          <w:noProof/>
        </w:rPr>
        <w:t xml:space="preserve"> og skal være </w:t>
      </w:r>
      <w:r w:rsidR="00717321" w:rsidRPr="00717321">
        <w:rPr>
          <w:i/>
          <w:noProof/>
        </w:rPr>
        <w:t>private</w:t>
      </w:r>
      <w:r w:rsidR="00717321">
        <w:rPr>
          <w:noProof/>
        </w:rPr>
        <w:t xml:space="preserve"> og modtage datatypen </w:t>
      </w:r>
      <w:r w:rsidR="00717321" w:rsidRPr="00717321">
        <w:rPr>
          <w:i/>
          <w:noProof/>
        </w:rPr>
        <w:t>ListBox</w:t>
      </w:r>
      <w:r w:rsidR="00717321">
        <w:rPr>
          <w:noProof/>
        </w:rPr>
        <w:t xml:space="preserve">: </w:t>
      </w:r>
      <w:r w:rsidR="00717321">
        <w:rPr>
          <w:noProof/>
        </w:rPr>
        <w:br/>
      </w:r>
      <w:r w:rsidR="00717321">
        <w:rPr>
          <w:rFonts w:ascii="Consolas" w:hAnsi="Consolas" w:cs="Consolas"/>
          <w:noProof/>
          <w:color w:val="0000FF"/>
          <w:sz w:val="19"/>
          <w:szCs w:val="19"/>
        </w:rPr>
        <w:t>private</w:t>
      </w:r>
      <w:r w:rsidR="00717321">
        <w:rPr>
          <w:rFonts w:ascii="Consolas" w:hAnsi="Consolas" w:cs="Consolas"/>
          <w:noProof/>
          <w:color w:val="000000"/>
          <w:sz w:val="19"/>
          <w:szCs w:val="19"/>
        </w:rPr>
        <w:t xml:space="preserve"> </w:t>
      </w:r>
      <w:r w:rsidR="00717321">
        <w:rPr>
          <w:rFonts w:ascii="Consolas" w:hAnsi="Consolas" w:cs="Consolas"/>
          <w:noProof/>
          <w:color w:val="0000FF"/>
          <w:sz w:val="19"/>
          <w:szCs w:val="19"/>
        </w:rPr>
        <w:t>void</w:t>
      </w:r>
      <w:r w:rsidR="00717321">
        <w:rPr>
          <w:rFonts w:ascii="Consolas" w:hAnsi="Consolas" w:cs="Consolas"/>
          <w:noProof/>
          <w:color w:val="000000"/>
          <w:sz w:val="19"/>
          <w:szCs w:val="19"/>
        </w:rPr>
        <w:t xml:space="preserve"> ClearList(ListBox listBox)</w:t>
      </w:r>
    </w:p>
    <w:p w:rsidR="00717321" w:rsidRDefault="00717321" w:rsidP="00717321">
      <w:pPr>
        <w:pStyle w:val="Overskrift3"/>
        <w:numPr>
          <w:ilvl w:val="2"/>
          <w:numId w:val="16"/>
        </w:numPr>
      </w:pPr>
      <w:r>
        <w:t>Tips!</w:t>
      </w:r>
    </w:p>
    <w:p w:rsidR="00717321" w:rsidRDefault="00717321" w:rsidP="00717321">
      <w:r>
        <w:rPr>
          <w:noProof/>
        </w:rPr>
        <w:drawing>
          <wp:inline distT="0" distB="0" distL="0" distR="0" wp14:anchorId="0CE0E3A3" wp14:editId="517C28CC">
            <wp:extent cx="3398520" cy="2835744"/>
            <wp:effectExtent l="0" t="0" r="0" b="3175"/>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13147" cy="2847949"/>
                    </a:xfrm>
                    <a:prstGeom prst="rect">
                      <a:avLst/>
                    </a:prstGeom>
                  </pic:spPr>
                </pic:pic>
              </a:graphicData>
            </a:graphic>
          </wp:inline>
        </w:drawing>
      </w:r>
    </w:p>
    <w:p w:rsidR="00717321" w:rsidRDefault="00717321" w:rsidP="00717321">
      <w:r>
        <w:rPr>
          <w:noProof/>
        </w:rPr>
        <w:t>Metoden ClearList</w:t>
      </w:r>
      <w:r>
        <w:t>:</w:t>
      </w:r>
      <w:r>
        <w:br/>
      </w:r>
      <w:r>
        <w:rPr>
          <w:noProof/>
        </w:rPr>
        <w:drawing>
          <wp:inline distT="0" distB="0" distL="0" distR="0" wp14:anchorId="7119CC02" wp14:editId="26952AD6">
            <wp:extent cx="2301240" cy="1019537"/>
            <wp:effectExtent l="0" t="0" r="3810" b="9525"/>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37941" cy="1035797"/>
                    </a:xfrm>
                    <a:prstGeom prst="rect">
                      <a:avLst/>
                    </a:prstGeom>
                  </pic:spPr>
                </pic:pic>
              </a:graphicData>
            </a:graphic>
          </wp:inline>
        </w:drawing>
      </w:r>
    </w:p>
    <w:p w:rsidR="00717321" w:rsidRDefault="00717321" w:rsidP="00717321">
      <w:pPr>
        <w:pStyle w:val="Overskrift2"/>
        <w:numPr>
          <w:ilvl w:val="1"/>
          <w:numId w:val="16"/>
        </w:numPr>
      </w:pPr>
      <w:r>
        <w:t>Opgave 9</w:t>
      </w:r>
    </w:p>
    <w:p w:rsidR="000E6F16" w:rsidRDefault="000E6F16" w:rsidP="000E6F16">
      <w:pPr>
        <w:rPr>
          <w:noProof/>
        </w:rPr>
      </w:pPr>
      <w:r>
        <w:rPr>
          <w:noProof/>
        </w:rPr>
        <w:t xml:space="preserve">Du skal, som i opgave 1.3, i </w:t>
      </w:r>
      <w:r w:rsidRPr="000E6F16">
        <w:rPr>
          <w:i/>
          <w:noProof/>
        </w:rPr>
        <w:t>ClassBIZ</w:t>
      </w:r>
      <w:r>
        <w:rPr>
          <w:noProof/>
        </w:rPr>
        <w:t xml:space="preserve"> lave en metode det opretter 25 tilfældige tal mellem 100.000 og 1.000.000.</w:t>
      </w:r>
      <w:r>
        <w:rPr>
          <w:noProof/>
        </w:rPr>
        <w:br/>
        <w:t>Inden tallene skal udskrives, skal de sorteres i stigende orden.</w:t>
      </w:r>
      <w:r>
        <w:rPr>
          <w:noProof/>
        </w:rPr>
        <w:br/>
        <w:t>Der skal beregnes en gennemsnitsværdi for samlingen af tal.</w:t>
      </w:r>
    </w:p>
    <w:p w:rsidR="00717321" w:rsidRDefault="000E6F16" w:rsidP="000E6F16">
      <w:pPr>
        <w:rPr>
          <w:noProof/>
        </w:rPr>
      </w:pPr>
      <w:r>
        <w:rPr>
          <w:noProof/>
        </w:rPr>
        <w:t>Når tallene skal udskrives, skal der skrives</w:t>
      </w:r>
      <w:r>
        <w:rPr>
          <w:noProof/>
        </w:rPr>
        <w:t>:</w:t>
      </w:r>
      <w:r>
        <w:rPr>
          <w:noProof/>
        </w:rPr>
        <w:t xml:space="preserve"> tallet – gennemsnitsværdien = beregnet værdi.</w:t>
      </w:r>
    </w:p>
    <w:p w:rsidR="000E6F16" w:rsidRDefault="000E6F16" w:rsidP="000E6F16">
      <w:pPr>
        <w:rPr>
          <w:noProof/>
        </w:rPr>
      </w:pPr>
      <w:r>
        <w:rPr>
          <w:noProof/>
        </w:rPr>
        <w:t>Når resultatet skal indsættes i listBoxRes, skal baggrundsfarven for hver linje afgøres af, om det tilfældige tal er et lige tal eller om det er et ulige tal.</w:t>
      </w:r>
      <w:bookmarkStart w:id="0" w:name="_GoBack"/>
      <w:bookmarkEnd w:id="0"/>
    </w:p>
    <w:p w:rsidR="000E6F16" w:rsidRDefault="000E6F16" w:rsidP="000E6F16">
      <w:pPr>
        <w:pStyle w:val="Listeafsnit"/>
        <w:numPr>
          <w:ilvl w:val="0"/>
          <w:numId w:val="20"/>
        </w:numPr>
        <w:rPr>
          <w:noProof/>
        </w:rPr>
      </w:pPr>
      <w:r>
        <w:rPr>
          <w:noProof/>
        </w:rPr>
        <w:t xml:space="preserve">Lige tal skal give baggrundsfarven – </w:t>
      </w:r>
      <w:r w:rsidRPr="000E6F16">
        <w:rPr>
          <w:i/>
          <w:noProof/>
        </w:rPr>
        <w:t>HotPink</w:t>
      </w:r>
    </w:p>
    <w:p w:rsidR="000E6F16" w:rsidRPr="000E6F16" w:rsidRDefault="000E6F16" w:rsidP="000E6F16">
      <w:pPr>
        <w:pStyle w:val="Listeafsnit"/>
        <w:numPr>
          <w:ilvl w:val="0"/>
          <w:numId w:val="20"/>
        </w:numPr>
        <w:rPr>
          <w:noProof/>
        </w:rPr>
      </w:pPr>
      <w:r>
        <w:rPr>
          <w:noProof/>
        </w:rPr>
        <w:t xml:space="preserve">Ulige tal skal give baggrundsfarven – </w:t>
      </w:r>
      <w:r w:rsidRPr="000E6F16">
        <w:rPr>
          <w:i/>
          <w:noProof/>
        </w:rPr>
        <w:t>AliceBlue</w:t>
      </w:r>
    </w:p>
    <w:p w:rsidR="00365E22" w:rsidRDefault="000E6F16" w:rsidP="00365E22">
      <w:pPr>
        <w:autoSpaceDE w:val="0"/>
        <w:autoSpaceDN w:val="0"/>
        <w:adjustRightInd w:val="0"/>
        <w:spacing w:after="0" w:line="240" w:lineRule="auto"/>
        <w:rPr>
          <w:noProof/>
        </w:rPr>
      </w:pPr>
      <w:r>
        <w:rPr>
          <w:noProof/>
        </w:rPr>
        <w:t xml:space="preserve">Du skal benytte </w:t>
      </w:r>
      <w:r w:rsidRPr="000E6F16">
        <w:rPr>
          <w:i/>
          <w:noProof/>
        </w:rPr>
        <w:t>modulus</w:t>
      </w:r>
      <w:r>
        <w:rPr>
          <w:noProof/>
        </w:rPr>
        <w:t xml:space="preserve"> til at beregne om tallet er lige eller ulige.</w:t>
      </w:r>
      <w:r>
        <w:rPr>
          <w:noProof/>
        </w:rPr>
        <w:br/>
        <w:t xml:space="preserve">For at få mulighed for at sætte baggrundsfarven, skal man benytte </w:t>
      </w:r>
      <w:r w:rsidR="00365E22">
        <w:rPr>
          <w:noProof/>
        </w:rPr>
        <w:t xml:space="preserve">et </w:t>
      </w:r>
      <w:r w:rsidR="00365E22" w:rsidRPr="00365E22">
        <w:rPr>
          <w:i/>
          <w:noProof/>
        </w:rPr>
        <w:t>ListBoxItem</w:t>
      </w:r>
      <w:r w:rsidR="00365E22">
        <w:rPr>
          <w:noProof/>
        </w:rPr>
        <w:t xml:space="preserve">, hvilket du kan få adgang til ved at oprette en ny instans af </w:t>
      </w:r>
      <w:r w:rsidR="00365E22" w:rsidRPr="00365E22">
        <w:rPr>
          <w:i/>
          <w:noProof/>
        </w:rPr>
        <w:t>ListBoxItem</w:t>
      </w:r>
      <w:r w:rsidR="00365E22">
        <w:rPr>
          <w:noProof/>
        </w:rPr>
        <w:t xml:space="preserve"> til hvert af de elementer der skal indsættes i </w:t>
      </w:r>
      <w:r w:rsidR="00365E22" w:rsidRPr="00365E22">
        <w:rPr>
          <w:i/>
          <w:noProof/>
        </w:rPr>
        <w:t>listBoxRes</w:t>
      </w:r>
      <w:r w:rsidR="00365E22">
        <w:rPr>
          <w:noProof/>
        </w:rPr>
        <w:t>.</w:t>
      </w:r>
      <w:r w:rsidR="00365E22">
        <w:rPr>
          <w:noProof/>
        </w:rPr>
        <w:br/>
      </w:r>
      <w:r w:rsidR="00365E22">
        <w:rPr>
          <w:rFonts w:ascii="Consolas" w:hAnsi="Consolas" w:cs="Consolas"/>
          <w:noProof/>
          <w:color w:val="000000"/>
          <w:sz w:val="19"/>
          <w:szCs w:val="19"/>
        </w:rPr>
        <w:t xml:space="preserve">ListBoxItem listBoxItem = </w:t>
      </w:r>
      <w:r w:rsidR="00365E22">
        <w:rPr>
          <w:rFonts w:ascii="Consolas" w:hAnsi="Consolas" w:cs="Consolas"/>
          <w:noProof/>
          <w:color w:val="0000FF"/>
          <w:sz w:val="19"/>
          <w:szCs w:val="19"/>
        </w:rPr>
        <w:t>new</w:t>
      </w:r>
      <w:r w:rsidR="00365E22">
        <w:rPr>
          <w:rFonts w:ascii="Consolas" w:hAnsi="Consolas" w:cs="Consolas"/>
          <w:noProof/>
          <w:color w:val="000000"/>
          <w:sz w:val="19"/>
          <w:szCs w:val="19"/>
        </w:rPr>
        <w:t xml:space="preserve"> ListBoxItem();</w:t>
      </w:r>
      <w:r w:rsidR="00365E22">
        <w:rPr>
          <w:rFonts w:ascii="Consolas" w:hAnsi="Consolas" w:cs="Consolas"/>
          <w:noProof/>
          <w:color w:val="000000"/>
          <w:sz w:val="19"/>
          <w:szCs w:val="19"/>
        </w:rPr>
        <w:br/>
      </w:r>
    </w:p>
    <w:p w:rsidR="00365E22" w:rsidRDefault="00365E22" w:rsidP="00365E22">
      <w:pPr>
        <w:autoSpaceDE w:val="0"/>
        <w:autoSpaceDN w:val="0"/>
        <w:adjustRightInd w:val="0"/>
        <w:spacing w:after="0" w:line="240" w:lineRule="auto"/>
        <w:rPr>
          <w:rFonts w:ascii="Consolas" w:hAnsi="Consolas" w:cs="Consolas"/>
          <w:noProof/>
          <w:color w:val="000000"/>
          <w:sz w:val="19"/>
          <w:szCs w:val="19"/>
        </w:rPr>
      </w:pPr>
      <w:r>
        <w:rPr>
          <w:noProof/>
        </w:rPr>
        <w:t>Baggrundsfarve sætte på følgende måde:</w:t>
      </w:r>
      <w:r>
        <w:rPr>
          <w:noProof/>
        </w:rPr>
        <w:br/>
      </w:r>
      <w:r>
        <w:rPr>
          <w:rFonts w:ascii="Consolas" w:hAnsi="Consolas" w:cs="Consolas"/>
          <w:noProof/>
          <w:color w:val="000000"/>
          <w:sz w:val="19"/>
          <w:szCs w:val="19"/>
        </w:rPr>
        <w:t>listBoxItem.Background = Brushes.AliceBlue;</w:t>
      </w:r>
    </w:p>
    <w:p w:rsidR="00365E22" w:rsidRDefault="00365E22" w:rsidP="00365E22">
      <w:pPr>
        <w:autoSpaceDE w:val="0"/>
        <w:autoSpaceDN w:val="0"/>
        <w:adjustRightInd w:val="0"/>
        <w:spacing w:after="0" w:line="240" w:lineRule="auto"/>
        <w:rPr>
          <w:noProof/>
        </w:rPr>
      </w:pPr>
    </w:p>
    <w:p w:rsidR="00365E22" w:rsidRDefault="00365E22" w:rsidP="00365E22">
      <w:pPr>
        <w:autoSpaceDE w:val="0"/>
        <w:autoSpaceDN w:val="0"/>
        <w:adjustRightInd w:val="0"/>
        <w:spacing w:after="0" w:line="240" w:lineRule="auto"/>
        <w:rPr>
          <w:rFonts w:ascii="Consolas" w:hAnsi="Consolas" w:cs="Consolas"/>
          <w:noProof/>
          <w:color w:val="000000"/>
          <w:sz w:val="19"/>
          <w:szCs w:val="19"/>
        </w:rPr>
      </w:pPr>
      <w:r>
        <w:rPr>
          <w:noProof/>
        </w:rPr>
        <w:t>Teksten tilføjes listBoxItem og listBoxItem tilføjes listBoxRes på følgende måde:</w:t>
      </w:r>
      <w:r>
        <w:rPr>
          <w:noProof/>
        </w:rPr>
        <w:br/>
      </w:r>
      <w:r>
        <w:rPr>
          <w:rFonts w:ascii="Consolas" w:hAnsi="Consolas" w:cs="Consolas"/>
          <w:noProof/>
          <w:color w:val="000000"/>
          <w:sz w:val="19"/>
          <w:szCs w:val="19"/>
        </w:rPr>
        <w:t xml:space="preserve">listBoxItem.Content = </w:t>
      </w:r>
      <w:r>
        <w:rPr>
          <w:rFonts w:ascii="Consolas" w:hAnsi="Consolas" w:cs="Consolas"/>
          <w:noProof/>
          <w:color w:val="A31515"/>
          <w:sz w:val="19"/>
          <w:szCs w:val="19"/>
        </w:rPr>
        <w:t>$"</w:t>
      </w:r>
      <w:r>
        <w:rPr>
          <w:rFonts w:ascii="Consolas" w:hAnsi="Consolas" w:cs="Consolas"/>
          <w:noProof/>
          <w:color w:val="000000"/>
          <w:sz w:val="19"/>
          <w:szCs w:val="19"/>
        </w:rPr>
        <w:t>{tal}</w:t>
      </w:r>
      <w:r>
        <w:rPr>
          <w:rFonts w:ascii="Consolas" w:hAnsi="Consolas" w:cs="Consolas"/>
          <w:noProof/>
          <w:color w:val="A31515"/>
          <w:sz w:val="19"/>
          <w:szCs w:val="19"/>
        </w:rPr>
        <w:t xml:space="preserve"> - </w:t>
      </w:r>
      <w:r>
        <w:rPr>
          <w:rFonts w:ascii="Consolas" w:hAnsi="Consolas" w:cs="Consolas"/>
          <w:noProof/>
          <w:color w:val="000000"/>
          <w:sz w:val="19"/>
          <w:szCs w:val="19"/>
        </w:rPr>
        <w:t>{intAverage}</w:t>
      </w:r>
      <w:r>
        <w:rPr>
          <w:rFonts w:ascii="Consolas" w:hAnsi="Consolas" w:cs="Consolas"/>
          <w:noProof/>
          <w:color w:val="A31515"/>
          <w:sz w:val="19"/>
          <w:szCs w:val="19"/>
        </w:rPr>
        <w:t xml:space="preserve"> = </w:t>
      </w:r>
      <w:r>
        <w:rPr>
          <w:rFonts w:ascii="Consolas" w:hAnsi="Consolas" w:cs="Consolas"/>
          <w:noProof/>
          <w:color w:val="000000"/>
          <w:sz w:val="19"/>
          <w:szCs w:val="19"/>
        </w:rPr>
        <w:t>{tal - intAverage}</w:t>
      </w:r>
      <w:r>
        <w:rPr>
          <w:rFonts w:ascii="Consolas" w:hAnsi="Consolas" w:cs="Consolas"/>
          <w:noProof/>
          <w:color w:val="A31515"/>
          <w:sz w:val="19"/>
          <w:szCs w:val="19"/>
        </w:rPr>
        <w:t>"</w:t>
      </w:r>
      <w:r>
        <w:rPr>
          <w:rFonts w:ascii="Consolas" w:hAnsi="Consolas" w:cs="Consolas"/>
          <w:noProof/>
          <w:color w:val="000000"/>
          <w:sz w:val="19"/>
          <w:szCs w:val="19"/>
        </w:rPr>
        <w:t>;</w:t>
      </w:r>
    </w:p>
    <w:p w:rsidR="00365E22" w:rsidRDefault="00365E22" w:rsidP="00365E22">
      <w:pPr>
        <w:rPr>
          <w:rFonts w:ascii="Consolas" w:hAnsi="Consolas" w:cs="Consolas"/>
          <w:noProof/>
          <w:color w:val="000000"/>
          <w:sz w:val="19"/>
          <w:szCs w:val="19"/>
        </w:rPr>
      </w:pPr>
      <w:r>
        <w:rPr>
          <w:rFonts w:ascii="Consolas" w:hAnsi="Consolas" w:cs="Consolas"/>
          <w:noProof/>
          <w:color w:val="000000"/>
          <w:sz w:val="19"/>
          <w:szCs w:val="19"/>
        </w:rPr>
        <w:t>listBox.Items.Add(listBoxItem);</w:t>
      </w:r>
    </w:p>
    <w:p w:rsidR="00402C77" w:rsidRDefault="00402C77" w:rsidP="00402C77">
      <w:pPr>
        <w:pStyle w:val="Overskrift3"/>
        <w:numPr>
          <w:ilvl w:val="2"/>
          <w:numId w:val="16"/>
        </w:numPr>
        <w:rPr>
          <w:noProof/>
        </w:rPr>
      </w:pPr>
      <w:r>
        <w:rPr>
          <w:noProof/>
        </w:rPr>
        <w:t>Tips!</w:t>
      </w:r>
    </w:p>
    <w:p w:rsidR="00402C77" w:rsidRDefault="00402C77" w:rsidP="00402C77">
      <w:r>
        <w:rPr>
          <w:noProof/>
        </w:rPr>
        <w:drawing>
          <wp:inline distT="0" distB="0" distL="0" distR="0" wp14:anchorId="753679C9" wp14:editId="5FDB911C">
            <wp:extent cx="3596640" cy="3911225"/>
            <wp:effectExtent l="0" t="0" r="3810" b="0"/>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5691" cy="3921068"/>
                    </a:xfrm>
                    <a:prstGeom prst="rect">
                      <a:avLst/>
                    </a:prstGeom>
                  </pic:spPr>
                </pic:pic>
              </a:graphicData>
            </a:graphic>
          </wp:inline>
        </w:drawing>
      </w:r>
    </w:p>
    <w:p w:rsidR="00402C77" w:rsidRDefault="00402C77" w:rsidP="00402C77">
      <w:pPr>
        <w:pStyle w:val="Overskrift2"/>
        <w:numPr>
          <w:ilvl w:val="1"/>
          <w:numId w:val="16"/>
        </w:numPr>
      </w:pPr>
      <w:r>
        <w:t xml:space="preserve"> Opgave 10 – Den svære opgave</w:t>
      </w:r>
    </w:p>
    <w:p w:rsidR="00402C77" w:rsidRDefault="00402C77" w:rsidP="00402C77">
      <w:pPr>
        <w:rPr>
          <w:noProof/>
        </w:rPr>
      </w:pPr>
      <w:r>
        <w:rPr>
          <w:noProof/>
        </w:rPr>
        <w:t>Du skal i denne opgave kombinere dine løsninger fra flere af de foregående opgaver.</w:t>
      </w:r>
    </w:p>
    <w:p w:rsidR="00402C77" w:rsidRDefault="00402C77" w:rsidP="00402C77">
      <w:r>
        <w:rPr>
          <w:noProof/>
        </w:rPr>
        <w:t xml:space="preserve">Du skal, som i opgave 1.3, i </w:t>
      </w:r>
      <w:r w:rsidRPr="000E6F16">
        <w:rPr>
          <w:i/>
          <w:noProof/>
        </w:rPr>
        <w:t>ClassBIZ</w:t>
      </w:r>
      <w:r>
        <w:rPr>
          <w:noProof/>
        </w:rPr>
        <w:t xml:space="preserve"> lave en metode det opretter 25 tilfældige tal mellem 100.000 og 1.000.000.</w:t>
      </w:r>
      <w:r>
        <w:rPr>
          <w:noProof/>
        </w:rPr>
        <w:br/>
        <w:t>Inden tallene skal udskrives, skal de sorteres i stigende orden.</w:t>
      </w:r>
      <w:r>
        <w:rPr>
          <w:noProof/>
        </w:rPr>
        <w:br/>
        <w:t>Der skal beregnes en gennemsnitsværdi for samlingen</w:t>
      </w:r>
      <w:r>
        <w:t xml:space="preserve"> af tal.</w:t>
      </w:r>
    </w:p>
    <w:p w:rsidR="00402C77" w:rsidRDefault="00402C77" w:rsidP="00402C77">
      <w:r>
        <w:t>Når tallene skal udskrives, skal der skrives: tallet – gennemsnitsværdien = beregnet værdi.</w:t>
      </w:r>
    </w:p>
    <w:p w:rsidR="00402C77" w:rsidRDefault="00402C77" w:rsidP="00402C77">
      <w:pPr>
        <w:rPr>
          <w:noProof/>
        </w:rPr>
      </w:pPr>
      <w:r>
        <w:rPr>
          <w:noProof/>
        </w:rPr>
        <w:t>Når resultatet skal indsættes i listBoxRes, skal baggrundsfarven for hver linje afgøres af, om det tilfældige tal er et lige tal eller om det er et ulige tal.</w:t>
      </w:r>
    </w:p>
    <w:p w:rsidR="00402C77" w:rsidRDefault="00402C77" w:rsidP="00402C77">
      <w:pPr>
        <w:pStyle w:val="Listeafsnit"/>
        <w:numPr>
          <w:ilvl w:val="0"/>
          <w:numId w:val="20"/>
        </w:numPr>
        <w:rPr>
          <w:noProof/>
        </w:rPr>
      </w:pPr>
      <w:r>
        <w:rPr>
          <w:noProof/>
        </w:rPr>
        <w:t xml:space="preserve">Lige tal skal give baggrundsfarven – </w:t>
      </w:r>
      <w:r w:rsidRPr="000E6F16">
        <w:rPr>
          <w:i/>
          <w:noProof/>
        </w:rPr>
        <w:t>HotPink</w:t>
      </w:r>
    </w:p>
    <w:p w:rsidR="00402C77" w:rsidRPr="000E6F16" w:rsidRDefault="00402C77" w:rsidP="00402C77">
      <w:pPr>
        <w:pStyle w:val="Listeafsnit"/>
        <w:numPr>
          <w:ilvl w:val="0"/>
          <w:numId w:val="20"/>
        </w:numPr>
        <w:rPr>
          <w:noProof/>
        </w:rPr>
      </w:pPr>
      <w:r>
        <w:rPr>
          <w:noProof/>
        </w:rPr>
        <w:t xml:space="preserve">Ulige tal skal give baggrundsfarven – </w:t>
      </w:r>
      <w:r w:rsidRPr="000E6F16">
        <w:rPr>
          <w:i/>
          <w:noProof/>
        </w:rPr>
        <w:t>AliceBlue</w:t>
      </w:r>
    </w:p>
    <w:p w:rsidR="00402C77" w:rsidRDefault="00402C77" w:rsidP="00402C77">
      <w:pPr>
        <w:rPr>
          <w:noProof/>
        </w:rPr>
      </w:pPr>
      <w:r>
        <w:rPr>
          <w:noProof/>
        </w:rPr>
        <w:t xml:space="preserve">Du skal benytte </w:t>
      </w:r>
      <w:r w:rsidRPr="000E6F16">
        <w:rPr>
          <w:i/>
          <w:noProof/>
        </w:rPr>
        <w:t>modulus</w:t>
      </w:r>
      <w:r>
        <w:rPr>
          <w:noProof/>
        </w:rPr>
        <w:t xml:space="preserve"> til at beregne om tallet er lige eller ulige.</w:t>
      </w:r>
    </w:p>
    <w:p w:rsidR="00402C77" w:rsidRDefault="00402C77" w:rsidP="00402C77">
      <w:pPr>
        <w:rPr>
          <w:noProof/>
        </w:rPr>
      </w:pPr>
      <w:r>
        <w:rPr>
          <w:noProof/>
        </w:rPr>
        <w:t xml:space="preserve">Du skal som i opgave 1.8 benytte </w:t>
      </w:r>
      <w:r w:rsidRPr="00402C77">
        <w:rPr>
          <w:i/>
          <w:noProof/>
        </w:rPr>
        <w:t>ItemsSource</w:t>
      </w:r>
      <w:r>
        <w:rPr>
          <w:noProof/>
        </w:rPr>
        <w:t xml:space="preserve"> til at knytte data til </w:t>
      </w:r>
      <w:r w:rsidRPr="00402C77">
        <w:rPr>
          <w:i/>
          <w:noProof/>
        </w:rPr>
        <w:t>listBoxRes</w:t>
      </w:r>
      <w:r>
        <w:rPr>
          <w:noProof/>
        </w:rPr>
        <w:t xml:space="preserve">, men knytningen skal foretages i </w:t>
      </w:r>
      <w:r w:rsidRPr="00402C77">
        <w:rPr>
          <w:i/>
          <w:noProof/>
        </w:rPr>
        <w:t>ClassBIZ</w:t>
      </w:r>
      <w:r>
        <w:rPr>
          <w:noProof/>
        </w:rPr>
        <w:t>.</w:t>
      </w:r>
    </w:p>
    <w:p w:rsidR="00402C77" w:rsidRPr="00402C77" w:rsidRDefault="00402C77" w:rsidP="00402C77">
      <w:pPr>
        <w:rPr>
          <w:noProof/>
        </w:rPr>
      </w:pPr>
      <w:r>
        <w:rPr>
          <w:noProof/>
        </w:rPr>
        <w:t>Du får ingen hjælp til denne opgave – God arbejdslyst ;O))</w:t>
      </w:r>
    </w:p>
    <w:p w:rsidR="00402C77" w:rsidRPr="00402C77" w:rsidRDefault="00402C77" w:rsidP="00402C77"/>
    <w:sectPr w:rsidR="00402C77" w:rsidRPr="00402C77" w:rsidSect="00B93E7D">
      <w:headerReference w:type="default" r:id="rId35"/>
      <w:pgSz w:w="11906" w:h="16838"/>
      <w:pgMar w:top="1552"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6C8" w:rsidRDefault="009976C8" w:rsidP="00FE6BD4">
      <w:pPr>
        <w:spacing w:after="0" w:line="240" w:lineRule="auto"/>
      </w:pPr>
      <w:r>
        <w:separator/>
      </w:r>
    </w:p>
  </w:endnote>
  <w:endnote w:type="continuationSeparator" w:id="0">
    <w:p w:rsidR="009976C8" w:rsidRDefault="009976C8" w:rsidP="00FE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6C8" w:rsidRDefault="009976C8" w:rsidP="00FE6BD4">
      <w:pPr>
        <w:spacing w:after="0" w:line="240" w:lineRule="auto"/>
      </w:pPr>
      <w:r>
        <w:separator/>
      </w:r>
    </w:p>
  </w:footnote>
  <w:footnote w:type="continuationSeparator" w:id="0">
    <w:p w:rsidR="009976C8" w:rsidRDefault="009976C8" w:rsidP="00FE6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E7D" w:rsidRDefault="00B93E7D">
    <w:pPr>
      <w:pStyle w:val="Sidehoved"/>
    </w:pPr>
    <w:r>
      <w:rPr>
        <w:rFonts w:ascii="Arial" w:hAnsi="Arial" w:cs="Arial"/>
        <w:noProof/>
      </w:rPr>
      <w:drawing>
        <wp:inline distT="0" distB="0" distL="0" distR="0" wp14:anchorId="4E082C6A" wp14:editId="2A9CBB92">
          <wp:extent cx="483235" cy="396875"/>
          <wp:effectExtent l="0" t="0" r="0" b="3175"/>
          <wp:docPr id="11" name="Billede 11" descr="Asp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3235" cy="396875"/>
                  </a:xfrm>
                  <a:prstGeom prst="rect">
                    <a:avLst/>
                  </a:prstGeom>
                  <a:noFill/>
                  <a:ln>
                    <a:noFill/>
                  </a:ln>
                </pic:spPr>
              </pic:pic>
            </a:graphicData>
          </a:graphic>
        </wp:inline>
      </w:drawing>
    </w:r>
    <w:r>
      <w:rPr>
        <w:lang w:val="en-US"/>
      </w:rPr>
      <w:t xml:space="preserve">           </w:t>
    </w:r>
    <w:r w:rsidRPr="00D43BA1">
      <w:rPr>
        <w:b/>
      </w:rPr>
      <w:t>Softwarekonstruktion</w:t>
    </w:r>
    <w:r>
      <w:rPr>
        <w:b/>
        <w:lang w:val="en-US"/>
      </w:rPr>
      <w:t xml:space="preserve"> </w:t>
    </w:r>
    <w:r w:rsidRPr="008960BC">
      <w:rPr>
        <w:b/>
        <w:lang w:val="en-US"/>
      </w:rPr>
      <w:t xml:space="preserve">  </w:t>
    </w:r>
    <w:r>
      <w:rPr>
        <w:b/>
        <w:lang w:val="en-US"/>
      </w:rPr>
      <w:t xml:space="preserve">                 </w:t>
    </w:r>
    <w:r w:rsidRPr="008960BC">
      <w:rPr>
        <w:b/>
        <w:lang w:val="en-US"/>
      </w:rPr>
      <w:t xml:space="preserve"> </w:t>
    </w:r>
    <w:r>
      <w:rPr>
        <w:b/>
        <w:lang w:val="en-US"/>
      </w:rPr>
      <w:t xml:space="preserve">AspIT </w:t>
    </w:r>
    <w:r w:rsidRPr="005E69CE">
      <w:rPr>
        <w:b/>
      </w:rPr>
      <w:t>Aabenraa</w:t>
    </w:r>
    <w:r>
      <w:rPr>
        <w:b/>
        <w:lang w:val="en-US"/>
      </w:rPr>
      <w:t xml:space="preserve">                       S1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F221D"/>
    <w:multiLevelType w:val="multilevel"/>
    <w:tmpl w:val="E9DE8B58"/>
    <w:lvl w:ilvl="0">
      <w:start w:val="17"/>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9B11F7"/>
    <w:multiLevelType w:val="multilevel"/>
    <w:tmpl w:val="DFB85116"/>
    <w:lvl w:ilvl="0">
      <w:start w:val="17"/>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74182E"/>
    <w:multiLevelType w:val="hybridMultilevel"/>
    <w:tmpl w:val="923CAD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3025514"/>
    <w:multiLevelType w:val="hybridMultilevel"/>
    <w:tmpl w:val="5AF02C78"/>
    <w:lvl w:ilvl="0" w:tplc="2BD84B8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D4B0EA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E82E0E"/>
    <w:multiLevelType w:val="hybridMultilevel"/>
    <w:tmpl w:val="24D8DF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0F41AD"/>
    <w:multiLevelType w:val="hybridMultilevel"/>
    <w:tmpl w:val="A282E8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25B42A1"/>
    <w:multiLevelType w:val="hybridMultilevel"/>
    <w:tmpl w:val="D7BCE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8FB67AC"/>
    <w:multiLevelType w:val="multilevel"/>
    <w:tmpl w:val="DF12563A"/>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8158C0"/>
    <w:multiLevelType w:val="hybridMultilevel"/>
    <w:tmpl w:val="07B273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2AE6981"/>
    <w:multiLevelType w:val="multilevel"/>
    <w:tmpl w:val="EAD82258"/>
    <w:lvl w:ilvl="0">
      <w:start w:val="13"/>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1" w15:restartNumberingAfterBreak="0">
    <w:nsid w:val="3BFE3B56"/>
    <w:multiLevelType w:val="multilevel"/>
    <w:tmpl w:val="1FAA09A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E003DF0"/>
    <w:multiLevelType w:val="multilevel"/>
    <w:tmpl w:val="A4EEEDF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89F37DB"/>
    <w:multiLevelType w:val="singleLevel"/>
    <w:tmpl w:val="0406000F"/>
    <w:lvl w:ilvl="0">
      <w:start w:val="1"/>
      <w:numFmt w:val="decimal"/>
      <w:lvlText w:val="%1."/>
      <w:lvlJc w:val="left"/>
      <w:pPr>
        <w:tabs>
          <w:tab w:val="num" w:pos="360"/>
        </w:tabs>
        <w:ind w:left="360" w:hanging="360"/>
      </w:pPr>
    </w:lvl>
  </w:abstractNum>
  <w:abstractNum w:abstractNumId="14" w15:restartNumberingAfterBreak="0">
    <w:nsid w:val="4A282EB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F81B4B"/>
    <w:multiLevelType w:val="hybridMultilevel"/>
    <w:tmpl w:val="2228BC1E"/>
    <w:lvl w:ilvl="0" w:tplc="F4BC5C7A">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DFA10DF"/>
    <w:multiLevelType w:val="hybridMultilevel"/>
    <w:tmpl w:val="1D1292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5552E6D"/>
    <w:multiLevelType w:val="hybridMultilevel"/>
    <w:tmpl w:val="13AC1C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F205D78"/>
    <w:multiLevelType w:val="hybridMultilevel"/>
    <w:tmpl w:val="F7E24F5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0D26DC6"/>
    <w:multiLevelType w:val="hybridMultilevel"/>
    <w:tmpl w:val="AEC09E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2"/>
  </w:num>
  <w:num w:numId="5">
    <w:abstractNumId w:val="16"/>
  </w:num>
  <w:num w:numId="6">
    <w:abstractNumId w:val="4"/>
  </w:num>
  <w:num w:numId="7">
    <w:abstractNumId w:val="14"/>
  </w:num>
  <w:num w:numId="8">
    <w:abstractNumId w:val="19"/>
  </w:num>
  <w:num w:numId="9">
    <w:abstractNumId w:val="3"/>
  </w:num>
  <w:num w:numId="10">
    <w:abstractNumId w:val="17"/>
  </w:num>
  <w:num w:numId="11">
    <w:abstractNumId w:val="15"/>
  </w:num>
  <w:num w:numId="12">
    <w:abstractNumId w:val="13"/>
  </w:num>
  <w:num w:numId="13">
    <w:abstractNumId w:val="1"/>
  </w:num>
  <w:num w:numId="14">
    <w:abstractNumId w:val="0"/>
  </w:num>
  <w:num w:numId="15">
    <w:abstractNumId w:val="12"/>
  </w:num>
  <w:num w:numId="16">
    <w:abstractNumId w:val="8"/>
  </w:num>
  <w:num w:numId="17">
    <w:abstractNumId w:val="7"/>
  </w:num>
  <w:num w:numId="18">
    <w:abstractNumId w:val="18"/>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304"/>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7A3"/>
    <w:rsid w:val="00007B14"/>
    <w:rsid w:val="00054ECB"/>
    <w:rsid w:val="0005722B"/>
    <w:rsid w:val="00071035"/>
    <w:rsid w:val="00082CEF"/>
    <w:rsid w:val="00082DF5"/>
    <w:rsid w:val="000E6F16"/>
    <w:rsid w:val="000F2566"/>
    <w:rsid w:val="00135769"/>
    <w:rsid w:val="00135E32"/>
    <w:rsid w:val="001524F1"/>
    <w:rsid w:val="0015272A"/>
    <w:rsid w:val="001839A2"/>
    <w:rsid w:val="001840EF"/>
    <w:rsid w:val="0018469C"/>
    <w:rsid w:val="00196AAE"/>
    <w:rsid w:val="00222643"/>
    <w:rsid w:val="0025646A"/>
    <w:rsid w:val="00286BF0"/>
    <w:rsid w:val="00292DBC"/>
    <w:rsid w:val="002F6CE4"/>
    <w:rsid w:val="00303A9F"/>
    <w:rsid w:val="0030444B"/>
    <w:rsid w:val="0030489D"/>
    <w:rsid w:val="00343984"/>
    <w:rsid w:val="00365E22"/>
    <w:rsid w:val="00395218"/>
    <w:rsid w:val="003F659D"/>
    <w:rsid w:val="00402C77"/>
    <w:rsid w:val="00450D2A"/>
    <w:rsid w:val="004570C2"/>
    <w:rsid w:val="004714EC"/>
    <w:rsid w:val="004A78E6"/>
    <w:rsid w:val="004C42FA"/>
    <w:rsid w:val="004D45C5"/>
    <w:rsid w:val="004E7C1D"/>
    <w:rsid w:val="005019C4"/>
    <w:rsid w:val="0056652C"/>
    <w:rsid w:val="00572498"/>
    <w:rsid w:val="0058440D"/>
    <w:rsid w:val="005E69CE"/>
    <w:rsid w:val="005F1F1D"/>
    <w:rsid w:val="0061467A"/>
    <w:rsid w:val="006408D5"/>
    <w:rsid w:val="0066561E"/>
    <w:rsid w:val="00676DC6"/>
    <w:rsid w:val="006A1C6E"/>
    <w:rsid w:val="006C502A"/>
    <w:rsid w:val="006E11CD"/>
    <w:rsid w:val="007057C0"/>
    <w:rsid w:val="00717321"/>
    <w:rsid w:val="007633A5"/>
    <w:rsid w:val="00787B11"/>
    <w:rsid w:val="007A323D"/>
    <w:rsid w:val="007C0CC2"/>
    <w:rsid w:val="007D7489"/>
    <w:rsid w:val="0080545A"/>
    <w:rsid w:val="00812267"/>
    <w:rsid w:val="00815751"/>
    <w:rsid w:val="00815F04"/>
    <w:rsid w:val="00820210"/>
    <w:rsid w:val="00850900"/>
    <w:rsid w:val="008E5D0D"/>
    <w:rsid w:val="009007E4"/>
    <w:rsid w:val="00911437"/>
    <w:rsid w:val="009158E3"/>
    <w:rsid w:val="00920AA7"/>
    <w:rsid w:val="00922F40"/>
    <w:rsid w:val="00941BFF"/>
    <w:rsid w:val="00960C59"/>
    <w:rsid w:val="0096727B"/>
    <w:rsid w:val="0096792F"/>
    <w:rsid w:val="00994CDC"/>
    <w:rsid w:val="009976C8"/>
    <w:rsid w:val="009A5A46"/>
    <w:rsid w:val="009E151B"/>
    <w:rsid w:val="00A42D06"/>
    <w:rsid w:val="00A95C82"/>
    <w:rsid w:val="00AC4F30"/>
    <w:rsid w:val="00B1535E"/>
    <w:rsid w:val="00B2246D"/>
    <w:rsid w:val="00B24E50"/>
    <w:rsid w:val="00B70B73"/>
    <w:rsid w:val="00B93E7D"/>
    <w:rsid w:val="00BC0443"/>
    <w:rsid w:val="00BC35FC"/>
    <w:rsid w:val="00BE4254"/>
    <w:rsid w:val="00BE6415"/>
    <w:rsid w:val="00C11CEA"/>
    <w:rsid w:val="00C64A41"/>
    <w:rsid w:val="00C67908"/>
    <w:rsid w:val="00CB18C8"/>
    <w:rsid w:val="00CD0249"/>
    <w:rsid w:val="00CD29BC"/>
    <w:rsid w:val="00D3143A"/>
    <w:rsid w:val="00D36C0A"/>
    <w:rsid w:val="00D378EB"/>
    <w:rsid w:val="00D47B73"/>
    <w:rsid w:val="00D57206"/>
    <w:rsid w:val="00D573A0"/>
    <w:rsid w:val="00D75281"/>
    <w:rsid w:val="00D82F71"/>
    <w:rsid w:val="00DB17A3"/>
    <w:rsid w:val="00DC6D91"/>
    <w:rsid w:val="00E009E6"/>
    <w:rsid w:val="00E321A2"/>
    <w:rsid w:val="00E4110F"/>
    <w:rsid w:val="00E41634"/>
    <w:rsid w:val="00E43B76"/>
    <w:rsid w:val="00E81506"/>
    <w:rsid w:val="00E85E4E"/>
    <w:rsid w:val="00EB7D67"/>
    <w:rsid w:val="00EF2404"/>
    <w:rsid w:val="00F35B95"/>
    <w:rsid w:val="00F446A8"/>
    <w:rsid w:val="00F44EAE"/>
    <w:rsid w:val="00F67F6B"/>
    <w:rsid w:val="00FD638E"/>
    <w:rsid w:val="00FE6BD4"/>
    <w:rsid w:val="00FF39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3D01C"/>
  <w15:chartTrackingRefBased/>
  <w15:docId w15:val="{7FD1D275-35F6-48DF-BC20-94804B04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5646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5646A"/>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D3143A"/>
    <w:pPr>
      <w:keepNext/>
      <w:keepLines/>
      <w:numPr>
        <w:ilvl w:val="2"/>
        <w:numId w:val="3"/>
      </w:numPr>
      <w:spacing w:before="40" w:after="0"/>
      <w:outlineLvl w:val="2"/>
      <w15:collapsed/>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BC35F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C35F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C35F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C35F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C35F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C35F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56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5646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25646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5646A"/>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0489D"/>
    <w:pPr>
      <w:ind w:left="720"/>
      <w:contextualSpacing/>
    </w:pPr>
  </w:style>
  <w:style w:type="paragraph" w:styleId="Markeringsbobletekst">
    <w:name w:val="Balloon Text"/>
    <w:basedOn w:val="Normal"/>
    <w:link w:val="MarkeringsbobletekstTegn"/>
    <w:uiPriority w:val="99"/>
    <w:semiHidden/>
    <w:unhideWhenUsed/>
    <w:rsid w:val="004714E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714EC"/>
    <w:rPr>
      <w:rFonts w:ascii="Segoe UI" w:hAnsi="Segoe UI" w:cs="Segoe UI"/>
      <w:sz w:val="18"/>
      <w:szCs w:val="18"/>
    </w:rPr>
  </w:style>
  <w:style w:type="character" w:customStyle="1" w:styleId="Overskrift3Tegn">
    <w:name w:val="Overskrift 3 Tegn"/>
    <w:basedOn w:val="Standardskrifttypeiafsnit"/>
    <w:link w:val="Overskrift3"/>
    <w:uiPriority w:val="9"/>
    <w:rsid w:val="00D3143A"/>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BC35F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C35F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C35F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C35F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C35F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C35FC"/>
    <w:rPr>
      <w:rFonts w:asciiTheme="majorHAnsi" w:eastAsiaTheme="majorEastAsia" w:hAnsiTheme="majorHAnsi" w:cstheme="majorBidi"/>
      <w:i/>
      <w:iCs/>
      <w:color w:val="272727" w:themeColor="text1" w:themeTint="D8"/>
      <w:sz w:val="21"/>
      <w:szCs w:val="21"/>
    </w:rPr>
  </w:style>
  <w:style w:type="paragraph" w:styleId="Undertitel">
    <w:name w:val="Subtitle"/>
    <w:basedOn w:val="Normal"/>
    <w:next w:val="Normal"/>
    <w:link w:val="UndertitelTegn"/>
    <w:uiPriority w:val="11"/>
    <w:qFormat/>
    <w:rsid w:val="00BC35FC"/>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BC35FC"/>
    <w:rPr>
      <w:rFonts w:eastAsiaTheme="minorEastAsia"/>
      <w:color w:val="5A5A5A" w:themeColor="text1" w:themeTint="A5"/>
      <w:spacing w:val="15"/>
    </w:rPr>
  </w:style>
  <w:style w:type="paragraph" w:styleId="Sidehoved">
    <w:name w:val="header"/>
    <w:basedOn w:val="Normal"/>
    <w:link w:val="SidehovedTegn"/>
    <w:uiPriority w:val="99"/>
    <w:unhideWhenUsed/>
    <w:rsid w:val="00FE6BD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E6BD4"/>
  </w:style>
  <w:style w:type="paragraph" w:styleId="Sidefod">
    <w:name w:val="footer"/>
    <w:basedOn w:val="Normal"/>
    <w:link w:val="SidefodTegn"/>
    <w:uiPriority w:val="99"/>
    <w:unhideWhenUsed/>
    <w:rsid w:val="00FE6BD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E6BD4"/>
  </w:style>
  <w:style w:type="table" w:styleId="Tabel-Gitter">
    <w:name w:val="Table Grid"/>
    <w:basedOn w:val="Tabel-Normal"/>
    <w:uiPriority w:val="39"/>
    <w:rsid w:val="00920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748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7D7489"/>
  </w:style>
  <w:style w:type="character" w:styleId="Hyperlink">
    <w:name w:val="Hyperlink"/>
    <w:basedOn w:val="Standardskrifttypeiafsnit"/>
    <w:uiPriority w:val="99"/>
    <w:unhideWhenUsed/>
    <w:rsid w:val="00007B14"/>
    <w:rPr>
      <w:color w:val="0563C1" w:themeColor="hyperlink"/>
      <w:u w:val="single"/>
    </w:rPr>
  </w:style>
  <w:style w:type="character" w:customStyle="1" w:styleId="apple-converted-space">
    <w:name w:val="apple-converted-space"/>
    <w:basedOn w:val="Standardskrifttypeiafsnit"/>
    <w:rsid w:val="00007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61205">
      <w:bodyDiv w:val="1"/>
      <w:marLeft w:val="0"/>
      <w:marRight w:val="0"/>
      <w:marTop w:val="0"/>
      <w:marBottom w:val="0"/>
      <w:divBdr>
        <w:top w:val="none" w:sz="0" w:space="0" w:color="auto"/>
        <w:left w:val="none" w:sz="0" w:space="0" w:color="auto"/>
        <w:bottom w:val="none" w:sz="0" w:space="0" w:color="auto"/>
        <w:right w:val="none" w:sz="0" w:space="0" w:color="auto"/>
      </w:divBdr>
    </w:div>
    <w:div w:id="9926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cl\Documents\Brugerdefinerede%20Office-skabeloner\Opgave%20Skabelon%202018.dot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7811FD-7013-45D0-A8BA-92F3460AD144}"/>
</file>

<file path=customXml/itemProps2.xml><?xml version="1.0" encoding="utf-8"?>
<ds:datastoreItem xmlns:ds="http://schemas.openxmlformats.org/officeDocument/2006/customXml" ds:itemID="{2AD3F2D8-3998-4697-886C-5035961872A6}"/>
</file>

<file path=customXml/itemProps3.xml><?xml version="1.0" encoding="utf-8"?>
<ds:datastoreItem xmlns:ds="http://schemas.openxmlformats.org/officeDocument/2006/customXml" ds:itemID="{5C46BCFB-CC0B-4186-8DAD-EB6DDC77DB68}"/>
</file>

<file path=docProps/app.xml><?xml version="1.0" encoding="utf-8"?>
<Properties xmlns="http://schemas.openxmlformats.org/officeDocument/2006/extended-properties" xmlns:vt="http://schemas.openxmlformats.org/officeDocument/2006/docPropsVTypes">
  <Template>Opgave Skabelon 2018.dotx</Template>
  <TotalTime>544</TotalTime>
  <Pages>6</Pages>
  <Words>1553</Words>
  <Characters>9477</Characters>
  <Application>Microsoft Office Word</Application>
  <DocSecurity>0</DocSecurity>
  <Lines>78</Lines>
  <Paragraphs>22</Paragraphs>
  <ScaleCrop>false</ScaleCrop>
  <HeadingPairs>
    <vt:vector size="4" baseType="variant">
      <vt:variant>
        <vt:lpstr>Titel</vt:lpstr>
      </vt:variant>
      <vt:variant>
        <vt:i4>1</vt:i4>
      </vt:variant>
      <vt:variant>
        <vt:lpstr>Overskrifter</vt:lpstr>
      </vt:variant>
      <vt:variant>
        <vt:i4>22</vt:i4>
      </vt:variant>
    </vt:vector>
  </HeadingPairs>
  <TitlesOfParts>
    <vt:vector size="23" baseType="lpstr">
      <vt:lpstr>Binære tal</vt:lpstr>
      <vt:lpstr>Formål</vt:lpstr>
      <vt:lpstr>Mål</vt:lpstr>
      <vt:lpstr>1 Struktur – Grid med Row &amp; Colum</vt:lpstr>
      <vt:lpstr>    1.1 Opgave 1</vt:lpstr>
      <vt:lpstr>        Hjælp</vt:lpstr>
      <vt:lpstr>    1.2 Opgave 2</vt:lpstr>
      <vt:lpstr>        Hjælp</vt:lpstr>
      <vt:lpstr>    Opgave 3</vt:lpstr>
      <vt:lpstr>        Hjælp</vt:lpstr>
      <vt:lpstr>    Opgave 4</vt:lpstr>
      <vt:lpstr>        Tip! </vt:lpstr>
      <vt:lpstr>    Opgave 5</vt:lpstr>
      <vt:lpstr>        Tip!</vt:lpstr>
      <vt:lpstr>    Opgave 6</vt:lpstr>
      <vt:lpstr>        Tips!</vt:lpstr>
      <vt:lpstr>    Opgave 7</vt:lpstr>
      <vt:lpstr>        Tips!</vt:lpstr>
      <vt:lpstr>    Opgave 8</vt:lpstr>
      <vt:lpstr>        Tips!</vt:lpstr>
      <vt:lpstr>    Opgave 9</vt:lpstr>
      <vt:lpstr>        Tips!</vt:lpstr>
      <vt:lpstr>    Opgave 10 – Den svære opgave</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Binære tal</dc:title>
  <dc:subject/>
  <dc:creator>Jens Clausen</dc:creator>
  <cp:keywords/>
  <dc:description/>
  <cp:lastModifiedBy>Jens Clausen</cp:lastModifiedBy>
  <cp:revision>7</cp:revision>
  <dcterms:created xsi:type="dcterms:W3CDTF">2018-11-30T11:59:00Z</dcterms:created>
  <dcterms:modified xsi:type="dcterms:W3CDTF">2018-12-02T17:24:00Z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32;#Softwarekonstruktion|cddcc9eb-d0d8-4b09-8bad-9afaeac4dd14;#56;#opgave|8173e93a-e0a3-4a6d-95d9-454c29c7af4b</vt:lpwstr>
  </property>
</Properties>
</file>