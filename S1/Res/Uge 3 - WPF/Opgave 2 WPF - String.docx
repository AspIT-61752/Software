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A2C11" w14:textId="77777777" w:rsidR="00676DC6" w:rsidRDefault="0025646A" w:rsidP="0025646A">
      <w:pPr>
        <w:pStyle w:val="Titel"/>
      </w:pPr>
      <w:r>
        <w:t>Opgave</w:t>
      </w:r>
      <w:r w:rsidR="00135E32">
        <w:t xml:space="preserve"> </w:t>
      </w:r>
      <w:r w:rsidR="002927D4">
        <w:t>2</w:t>
      </w:r>
      <w:r w:rsidR="00054ECB">
        <w:t xml:space="preserve"> WPF</w:t>
      </w:r>
      <w:r w:rsidR="00DB17A3">
        <w:t xml:space="preserve"> - </w:t>
      </w:r>
      <w:proofErr w:type="spellStart"/>
      <w:r w:rsidR="002927D4">
        <w:t>String</w:t>
      </w:r>
      <w:proofErr w:type="spellEnd"/>
    </w:p>
    <w:p w14:paraId="36B95BF2" w14:textId="77777777" w:rsidR="00BC35FC" w:rsidRPr="00BC35FC" w:rsidRDefault="00E81506" w:rsidP="00BC35FC">
      <w:pPr>
        <w:pStyle w:val="Undertitel"/>
      </w:pPr>
      <w:r>
        <w:t>O</w:t>
      </w:r>
      <w:r w:rsidR="00DB17A3">
        <w:t>bjekter og nedarvning</w:t>
      </w:r>
    </w:p>
    <w:p w14:paraId="00092F9B" w14:textId="77777777" w:rsidR="0025646A" w:rsidRDefault="0025646A" w:rsidP="00135E32">
      <w:pPr>
        <w:pStyle w:val="Overskrift1"/>
        <w:numPr>
          <w:ilvl w:val="0"/>
          <w:numId w:val="0"/>
        </w:numPr>
      </w:pPr>
      <w:r>
        <w:t>Formål</w:t>
      </w:r>
    </w:p>
    <w:p w14:paraId="7B73F4DE" w14:textId="77777777" w:rsidR="00D3143A" w:rsidRPr="008804BA" w:rsidRDefault="00D3143A" w:rsidP="00D3143A">
      <w:r>
        <w:t xml:space="preserve">Formålet med opgaven </w:t>
      </w:r>
      <w:r w:rsidR="0005722B">
        <w:t>er</w:t>
      </w:r>
      <w:r>
        <w:t xml:space="preserve"> at </w:t>
      </w:r>
      <w:r w:rsidR="008804BA">
        <w:t>konsolidere din viden om hvordan man</w:t>
      </w:r>
      <w:r w:rsidR="00054ECB">
        <w:t xml:space="preserve"> anvender WPF til at lave en GUI som gør brugeren i stand til at løse en opgave. </w:t>
      </w:r>
      <w:r w:rsidR="008804BA">
        <w:t xml:space="preserve">Du skal ligeledes lære noget om hvordan man anvender de metoder der findes i </w:t>
      </w:r>
      <w:proofErr w:type="spellStart"/>
      <w:r w:rsidR="008804BA" w:rsidRPr="008804BA">
        <w:rPr>
          <w:i/>
        </w:rPr>
        <w:t>String</w:t>
      </w:r>
      <w:proofErr w:type="spellEnd"/>
      <w:r w:rsidR="008804BA">
        <w:t xml:space="preserve"> klassen</w:t>
      </w:r>
      <w:r w:rsidR="00054ECB">
        <w:t>.</w:t>
      </w:r>
      <w:r w:rsidR="008804BA">
        <w:t xml:space="preserve"> Du skal også lære det grundlæggende omkring </w:t>
      </w:r>
      <w:proofErr w:type="spellStart"/>
      <w:r w:rsidR="008804BA" w:rsidRPr="008804BA">
        <w:rPr>
          <w:i/>
        </w:rPr>
        <w:t>collection</w:t>
      </w:r>
      <w:proofErr w:type="spellEnd"/>
      <w:r w:rsidR="008804BA" w:rsidRPr="008804BA">
        <w:rPr>
          <w:i/>
        </w:rPr>
        <w:t xml:space="preserve"> type Dictionary&lt;</w:t>
      </w:r>
      <w:proofErr w:type="gramStart"/>
      <w:r w:rsidR="008804BA" w:rsidRPr="008804BA">
        <w:rPr>
          <w:i/>
        </w:rPr>
        <w:t>T,T</w:t>
      </w:r>
      <w:proofErr w:type="gramEnd"/>
      <w:r w:rsidR="008804BA" w:rsidRPr="008804BA">
        <w:rPr>
          <w:i/>
        </w:rPr>
        <w:t>&gt;.</w:t>
      </w:r>
      <w:r w:rsidR="008804BA">
        <w:rPr>
          <w:i/>
        </w:rPr>
        <w:t xml:space="preserve"> </w:t>
      </w:r>
      <w:r w:rsidR="008804BA">
        <w:t xml:space="preserve">I forbindelse med </w:t>
      </w:r>
      <w:r w:rsidR="008804BA" w:rsidRPr="008804BA">
        <w:rPr>
          <w:i/>
        </w:rPr>
        <w:t>Split</w:t>
      </w:r>
      <w:r w:rsidR="008804BA">
        <w:t xml:space="preserve"> metoden i </w:t>
      </w:r>
      <w:proofErr w:type="spellStart"/>
      <w:r w:rsidR="008804BA" w:rsidRPr="008804BA">
        <w:rPr>
          <w:i/>
        </w:rPr>
        <w:t>String</w:t>
      </w:r>
      <w:proofErr w:type="spellEnd"/>
      <w:r w:rsidR="008804BA">
        <w:t xml:space="preserve"> klassen, skal vi kigge lidt på </w:t>
      </w:r>
      <w:proofErr w:type="spellStart"/>
      <w:r w:rsidR="008804BA" w:rsidRPr="008804BA">
        <w:rPr>
          <w:i/>
        </w:rPr>
        <w:t>Linq</w:t>
      </w:r>
      <w:proofErr w:type="spellEnd"/>
      <w:r w:rsidR="008804BA">
        <w:t>.</w:t>
      </w:r>
    </w:p>
    <w:p w14:paraId="2A85E542" w14:textId="77777777" w:rsidR="0025646A" w:rsidRDefault="0025646A" w:rsidP="00135E32">
      <w:pPr>
        <w:pStyle w:val="Overskrift1"/>
        <w:numPr>
          <w:ilvl w:val="0"/>
          <w:numId w:val="0"/>
        </w:numPr>
      </w:pPr>
      <w:r>
        <w:t>Mål</w:t>
      </w:r>
    </w:p>
    <w:p w14:paraId="6DB8D8C9" w14:textId="77777777" w:rsidR="00920AA7" w:rsidRDefault="00B24E50" w:rsidP="0025646A">
      <w:r>
        <w:t>Opgavens mål er</w:t>
      </w:r>
    </w:p>
    <w:p w14:paraId="67617F9E" w14:textId="77777777" w:rsidR="00F44EAE" w:rsidRDefault="00FD638E" w:rsidP="00292DBC">
      <w:pPr>
        <w:pStyle w:val="Listeafsnit"/>
        <w:numPr>
          <w:ilvl w:val="0"/>
          <w:numId w:val="6"/>
        </w:numPr>
      </w:pPr>
      <w:r>
        <w:t xml:space="preserve">at </w:t>
      </w:r>
      <w:r w:rsidR="00D3143A">
        <w:t xml:space="preserve">kunne </w:t>
      </w:r>
      <w:r w:rsidR="00054ECB">
        <w:t xml:space="preserve">oprette et </w:t>
      </w:r>
      <w:r w:rsidR="005019C4">
        <w:t>WPF-projekt</w:t>
      </w:r>
      <w:r w:rsidR="008804BA">
        <w:t xml:space="preserve"> ud fra</w:t>
      </w:r>
      <w:r w:rsidR="00F41A59">
        <w:t xml:space="preserve"> et</w:t>
      </w:r>
      <w:r w:rsidR="008804BA">
        <w:t xml:space="preserve"> </w:t>
      </w:r>
      <w:r w:rsidR="00F41A59">
        <w:t>biled</w:t>
      </w:r>
    </w:p>
    <w:p w14:paraId="2269C01E" w14:textId="77777777" w:rsidR="00D3143A" w:rsidRDefault="00D3143A" w:rsidP="00292DBC">
      <w:pPr>
        <w:pStyle w:val="Listeafsnit"/>
        <w:numPr>
          <w:ilvl w:val="0"/>
          <w:numId w:val="6"/>
        </w:numPr>
      </w:pPr>
      <w:r>
        <w:t xml:space="preserve">at kunne </w:t>
      </w:r>
      <w:r w:rsidR="005019C4">
        <w:t xml:space="preserve">lave </w:t>
      </w:r>
      <w:r w:rsidR="008804BA">
        <w:t>en passende struktur i din solution</w:t>
      </w:r>
    </w:p>
    <w:p w14:paraId="4DFC1211" w14:textId="77777777" w:rsidR="008E5D0D" w:rsidRDefault="008E5D0D" w:rsidP="00292DBC">
      <w:pPr>
        <w:pStyle w:val="Listeafsnit"/>
        <w:numPr>
          <w:ilvl w:val="0"/>
          <w:numId w:val="6"/>
        </w:numPr>
      </w:pPr>
      <w:r>
        <w:t xml:space="preserve">at kunne benytte </w:t>
      </w:r>
      <w:r w:rsidR="005019C4">
        <w:t xml:space="preserve">standard </w:t>
      </w:r>
      <w:r w:rsidR="008804BA">
        <w:t xml:space="preserve">metoder i klassen </w:t>
      </w:r>
      <w:proofErr w:type="spellStart"/>
      <w:r w:rsidR="008804BA" w:rsidRPr="00F41A59">
        <w:rPr>
          <w:i/>
        </w:rPr>
        <w:t>String</w:t>
      </w:r>
      <w:proofErr w:type="spellEnd"/>
    </w:p>
    <w:p w14:paraId="5A4E07D7" w14:textId="77777777" w:rsidR="00071035" w:rsidRDefault="00071035" w:rsidP="00292DBC">
      <w:pPr>
        <w:pStyle w:val="Listeafsnit"/>
        <w:numPr>
          <w:ilvl w:val="0"/>
          <w:numId w:val="6"/>
        </w:numPr>
      </w:pPr>
      <w:r>
        <w:t xml:space="preserve">at kunne </w:t>
      </w:r>
      <w:r w:rsidR="00F41A59">
        <w:t xml:space="preserve">benytte og udnytte fordelene ved </w:t>
      </w:r>
      <w:r w:rsidR="00F41A59" w:rsidRPr="00F41A59">
        <w:rPr>
          <w:i/>
        </w:rPr>
        <w:t>Dictionary</w:t>
      </w:r>
    </w:p>
    <w:p w14:paraId="7E8FB1FF" w14:textId="77777777" w:rsidR="008E5D0D" w:rsidRDefault="008E5D0D" w:rsidP="00292DBC">
      <w:pPr>
        <w:pStyle w:val="Listeafsnit"/>
        <w:numPr>
          <w:ilvl w:val="0"/>
          <w:numId w:val="6"/>
        </w:numPr>
      </w:pPr>
      <w:r>
        <w:t xml:space="preserve">at </w:t>
      </w:r>
      <w:r w:rsidR="005019C4">
        <w:t>kunne anvende metoder til udførelse af funktionalitet</w:t>
      </w:r>
    </w:p>
    <w:p w14:paraId="69AC7D3E" w14:textId="77777777" w:rsidR="00F44EAE" w:rsidRDefault="0052355F" w:rsidP="00071035">
      <w:pPr>
        <w:pStyle w:val="Overskrift1"/>
        <w:numPr>
          <w:ilvl w:val="0"/>
          <w:numId w:val="0"/>
        </w:numPr>
      </w:pPr>
      <w:r>
        <w:t>2</w:t>
      </w:r>
      <w:r w:rsidR="00071035">
        <w:t xml:space="preserve"> </w:t>
      </w:r>
      <w:r w:rsidR="006C502A">
        <w:t xml:space="preserve">Struktur – </w:t>
      </w:r>
      <w:r w:rsidR="005019C4">
        <w:t xml:space="preserve">Grid med </w:t>
      </w:r>
      <w:r w:rsidR="00395218">
        <w:rPr>
          <w:noProof/>
        </w:rPr>
        <w:t>Row</w:t>
      </w:r>
      <w:r w:rsidR="00395218">
        <w:t xml:space="preserve"> &amp; Colum</w:t>
      </w:r>
    </w:p>
    <w:p w14:paraId="194DAC3C" w14:textId="77777777" w:rsidR="00286BF0" w:rsidRPr="00395218" w:rsidRDefault="0005722B" w:rsidP="00286BF0">
      <w:r>
        <w:rPr>
          <w:noProof/>
        </w:rPr>
        <w:t xml:space="preserve">Til denne opgave skal du oprette et nyt projekt i din kodemappe. Det skal være et </w:t>
      </w:r>
      <w:r w:rsidR="00395218">
        <w:rPr>
          <w:i/>
          <w:noProof/>
        </w:rPr>
        <w:t>WPF App(.NETFramework)</w:t>
      </w:r>
      <w:r>
        <w:rPr>
          <w:noProof/>
        </w:rPr>
        <w:t xml:space="preserve"> og navngives </w:t>
      </w:r>
      <w:r w:rsidR="00395218">
        <w:rPr>
          <w:i/>
          <w:noProof/>
        </w:rPr>
        <w:t>WpfAppIntroduktion</w:t>
      </w:r>
      <w:r w:rsidR="00F41A59">
        <w:rPr>
          <w:i/>
          <w:noProof/>
        </w:rPr>
        <w:t>String</w:t>
      </w:r>
      <w:r w:rsidR="00071035">
        <w:rPr>
          <w:i/>
          <w:noProof/>
        </w:rPr>
        <w:t>.</w:t>
      </w:r>
      <w:r w:rsidR="00395218">
        <w:rPr>
          <w:noProof/>
        </w:rPr>
        <w:t xml:space="preserve"> Projektet skal gemmes i din kodemappe, i </w:t>
      </w:r>
      <w:r w:rsidR="00F41A59">
        <w:rPr>
          <w:noProof/>
        </w:rPr>
        <w:t xml:space="preserve">din </w:t>
      </w:r>
      <w:r w:rsidR="00395218" w:rsidRPr="00395218">
        <w:rPr>
          <w:i/>
          <w:noProof/>
        </w:rPr>
        <w:t>WPF</w:t>
      </w:r>
      <w:r w:rsidR="00F41A59">
        <w:rPr>
          <w:noProof/>
        </w:rPr>
        <w:t xml:space="preserve"> mappe</w:t>
      </w:r>
      <w:r w:rsidR="00395218">
        <w:t>.</w:t>
      </w:r>
    </w:p>
    <w:p w14:paraId="53D5452D" w14:textId="77777777" w:rsidR="00D3143A" w:rsidRDefault="0052355F" w:rsidP="00071035">
      <w:pPr>
        <w:pStyle w:val="Overskrift2"/>
        <w:numPr>
          <w:ilvl w:val="0"/>
          <w:numId w:val="0"/>
        </w:numPr>
      </w:pPr>
      <w:r>
        <w:t>2</w:t>
      </w:r>
      <w:r w:rsidR="00071035">
        <w:t xml:space="preserve">.1 </w:t>
      </w:r>
      <w:r w:rsidR="00D3143A">
        <w:t>Opgave 1</w:t>
      </w:r>
    </w:p>
    <w:p w14:paraId="37CB9ED9" w14:textId="77777777" w:rsidR="001B2F04" w:rsidRDefault="00071035" w:rsidP="00D3143A">
      <w:pPr>
        <w:rPr>
          <w:noProof/>
        </w:rPr>
      </w:pPr>
      <w:r>
        <w:rPr>
          <w:noProof/>
        </w:rPr>
        <w:t xml:space="preserve">Du skal </w:t>
      </w:r>
      <w:r w:rsidR="00EF2404">
        <w:rPr>
          <w:noProof/>
        </w:rPr>
        <w:t xml:space="preserve">tilrette </w:t>
      </w:r>
      <w:r w:rsidR="00EF2404" w:rsidRPr="003F659D">
        <w:rPr>
          <w:i/>
          <w:noProof/>
        </w:rPr>
        <w:t>MainWindow</w:t>
      </w:r>
      <w:r w:rsidR="00EF2404">
        <w:rPr>
          <w:noProof/>
        </w:rPr>
        <w:t>, så det får størelsen: Højde-7</w:t>
      </w:r>
      <w:r w:rsidR="00F41A59">
        <w:rPr>
          <w:noProof/>
        </w:rPr>
        <w:t>5</w:t>
      </w:r>
      <w:r w:rsidR="00EF2404">
        <w:rPr>
          <w:noProof/>
        </w:rPr>
        <w:t>0 og Brede-</w:t>
      </w:r>
      <w:r w:rsidR="00F41A59">
        <w:rPr>
          <w:noProof/>
        </w:rPr>
        <w:t>120</w:t>
      </w:r>
      <w:r w:rsidR="00EF2404">
        <w:rPr>
          <w:noProof/>
        </w:rPr>
        <w:t>0</w:t>
      </w:r>
      <w:r w:rsidR="00941BFF">
        <w:rPr>
          <w:noProof/>
        </w:rPr>
        <w:t xml:space="preserve"> og får titlen </w:t>
      </w:r>
      <w:r w:rsidR="00941BFF" w:rsidRPr="00941BFF">
        <w:rPr>
          <w:i/>
          <w:noProof/>
        </w:rPr>
        <w:t>Opgave 1 WPF – Introduktion</w:t>
      </w:r>
      <w:r w:rsidR="00F41A59">
        <w:rPr>
          <w:i/>
          <w:noProof/>
        </w:rPr>
        <w:t>String</w:t>
      </w:r>
      <w:r w:rsidR="00941BFF">
        <w:rPr>
          <w:noProof/>
        </w:rPr>
        <w:t>.</w:t>
      </w:r>
    </w:p>
    <w:p w14:paraId="1999B9F5" w14:textId="77777777" w:rsidR="001B2F04" w:rsidRDefault="00EF2404" w:rsidP="00D3143A">
      <w:pPr>
        <w:rPr>
          <w:noProof/>
        </w:rPr>
      </w:pPr>
      <w:r>
        <w:rPr>
          <w:noProof/>
        </w:rPr>
        <w:t xml:space="preserve">Du skal oprette </w:t>
      </w:r>
      <w:r w:rsidR="00F41A59">
        <w:rPr>
          <w:noProof/>
        </w:rPr>
        <w:t>fire</w:t>
      </w:r>
      <w:r>
        <w:rPr>
          <w:noProof/>
        </w:rPr>
        <w:t xml:space="preserve"> kolonner. </w:t>
      </w:r>
      <w:r w:rsidR="00F41A59">
        <w:rPr>
          <w:noProof/>
        </w:rPr>
        <w:t xml:space="preserve">Alle kollonner </w:t>
      </w:r>
      <w:r>
        <w:rPr>
          <w:noProof/>
        </w:rPr>
        <w:t>skal være flydende</w:t>
      </w:r>
      <w:r w:rsidR="00F41A59">
        <w:rPr>
          <w:noProof/>
        </w:rPr>
        <w:t xml:space="preserve"> med lige fordeling af plads</w:t>
      </w:r>
      <w:r>
        <w:rPr>
          <w:noProof/>
        </w:rPr>
        <w:t>.</w:t>
      </w:r>
      <w:r w:rsidR="00F35B95">
        <w:rPr>
          <w:noProof/>
        </w:rPr>
        <w:t xml:space="preserve"> </w:t>
      </w:r>
    </w:p>
    <w:p w14:paraId="397FBEA7" w14:textId="77777777" w:rsidR="001B2F04" w:rsidRDefault="00F35B95" w:rsidP="00D3143A">
      <w:pPr>
        <w:rPr>
          <w:noProof/>
        </w:rPr>
      </w:pPr>
      <w:r>
        <w:rPr>
          <w:noProof/>
        </w:rPr>
        <w:t>Du skal nu oprette 1</w:t>
      </w:r>
      <w:r w:rsidR="00F41A59">
        <w:rPr>
          <w:noProof/>
        </w:rPr>
        <w:t>2</w:t>
      </w:r>
      <w:r>
        <w:rPr>
          <w:noProof/>
        </w:rPr>
        <w:t xml:space="preserve"> rækker. </w:t>
      </w:r>
      <w:r w:rsidR="00F41A59">
        <w:rPr>
          <w:noProof/>
        </w:rPr>
        <w:t>Alle rækker skal være flydende og med lige fordeling af plads</w:t>
      </w:r>
      <w:r>
        <w:rPr>
          <w:noProof/>
        </w:rPr>
        <w:t>.</w:t>
      </w:r>
    </w:p>
    <w:p w14:paraId="74C1CD8E" w14:textId="77777777" w:rsidR="00F41A59" w:rsidRDefault="00F41A59" w:rsidP="00D3143A">
      <w:pPr>
        <w:rPr>
          <w:noProof/>
        </w:rPr>
      </w:pPr>
      <w:r>
        <w:rPr>
          <w:noProof/>
        </w:rPr>
        <w:t>Du skal benytte 8 Button og 3 tekstbokse, som placeres som vist her:</w:t>
      </w:r>
      <w:r>
        <w:rPr>
          <w:noProof/>
        </w:rPr>
        <w:br/>
      </w:r>
      <w:r>
        <w:rPr>
          <w:noProof/>
        </w:rPr>
        <w:drawing>
          <wp:inline distT="0" distB="0" distL="0" distR="0" wp14:anchorId="0E225535" wp14:editId="0D02617D">
            <wp:extent cx="2903220" cy="1844710"/>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8304" cy="1860648"/>
                    </a:xfrm>
                    <a:prstGeom prst="rect">
                      <a:avLst/>
                    </a:prstGeom>
                  </pic:spPr>
                </pic:pic>
              </a:graphicData>
            </a:graphic>
          </wp:inline>
        </w:drawing>
      </w:r>
      <w:r w:rsidR="00392B81" w:rsidRPr="00392B81">
        <w:rPr>
          <w:noProof/>
        </w:rPr>
        <w:t xml:space="preserve"> </w:t>
      </w:r>
      <w:r w:rsidR="00392B81">
        <w:rPr>
          <w:noProof/>
        </w:rPr>
        <w:drawing>
          <wp:inline distT="0" distB="0" distL="0" distR="0" wp14:anchorId="6B382C91" wp14:editId="772AA06E">
            <wp:extent cx="2798581" cy="1760220"/>
            <wp:effectExtent l="0" t="0" r="190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8534" cy="1772770"/>
                    </a:xfrm>
                    <a:prstGeom prst="rect">
                      <a:avLst/>
                    </a:prstGeom>
                  </pic:spPr>
                </pic:pic>
              </a:graphicData>
            </a:graphic>
          </wp:inline>
        </w:drawing>
      </w:r>
    </w:p>
    <w:p w14:paraId="49F7A5F7" w14:textId="77777777" w:rsidR="003F659D" w:rsidRDefault="003F659D" w:rsidP="00D3143A">
      <w:pPr>
        <w:rPr>
          <w:noProof/>
        </w:rPr>
      </w:pPr>
      <w:r>
        <w:rPr>
          <w:noProof/>
        </w:rPr>
        <w:t xml:space="preserve">Du skal nu tilføje </w:t>
      </w:r>
      <w:r w:rsidR="003C5A6E">
        <w:rPr>
          <w:noProof/>
        </w:rPr>
        <w:t>to</w:t>
      </w:r>
      <w:r>
        <w:rPr>
          <w:noProof/>
        </w:rPr>
        <w:t xml:space="preserve"> ny</w:t>
      </w:r>
      <w:r w:rsidR="003C5A6E">
        <w:rPr>
          <w:noProof/>
        </w:rPr>
        <w:t>e</w:t>
      </w:r>
      <w:r>
        <w:rPr>
          <w:noProof/>
        </w:rPr>
        <w:t xml:space="preserve"> </w:t>
      </w:r>
      <w:r w:rsidRPr="003F659D">
        <w:rPr>
          <w:i/>
          <w:noProof/>
        </w:rPr>
        <w:t>Class</w:t>
      </w:r>
      <w:r>
        <w:rPr>
          <w:noProof/>
        </w:rPr>
        <w:t xml:space="preserve"> til projektet, det gøres på samme måde som du gjorde da du arbejdede med </w:t>
      </w:r>
      <w:r w:rsidRPr="003F659D">
        <w:rPr>
          <w:i/>
          <w:noProof/>
        </w:rPr>
        <w:t>ConsoleApp</w:t>
      </w:r>
      <w:r>
        <w:rPr>
          <w:noProof/>
        </w:rPr>
        <w:t>. Den</w:t>
      </w:r>
      <w:r w:rsidR="003C5A6E">
        <w:rPr>
          <w:noProof/>
        </w:rPr>
        <w:t xml:space="preserve"> første</w:t>
      </w:r>
      <w:r>
        <w:rPr>
          <w:noProof/>
        </w:rPr>
        <w:t xml:space="preserve"> </w:t>
      </w:r>
      <w:r w:rsidRPr="003F659D">
        <w:rPr>
          <w:i/>
          <w:noProof/>
        </w:rPr>
        <w:t>Class</w:t>
      </w:r>
      <w:r>
        <w:rPr>
          <w:noProof/>
        </w:rPr>
        <w:t xml:space="preserve"> skal have navnet </w:t>
      </w:r>
      <w:r w:rsidRPr="003F659D">
        <w:rPr>
          <w:i/>
          <w:noProof/>
        </w:rPr>
        <w:t>ClassBIZ</w:t>
      </w:r>
      <w:r>
        <w:rPr>
          <w:noProof/>
        </w:rPr>
        <w:t xml:space="preserve"> og skal placeres i en mappe med navnet </w:t>
      </w:r>
      <w:r w:rsidRPr="003F659D">
        <w:rPr>
          <w:i/>
          <w:noProof/>
        </w:rPr>
        <w:t>BIZ</w:t>
      </w:r>
      <w:r>
        <w:rPr>
          <w:noProof/>
        </w:rPr>
        <w:t xml:space="preserve">. I </w:t>
      </w:r>
      <w:r w:rsidRPr="003F659D">
        <w:rPr>
          <w:i/>
          <w:noProof/>
        </w:rPr>
        <w:t>ClassBIZ</w:t>
      </w:r>
      <w:r>
        <w:rPr>
          <w:noProof/>
        </w:rPr>
        <w:t xml:space="preserve"> skal du oprette en </w:t>
      </w:r>
      <w:r w:rsidRPr="003F659D">
        <w:rPr>
          <w:i/>
          <w:noProof/>
        </w:rPr>
        <w:t>constructor</w:t>
      </w:r>
      <w:r>
        <w:rPr>
          <w:noProof/>
        </w:rPr>
        <w:t>.</w:t>
      </w:r>
      <w:r w:rsidR="003C5A6E">
        <w:rPr>
          <w:noProof/>
        </w:rPr>
        <w:t xml:space="preserve"> Den anden </w:t>
      </w:r>
      <w:r w:rsidR="003C5A6E" w:rsidRPr="003F659D">
        <w:rPr>
          <w:i/>
          <w:noProof/>
        </w:rPr>
        <w:t>Class</w:t>
      </w:r>
      <w:r w:rsidR="003C5A6E">
        <w:rPr>
          <w:noProof/>
        </w:rPr>
        <w:t xml:space="preserve"> skal have navnet </w:t>
      </w:r>
      <w:r w:rsidR="003C5A6E" w:rsidRPr="003F659D">
        <w:rPr>
          <w:i/>
          <w:noProof/>
        </w:rPr>
        <w:t>Class</w:t>
      </w:r>
      <w:r w:rsidR="003C5A6E">
        <w:rPr>
          <w:i/>
          <w:noProof/>
        </w:rPr>
        <w:t>IO</w:t>
      </w:r>
      <w:r w:rsidR="003C5A6E">
        <w:rPr>
          <w:noProof/>
        </w:rPr>
        <w:t xml:space="preserve"> og skal placeres i en mappe med navnet </w:t>
      </w:r>
      <w:r w:rsidR="003C5A6E">
        <w:rPr>
          <w:i/>
          <w:noProof/>
        </w:rPr>
        <w:t>IO</w:t>
      </w:r>
      <w:r w:rsidR="003C5A6E">
        <w:rPr>
          <w:noProof/>
        </w:rPr>
        <w:t xml:space="preserve">. I </w:t>
      </w:r>
      <w:r w:rsidR="003C5A6E" w:rsidRPr="003F659D">
        <w:rPr>
          <w:i/>
          <w:noProof/>
        </w:rPr>
        <w:t>Class</w:t>
      </w:r>
      <w:r w:rsidR="003C5A6E">
        <w:rPr>
          <w:i/>
          <w:noProof/>
        </w:rPr>
        <w:t>IO</w:t>
      </w:r>
      <w:r w:rsidR="003C5A6E">
        <w:rPr>
          <w:noProof/>
        </w:rPr>
        <w:t xml:space="preserve"> skal du oprette en </w:t>
      </w:r>
      <w:r w:rsidR="003C5A6E" w:rsidRPr="003F659D">
        <w:rPr>
          <w:i/>
          <w:noProof/>
        </w:rPr>
        <w:t>constructor</w:t>
      </w:r>
      <w:r w:rsidR="003C5A6E">
        <w:rPr>
          <w:noProof/>
        </w:rPr>
        <w:t>.</w:t>
      </w:r>
    </w:p>
    <w:p w14:paraId="3CA6C56E" w14:textId="77777777" w:rsidR="002F6CE4" w:rsidRDefault="003F659D" w:rsidP="00D3143A">
      <w:r>
        <w:rPr>
          <w:noProof/>
        </w:rPr>
        <w:lastRenderedPageBreak/>
        <w:t xml:space="preserve">I den </w:t>
      </w:r>
      <w:r w:rsidRPr="003F659D">
        <w:rPr>
          <w:i/>
          <w:noProof/>
        </w:rPr>
        <w:t>Class</w:t>
      </w:r>
      <w:r>
        <w:rPr>
          <w:i/>
          <w:noProof/>
        </w:rPr>
        <w:t xml:space="preserve"> </w:t>
      </w:r>
      <w:r>
        <w:rPr>
          <w:noProof/>
        </w:rPr>
        <w:t xml:space="preserve">der knytter sig til selve </w:t>
      </w:r>
      <w:r w:rsidRPr="003F659D">
        <w:rPr>
          <w:i/>
          <w:noProof/>
        </w:rPr>
        <w:t>MainWindow</w:t>
      </w:r>
      <w:r>
        <w:rPr>
          <w:i/>
          <w:noProof/>
        </w:rPr>
        <w:t xml:space="preserve"> </w:t>
      </w:r>
      <w:r>
        <w:rPr>
          <w:noProof/>
        </w:rPr>
        <w:t>(</w:t>
      </w:r>
      <w:r w:rsidRPr="003F659D">
        <w:rPr>
          <w:noProof/>
          <w:sz w:val="18"/>
          <w:szCs w:val="18"/>
        </w:rPr>
        <w:t>MainWindow.</w:t>
      </w:r>
      <w:r w:rsidR="002F6CE4">
        <w:rPr>
          <w:noProof/>
          <w:sz w:val="18"/>
          <w:szCs w:val="18"/>
        </w:rPr>
        <w:t>xaml</w:t>
      </w:r>
      <w:r w:rsidRPr="003F659D">
        <w:rPr>
          <w:noProof/>
          <w:sz w:val="18"/>
          <w:szCs w:val="18"/>
        </w:rPr>
        <w:t>.cs</w:t>
      </w:r>
      <w:r>
        <w:rPr>
          <w:noProof/>
        </w:rPr>
        <w:t xml:space="preserve">), skal du lave en instans af din </w:t>
      </w:r>
      <w:r w:rsidRPr="002F6CE4">
        <w:rPr>
          <w:i/>
          <w:noProof/>
        </w:rPr>
        <w:t>ClassBIZ</w:t>
      </w:r>
      <w:r>
        <w:rPr>
          <w:noProof/>
        </w:rPr>
        <w:t xml:space="preserve"> så du kan tilgå de metoder</w:t>
      </w:r>
      <w:r w:rsidR="002F6CE4">
        <w:rPr>
          <w:noProof/>
        </w:rPr>
        <w:t>,</w:t>
      </w:r>
      <w:r>
        <w:rPr>
          <w:noProof/>
        </w:rPr>
        <w:t xml:space="preserve"> du snart skal kode for at kunne løse de følgende opgaver</w:t>
      </w:r>
      <w:r w:rsidR="002F6CE4">
        <w:rPr>
          <w:noProof/>
        </w:rPr>
        <w:t xml:space="preserve">. </w:t>
      </w:r>
    </w:p>
    <w:p w14:paraId="64F0D87D" w14:textId="7221DEA2" w:rsidR="00343984" w:rsidRPr="003C5A6E" w:rsidRDefault="003C5A6E" w:rsidP="00D3143A">
      <w:proofErr w:type="spellStart"/>
      <w:r w:rsidRPr="003C5A6E">
        <w:rPr>
          <w:i/>
        </w:rPr>
        <w:t>Constructoren</w:t>
      </w:r>
      <w:proofErr w:type="spellEnd"/>
      <w:r w:rsidRPr="003C5A6E">
        <w:t xml:space="preserve"> i Class </w:t>
      </w:r>
      <w:proofErr w:type="spellStart"/>
      <w:r w:rsidRPr="003C5A6E">
        <w:rPr>
          <w:i/>
        </w:rPr>
        <w:t>MainWindow</w:t>
      </w:r>
      <w:proofErr w:type="spellEnd"/>
      <w:r w:rsidRPr="003C5A6E">
        <w:t xml:space="preserve"> skal lave et kal</w:t>
      </w:r>
      <w:r>
        <w:t xml:space="preserve">d til en metode i </w:t>
      </w:r>
      <w:proofErr w:type="spellStart"/>
      <w:r>
        <w:t>ClassBIZ</w:t>
      </w:r>
      <w:proofErr w:type="spellEnd"/>
      <w:r>
        <w:t xml:space="preserve"> der skal lave et kald til </w:t>
      </w:r>
      <w:proofErr w:type="spellStart"/>
      <w:r>
        <w:t>ClassIO</w:t>
      </w:r>
      <w:proofErr w:type="spellEnd"/>
      <w:r>
        <w:t xml:space="preserve">, hvor metoden </w:t>
      </w:r>
      <w:proofErr w:type="spellStart"/>
      <w:r w:rsidRPr="003C5A6E">
        <w:rPr>
          <w:i/>
        </w:rPr>
        <w:t>GetTestString</w:t>
      </w:r>
      <w:proofErr w:type="spellEnd"/>
      <w:r w:rsidRPr="003C5A6E">
        <w:rPr>
          <w:i/>
        </w:rPr>
        <w:t>(</w:t>
      </w:r>
      <w:proofErr w:type="spellStart"/>
      <w:r w:rsidRPr="003C5A6E">
        <w:rPr>
          <w:i/>
        </w:rPr>
        <w:t>TextBox</w:t>
      </w:r>
      <w:proofErr w:type="spellEnd"/>
      <w:r w:rsidRPr="003C5A6E">
        <w:rPr>
          <w:i/>
        </w:rPr>
        <w:t xml:space="preserve"> </w:t>
      </w:r>
      <w:proofErr w:type="spellStart"/>
      <w:r w:rsidRPr="003C5A6E">
        <w:rPr>
          <w:i/>
        </w:rPr>
        <w:t>textBox</w:t>
      </w:r>
      <w:proofErr w:type="spellEnd"/>
      <w:r w:rsidRPr="003C5A6E">
        <w:rPr>
          <w:i/>
        </w:rPr>
        <w:t>)</w:t>
      </w:r>
      <w:r>
        <w:t xml:space="preserve"> som skal indlæse indholdet af filen Admiralen.txt</w:t>
      </w:r>
      <w:r w:rsidR="00392B81">
        <w:t>,</w:t>
      </w:r>
      <w:r>
        <w:t xml:space="preserve"> som du skal </w:t>
      </w:r>
      <w:hyperlink r:id="rId12" w:history="1">
        <w:r w:rsidRPr="003C5A6E">
          <w:rPr>
            <w:rStyle w:val="Hyperlink"/>
          </w:rPr>
          <w:t>hen</w:t>
        </w:r>
        <w:bookmarkStart w:id="0" w:name="_GoBack"/>
        <w:bookmarkEnd w:id="0"/>
        <w:r w:rsidRPr="003C5A6E">
          <w:rPr>
            <w:rStyle w:val="Hyperlink"/>
          </w:rPr>
          <w:t>t</w:t>
        </w:r>
        <w:r w:rsidRPr="003C5A6E">
          <w:rPr>
            <w:rStyle w:val="Hyperlink"/>
          </w:rPr>
          <w:t>e her</w:t>
        </w:r>
      </w:hyperlink>
      <w:r>
        <w:t xml:space="preserve"> og placere i din kodemappe.</w:t>
      </w:r>
    </w:p>
    <w:p w14:paraId="06AE10D9" w14:textId="77777777" w:rsidR="00392B81" w:rsidRDefault="00392B81" w:rsidP="00D3143A">
      <w:pPr>
        <w:rPr>
          <w:rFonts w:ascii="Consolas" w:hAnsi="Consolas" w:cs="Consolas"/>
          <w:color w:val="000000"/>
          <w:sz w:val="19"/>
          <w:szCs w:val="19"/>
          <w:lang w:val="en-US"/>
        </w:rPr>
      </w:pPr>
      <w:r>
        <w:t xml:space="preserve">Opret en </w:t>
      </w:r>
      <w:proofErr w:type="spellStart"/>
      <w:r w:rsidRPr="00392B81">
        <w:rPr>
          <w:i/>
        </w:rPr>
        <w:t>Click</w:t>
      </w:r>
      <w:proofErr w:type="spellEnd"/>
      <w:r w:rsidRPr="00392B81">
        <w:rPr>
          <w:i/>
        </w:rPr>
        <w:t xml:space="preserve"> Event</w:t>
      </w:r>
      <w:r>
        <w:t xml:space="preserve"> til knappen Opgave 1. </w:t>
      </w:r>
      <w:proofErr w:type="spellStart"/>
      <w:r w:rsidRPr="00392B81">
        <w:rPr>
          <w:lang w:val="en-US"/>
        </w:rPr>
        <w:t>Lav</w:t>
      </w:r>
      <w:proofErr w:type="spellEnd"/>
      <w:r w:rsidRPr="00392B81">
        <w:rPr>
          <w:lang w:val="en-US"/>
        </w:rPr>
        <w:t xml:space="preserve"> </w:t>
      </w:r>
      <w:proofErr w:type="spellStart"/>
      <w:r w:rsidRPr="00392B81">
        <w:rPr>
          <w:lang w:val="en-US"/>
        </w:rPr>
        <w:t>denne</w:t>
      </w:r>
      <w:proofErr w:type="spellEnd"/>
      <w:r w:rsidRPr="00392B81">
        <w:rPr>
          <w:lang w:val="en-US"/>
        </w:rPr>
        <w:t xml:space="preserve"> </w:t>
      </w:r>
      <w:proofErr w:type="spellStart"/>
      <w:r w:rsidRPr="00392B81">
        <w:rPr>
          <w:lang w:val="en-US"/>
        </w:rPr>
        <w:t>metode</w:t>
      </w:r>
      <w:proofErr w:type="spellEnd"/>
      <w:r w:rsidRPr="00392B81">
        <w:rPr>
          <w:lang w:val="en-US"/>
        </w:rPr>
        <w:t xml:space="preserve"> </w:t>
      </w:r>
      <w:proofErr w:type="spellStart"/>
      <w:r w:rsidRPr="00392B81">
        <w:rPr>
          <w:lang w:val="en-US"/>
        </w:rPr>
        <w:t>i</w:t>
      </w:r>
      <w:proofErr w:type="spellEnd"/>
      <w:r w:rsidRPr="00392B81">
        <w:rPr>
          <w:lang w:val="en-US"/>
        </w:rPr>
        <w:t xml:space="preserve"> </w:t>
      </w:r>
      <w:proofErr w:type="spellStart"/>
      <w:r w:rsidRPr="00392B81">
        <w:rPr>
          <w:lang w:val="en-US"/>
        </w:rPr>
        <w:t>ClassBIZ</w:t>
      </w:r>
      <w:proofErr w:type="spellEnd"/>
      <w:r>
        <w:rPr>
          <w:lang w:val="en-US"/>
        </w:rPr>
        <w:t>:</w:t>
      </w:r>
      <w:r>
        <w:rPr>
          <w:lang w:val="en-US"/>
        </w:rPr>
        <w:br/>
      </w:r>
      <w:r w:rsidRPr="00392B81">
        <w:rPr>
          <w:lang w:val="en-US"/>
        </w:rPr>
        <w:t xml:space="preserve"> </w:t>
      </w:r>
      <w:r w:rsidRPr="00392B81">
        <w:rPr>
          <w:rFonts w:ascii="Consolas" w:hAnsi="Consolas" w:cs="Consolas"/>
          <w:color w:val="0000FF"/>
          <w:sz w:val="19"/>
          <w:szCs w:val="19"/>
          <w:lang w:val="en-US"/>
        </w:rPr>
        <w:t>public</w:t>
      </w:r>
      <w:r w:rsidRPr="00392B81">
        <w:rPr>
          <w:rFonts w:ascii="Consolas" w:hAnsi="Consolas" w:cs="Consolas"/>
          <w:color w:val="000000"/>
          <w:sz w:val="19"/>
          <w:szCs w:val="19"/>
          <w:lang w:val="en-US"/>
        </w:rPr>
        <w:t xml:space="preserve"> </w:t>
      </w:r>
      <w:r w:rsidRPr="00392B81">
        <w:rPr>
          <w:rFonts w:ascii="Consolas" w:hAnsi="Consolas" w:cs="Consolas"/>
          <w:color w:val="0000FF"/>
          <w:sz w:val="19"/>
          <w:szCs w:val="19"/>
          <w:lang w:val="en-US"/>
        </w:rPr>
        <w:t>int</w:t>
      </w:r>
      <w:r w:rsidRPr="00392B81">
        <w:rPr>
          <w:rFonts w:ascii="Consolas" w:hAnsi="Consolas" w:cs="Consolas"/>
          <w:color w:val="000000"/>
          <w:sz w:val="19"/>
          <w:szCs w:val="19"/>
          <w:lang w:val="en-US"/>
        </w:rPr>
        <w:t xml:space="preserve"> </w:t>
      </w:r>
      <w:proofErr w:type="spellStart"/>
      <w:proofErr w:type="gramStart"/>
      <w:r w:rsidRPr="00392B81">
        <w:rPr>
          <w:rFonts w:ascii="Consolas" w:hAnsi="Consolas" w:cs="Consolas"/>
          <w:color w:val="000000"/>
          <w:sz w:val="19"/>
          <w:szCs w:val="19"/>
          <w:lang w:val="en-US"/>
        </w:rPr>
        <w:t>CountAllLines</w:t>
      </w:r>
      <w:proofErr w:type="spellEnd"/>
      <w:r w:rsidRPr="00392B81">
        <w:rPr>
          <w:rFonts w:ascii="Consolas" w:hAnsi="Consolas" w:cs="Consolas"/>
          <w:color w:val="000000"/>
          <w:sz w:val="19"/>
          <w:szCs w:val="19"/>
          <w:lang w:val="en-US"/>
        </w:rPr>
        <w:t>(</w:t>
      </w:r>
      <w:proofErr w:type="spellStart"/>
      <w:proofErr w:type="gramEnd"/>
      <w:r w:rsidRPr="00392B81">
        <w:rPr>
          <w:rFonts w:ascii="Consolas" w:hAnsi="Consolas" w:cs="Consolas"/>
          <w:color w:val="000000"/>
          <w:sz w:val="19"/>
          <w:szCs w:val="19"/>
          <w:lang w:val="en-US"/>
        </w:rPr>
        <w:t>TextBox</w:t>
      </w:r>
      <w:proofErr w:type="spellEnd"/>
      <w:r w:rsidRPr="00392B81">
        <w:rPr>
          <w:rFonts w:ascii="Consolas" w:hAnsi="Consolas" w:cs="Consolas"/>
          <w:color w:val="000000"/>
          <w:sz w:val="19"/>
          <w:szCs w:val="19"/>
          <w:lang w:val="en-US"/>
        </w:rPr>
        <w:t xml:space="preserve"> </w:t>
      </w:r>
      <w:proofErr w:type="spellStart"/>
      <w:r w:rsidRPr="00392B81">
        <w:rPr>
          <w:rFonts w:ascii="Consolas" w:hAnsi="Consolas" w:cs="Consolas"/>
          <w:color w:val="000000"/>
          <w:sz w:val="19"/>
          <w:szCs w:val="19"/>
          <w:lang w:val="en-US"/>
        </w:rPr>
        <w:t>textBox</w:t>
      </w:r>
      <w:proofErr w:type="spellEnd"/>
      <w:r w:rsidRPr="00392B81">
        <w:rPr>
          <w:rFonts w:ascii="Consolas" w:hAnsi="Consolas" w:cs="Consolas"/>
          <w:color w:val="000000"/>
          <w:sz w:val="19"/>
          <w:szCs w:val="19"/>
          <w:lang w:val="en-US"/>
        </w:rPr>
        <w:t>)</w:t>
      </w:r>
    </w:p>
    <w:p w14:paraId="5EC91BB6" w14:textId="77777777" w:rsidR="0080545A" w:rsidRPr="00392B81" w:rsidRDefault="00392B81" w:rsidP="00D3143A">
      <w:r w:rsidRPr="00392B81">
        <w:t>Metoden skal tælle hvor m</w:t>
      </w:r>
      <w:r>
        <w:t xml:space="preserve">ange linjer, som indeholder tekst, der er i venstre </w:t>
      </w:r>
      <w:proofErr w:type="spellStart"/>
      <w:r w:rsidRPr="00392B81">
        <w:rPr>
          <w:i/>
        </w:rPr>
        <w:t>TextBox</w:t>
      </w:r>
      <w:proofErr w:type="spellEnd"/>
      <w:r>
        <w:t xml:space="preserve"> og returnere antallet, så der kan indsættes en passende tekst med angivelse af antal linjer teksten og placere det i højre </w:t>
      </w:r>
      <w:proofErr w:type="spellStart"/>
      <w:r>
        <w:t>TextBox</w:t>
      </w:r>
      <w:proofErr w:type="spellEnd"/>
      <w:r>
        <w:t>.</w:t>
      </w:r>
      <w:r w:rsidR="0080545A" w:rsidRPr="00392B81">
        <w:br/>
      </w:r>
    </w:p>
    <w:p w14:paraId="64390EE0" w14:textId="77777777" w:rsidR="00D3143A" w:rsidRDefault="00135E32" w:rsidP="0052355F">
      <w:pPr>
        <w:pStyle w:val="Overskrift3"/>
        <w:numPr>
          <w:ilvl w:val="2"/>
          <w:numId w:val="21"/>
        </w:numPr>
      </w:pPr>
      <w:r>
        <w:t>Hjælp</w:t>
      </w:r>
    </w:p>
    <w:p w14:paraId="7BFC8794" w14:textId="77777777" w:rsidR="0080545A" w:rsidRPr="0080545A" w:rsidRDefault="0080545A" w:rsidP="0080545A">
      <w:r>
        <w:rPr>
          <w:noProof/>
        </w:rPr>
        <w:t>MainWindow</w:t>
      </w:r>
      <w:r w:rsidR="0046754E">
        <w:rPr>
          <w:noProof/>
        </w:rPr>
        <w:t xml:space="preserve"> XAML</w:t>
      </w:r>
      <w:r>
        <w:t>:</w:t>
      </w:r>
    </w:p>
    <w:p w14:paraId="21EA41A9" w14:textId="77777777" w:rsidR="00D3143A" w:rsidRDefault="002F6CE4" w:rsidP="00D3143A">
      <w:pPr>
        <w:rPr>
          <w:noProof/>
        </w:rPr>
      </w:pPr>
      <w:r>
        <w:rPr>
          <w:noProof/>
        </w:rPr>
        <w:t xml:space="preserve"> </w:t>
      </w:r>
      <w:r w:rsidR="0046754E">
        <w:rPr>
          <w:noProof/>
        </w:rPr>
        <w:drawing>
          <wp:inline distT="0" distB="0" distL="0" distR="0" wp14:anchorId="48602E3A" wp14:editId="6146696B">
            <wp:extent cx="1638300" cy="23865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0466" cy="2418789"/>
                    </a:xfrm>
                    <a:prstGeom prst="rect">
                      <a:avLst/>
                    </a:prstGeom>
                  </pic:spPr>
                </pic:pic>
              </a:graphicData>
            </a:graphic>
          </wp:inline>
        </w:drawing>
      </w:r>
    </w:p>
    <w:p w14:paraId="32E5C4D7" w14:textId="77777777" w:rsidR="0080545A" w:rsidRDefault="0080545A" w:rsidP="00D3143A">
      <w:r>
        <w:br/>
      </w:r>
      <w:proofErr w:type="spellStart"/>
      <w:r>
        <w:t>ClassBIZ</w:t>
      </w:r>
      <w:proofErr w:type="spellEnd"/>
      <w:r w:rsidR="0046754E">
        <w:t xml:space="preserve"> og </w:t>
      </w:r>
      <w:proofErr w:type="spellStart"/>
      <w:r w:rsidR="0046754E">
        <w:t>ClassIO</w:t>
      </w:r>
      <w:proofErr w:type="spellEnd"/>
      <w:r>
        <w:br/>
      </w:r>
      <w:r w:rsidR="0046754E">
        <w:rPr>
          <w:noProof/>
        </w:rPr>
        <w:drawing>
          <wp:inline distT="0" distB="0" distL="0" distR="0" wp14:anchorId="3349332D" wp14:editId="0782CFA9">
            <wp:extent cx="1744164" cy="1684020"/>
            <wp:effectExtent l="0" t="0" r="889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1760" cy="1691354"/>
                    </a:xfrm>
                    <a:prstGeom prst="rect">
                      <a:avLst/>
                    </a:prstGeom>
                  </pic:spPr>
                </pic:pic>
              </a:graphicData>
            </a:graphic>
          </wp:inline>
        </w:drawing>
      </w:r>
    </w:p>
    <w:p w14:paraId="33BD3AC8" w14:textId="77777777" w:rsidR="0080545A" w:rsidRDefault="0080545A" w:rsidP="00D3143A">
      <w:pPr>
        <w:rPr>
          <w:noProof/>
        </w:rPr>
      </w:pPr>
      <w:r>
        <w:t xml:space="preserve">Instans af </w:t>
      </w:r>
      <w:proofErr w:type="spellStart"/>
      <w:r>
        <w:t>ClassBIZ</w:t>
      </w:r>
      <w:r w:rsidR="0046754E">
        <w:t>Z</w:t>
      </w:r>
      <w:proofErr w:type="spellEnd"/>
      <w:r>
        <w:t>:</w:t>
      </w:r>
      <w:r>
        <w:br/>
      </w:r>
      <w:r w:rsidR="0046754E">
        <w:rPr>
          <w:noProof/>
        </w:rPr>
        <w:drawing>
          <wp:inline distT="0" distB="0" distL="0" distR="0" wp14:anchorId="4C145AB2" wp14:editId="5610F64F">
            <wp:extent cx="2743200" cy="12192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7577" cy="1230034"/>
                    </a:xfrm>
                    <a:prstGeom prst="rect">
                      <a:avLst/>
                    </a:prstGeom>
                  </pic:spPr>
                </pic:pic>
              </a:graphicData>
            </a:graphic>
          </wp:inline>
        </w:drawing>
      </w:r>
    </w:p>
    <w:p w14:paraId="7D84D9DA" w14:textId="77777777" w:rsidR="0046754E" w:rsidRPr="00D3143A" w:rsidRDefault="0046754E" w:rsidP="00D3143A">
      <w:proofErr w:type="spellStart"/>
      <w:r>
        <w:t>ClassBIZZ</w:t>
      </w:r>
      <w:proofErr w:type="spellEnd"/>
      <w:r>
        <w:t>:</w:t>
      </w:r>
      <w:r>
        <w:br/>
      </w:r>
      <w:r>
        <w:rPr>
          <w:noProof/>
        </w:rPr>
        <w:drawing>
          <wp:inline distT="0" distB="0" distL="0" distR="0" wp14:anchorId="2198962D" wp14:editId="381E9AB6">
            <wp:extent cx="2971800" cy="1839686"/>
            <wp:effectExtent l="0" t="0" r="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7148" cy="1867758"/>
                    </a:xfrm>
                    <a:prstGeom prst="rect">
                      <a:avLst/>
                    </a:prstGeom>
                  </pic:spPr>
                </pic:pic>
              </a:graphicData>
            </a:graphic>
          </wp:inline>
        </w:drawing>
      </w:r>
    </w:p>
    <w:p w14:paraId="6CA6802C" w14:textId="77777777" w:rsidR="00D3143A" w:rsidRDefault="0052355F" w:rsidP="00071035">
      <w:pPr>
        <w:pStyle w:val="Overskrift2"/>
        <w:numPr>
          <w:ilvl w:val="0"/>
          <w:numId w:val="0"/>
        </w:numPr>
      </w:pPr>
      <w:r>
        <w:t>2</w:t>
      </w:r>
      <w:r w:rsidR="00071035">
        <w:t xml:space="preserve">.2 </w:t>
      </w:r>
      <w:r w:rsidR="00D3143A">
        <w:t>Opgave 2</w:t>
      </w:r>
    </w:p>
    <w:p w14:paraId="4A8FFB1D" w14:textId="77777777" w:rsidR="0061467A" w:rsidRDefault="00E43B76" w:rsidP="0046754E">
      <w:r>
        <w:rPr>
          <w:noProof/>
        </w:rPr>
        <w:t xml:space="preserve">Du skal </w:t>
      </w:r>
      <w:r w:rsidR="0046754E">
        <w:rPr>
          <w:noProof/>
        </w:rPr>
        <w:t xml:space="preserve">oprette en Click Eventhandler til knappen </w:t>
      </w:r>
      <w:r w:rsidR="0046754E" w:rsidRPr="0046754E">
        <w:rPr>
          <w:i/>
          <w:noProof/>
        </w:rPr>
        <w:t>Opgave 2</w:t>
      </w:r>
      <w:r w:rsidR="0046754E">
        <w:rPr>
          <w:noProof/>
        </w:rPr>
        <w:t>.</w:t>
      </w:r>
      <w:r w:rsidR="0046754E">
        <w:rPr>
          <w:noProof/>
        </w:rPr>
        <w:br/>
        <w:t>Fra Eventhandleren skal der foretages et kald til denne metode i ClassBIZZ:</w:t>
      </w:r>
      <w:r w:rsidR="0046754E">
        <w:rPr>
          <w:noProof/>
        </w:rPr>
        <w:br/>
      </w:r>
      <w:r w:rsidR="0046754E">
        <w:rPr>
          <w:rFonts w:ascii="Consolas" w:hAnsi="Consolas" w:cs="Consolas"/>
          <w:color w:val="0000FF"/>
          <w:sz w:val="19"/>
          <w:szCs w:val="19"/>
        </w:rPr>
        <w:t>public</w:t>
      </w:r>
      <w:r w:rsidR="0046754E">
        <w:rPr>
          <w:rFonts w:ascii="Consolas" w:hAnsi="Consolas" w:cs="Consolas"/>
          <w:color w:val="000000"/>
          <w:sz w:val="19"/>
          <w:szCs w:val="19"/>
        </w:rPr>
        <w:t xml:space="preserve"> </w:t>
      </w:r>
      <w:proofErr w:type="spellStart"/>
      <w:r w:rsidR="0046754E">
        <w:rPr>
          <w:rFonts w:ascii="Consolas" w:hAnsi="Consolas" w:cs="Consolas"/>
          <w:color w:val="0000FF"/>
          <w:sz w:val="19"/>
          <w:szCs w:val="19"/>
        </w:rPr>
        <w:t>int</w:t>
      </w:r>
      <w:proofErr w:type="spellEnd"/>
      <w:r w:rsidR="0046754E">
        <w:rPr>
          <w:rFonts w:ascii="Consolas" w:hAnsi="Consolas" w:cs="Consolas"/>
          <w:color w:val="000000"/>
          <w:sz w:val="19"/>
          <w:szCs w:val="19"/>
        </w:rPr>
        <w:t xml:space="preserve"> </w:t>
      </w:r>
      <w:proofErr w:type="spellStart"/>
      <w:proofErr w:type="gramStart"/>
      <w:r w:rsidR="0046754E">
        <w:rPr>
          <w:rFonts w:ascii="Consolas" w:hAnsi="Consolas" w:cs="Consolas"/>
          <w:color w:val="000000"/>
          <w:sz w:val="19"/>
          <w:szCs w:val="19"/>
        </w:rPr>
        <w:t>CountAllChars</w:t>
      </w:r>
      <w:proofErr w:type="spellEnd"/>
      <w:r w:rsidR="0046754E">
        <w:rPr>
          <w:rFonts w:ascii="Consolas" w:hAnsi="Consolas" w:cs="Consolas"/>
          <w:color w:val="000000"/>
          <w:sz w:val="19"/>
          <w:szCs w:val="19"/>
        </w:rPr>
        <w:t>(</w:t>
      </w:r>
      <w:proofErr w:type="spellStart"/>
      <w:proofErr w:type="gramEnd"/>
      <w:r w:rsidR="0046754E">
        <w:rPr>
          <w:rFonts w:ascii="Consolas" w:hAnsi="Consolas" w:cs="Consolas"/>
          <w:color w:val="000000"/>
          <w:sz w:val="19"/>
          <w:szCs w:val="19"/>
        </w:rPr>
        <w:t>TextBox</w:t>
      </w:r>
      <w:proofErr w:type="spellEnd"/>
      <w:r w:rsidR="0046754E">
        <w:rPr>
          <w:rFonts w:ascii="Consolas" w:hAnsi="Consolas" w:cs="Consolas"/>
          <w:color w:val="000000"/>
          <w:sz w:val="19"/>
          <w:szCs w:val="19"/>
        </w:rPr>
        <w:t xml:space="preserve"> </w:t>
      </w:r>
      <w:proofErr w:type="spellStart"/>
      <w:r w:rsidR="0046754E">
        <w:rPr>
          <w:rFonts w:ascii="Consolas" w:hAnsi="Consolas" w:cs="Consolas"/>
          <w:color w:val="000000"/>
          <w:sz w:val="19"/>
          <w:szCs w:val="19"/>
        </w:rPr>
        <w:t>textBox</w:t>
      </w:r>
      <w:proofErr w:type="spellEnd"/>
      <w:r w:rsidR="0046754E">
        <w:rPr>
          <w:rFonts w:ascii="Consolas" w:hAnsi="Consolas" w:cs="Consolas"/>
          <w:color w:val="000000"/>
          <w:sz w:val="19"/>
          <w:szCs w:val="19"/>
        </w:rPr>
        <w:t>)</w:t>
      </w:r>
    </w:p>
    <w:p w14:paraId="10A16D5E" w14:textId="77777777" w:rsidR="00CD0249" w:rsidRDefault="0046754E" w:rsidP="0046754E">
      <w:pPr>
        <w:rPr>
          <w:noProof/>
        </w:rPr>
      </w:pPr>
      <w:r>
        <w:t xml:space="preserve">Som det fremgår af metodenavnet, skal du lave noget kode der kan tælle hvor mange tegn dokumentet indeholder. Tallet med værdien returneres til Eventhandleren hvor resultatet </w:t>
      </w:r>
      <w:proofErr w:type="gramStart"/>
      <w:r>
        <w:t>skrive</w:t>
      </w:r>
      <w:proofErr w:type="gramEnd"/>
      <w:r>
        <w:t xml:space="preserve"> i højre </w:t>
      </w:r>
      <w:proofErr w:type="spellStart"/>
      <w:r>
        <w:t>TextBox</w:t>
      </w:r>
      <w:proofErr w:type="spellEnd"/>
      <w:r>
        <w:t>.</w:t>
      </w:r>
    </w:p>
    <w:p w14:paraId="1BED5CDB" w14:textId="77777777" w:rsidR="00E4110F" w:rsidRPr="0061467A" w:rsidRDefault="00CD0249" w:rsidP="00CD0249">
      <w:pPr>
        <w:rPr>
          <w:noProof/>
        </w:rPr>
      </w:pPr>
      <w:r>
        <w:rPr>
          <w:noProof/>
        </w:rPr>
        <w:t>Test om programmet virker efter hensigten.</w:t>
      </w:r>
    </w:p>
    <w:p w14:paraId="7C100FC0" w14:textId="77777777" w:rsidR="00D3143A" w:rsidRDefault="00135E32" w:rsidP="0052355F">
      <w:pPr>
        <w:pStyle w:val="Overskrift3"/>
        <w:numPr>
          <w:ilvl w:val="2"/>
          <w:numId w:val="22"/>
        </w:numPr>
      </w:pPr>
      <w:r>
        <w:t>Hjælp</w:t>
      </w:r>
    </w:p>
    <w:p w14:paraId="0F3942EC" w14:textId="77777777" w:rsidR="00D3143A" w:rsidRDefault="00CD0249" w:rsidP="00D3143A">
      <w:pPr>
        <w:rPr>
          <w:noProof/>
        </w:rPr>
      </w:pPr>
      <w:r>
        <w:rPr>
          <w:noProof/>
        </w:rPr>
        <w:t>MainWindow.xaml.cs :</w:t>
      </w:r>
      <w:r>
        <w:rPr>
          <w:noProof/>
        </w:rPr>
        <w:br/>
      </w:r>
      <w:r w:rsidR="0052355F">
        <w:rPr>
          <w:noProof/>
        </w:rPr>
        <w:drawing>
          <wp:inline distT="0" distB="0" distL="0" distR="0" wp14:anchorId="65577592" wp14:editId="72AE266D">
            <wp:extent cx="6120130" cy="61404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614045"/>
                    </a:xfrm>
                    <a:prstGeom prst="rect">
                      <a:avLst/>
                    </a:prstGeom>
                  </pic:spPr>
                </pic:pic>
              </a:graphicData>
            </a:graphic>
          </wp:inline>
        </w:drawing>
      </w:r>
    </w:p>
    <w:p w14:paraId="22C9091D" w14:textId="77777777" w:rsidR="00CD0249" w:rsidRDefault="00CD0249" w:rsidP="00D3143A">
      <w:proofErr w:type="gramStart"/>
      <w:r>
        <w:rPr>
          <w:noProof/>
        </w:rPr>
        <w:t>ClassBIZ</w:t>
      </w:r>
      <w:r>
        <w:t xml:space="preserve"> :</w:t>
      </w:r>
      <w:proofErr w:type="gramEnd"/>
      <w:r>
        <w:br/>
      </w:r>
      <w:r w:rsidR="0052355F">
        <w:rPr>
          <w:noProof/>
        </w:rPr>
        <w:drawing>
          <wp:inline distT="0" distB="0" distL="0" distR="0" wp14:anchorId="2AD9AF09" wp14:editId="5BFD35D9">
            <wp:extent cx="2438400" cy="1195866"/>
            <wp:effectExtent l="0" t="0" r="0" b="444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4778" cy="1208803"/>
                    </a:xfrm>
                    <a:prstGeom prst="rect">
                      <a:avLst/>
                    </a:prstGeom>
                  </pic:spPr>
                </pic:pic>
              </a:graphicData>
            </a:graphic>
          </wp:inline>
        </w:drawing>
      </w:r>
    </w:p>
    <w:p w14:paraId="156F6BEA" w14:textId="77777777" w:rsidR="004C42FA" w:rsidRPr="00D3143A" w:rsidRDefault="004C42FA" w:rsidP="00D3143A"/>
    <w:p w14:paraId="6E8BA355" w14:textId="77777777" w:rsidR="00D3143A" w:rsidRDefault="00D3143A" w:rsidP="0052355F">
      <w:pPr>
        <w:pStyle w:val="Overskrift2"/>
        <w:numPr>
          <w:ilvl w:val="1"/>
          <w:numId w:val="22"/>
        </w:numPr>
      </w:pPr>
      <w:r>
        <w:t>Opgave 3</w:t>
      </w:r>
    </w:p>
    <w:p w14:paraId="7E05DDF9" w14:textId="77777777" w:rsidR="006C502A" w:rsidRDefault="00B70B73" w:rsidP="00E81506">
      <w:pPr>
        <w:rPr>
          <w:noProof/>
        </w:rPr>
      </w:pPr>
      <w:r>
        <w:rPr>
          <w:noProof/>
        </w:rPr>
        <w:t xml:space="preserve">I denne opgave skal du benytte meget af det du lavede i opgave </w:t>
      </w:r>
      <w:r w:rsidR="0052355F">
        <w:rPr>
          <w:noProof/>
        </w:rPr>
        <w:t xml:space="preserve">2.1 og 2.2 </w:t>
      </w:r>
      <w:r>
        <w:rPr>
          <w:noProof/>
        </w:rPr>
        <w:t>.</w:t>
      </w:r>
    </w:p>
    <w:p w14:paraId="4221A174" w14:textId="77777777" w:rsidR="007E594A" w:rsidRDefault="00B70B73" w:rsidP="00E81506">
      <w:pPr>
        <w:rPr>
          <w:rFonts w:ascii="Consolas" w:hAnsi="Consolas" w:cs="Consolas"/>
          <w:color w:val="000000"/>
          <w:sz w:val="19"/>
          <w:szCs w:val="19"/>
        </w:rPr>
      </w:pPr>
      <w:r>
        <w:rPr>
          <w:noProof/>
        </w:rPr>
        <w:t xml:space="preserve">Du skal i </w:t>
      </w:r>
      <w:r w:rsidRPr="00E321A2">
        <w:rPr>
          <w:i/>
          <w:noProof/>
        </w:rPr>
        <w:t>ClassBIZ</w:t>
      </w:r>
      <w:r>
        <w:rPr>
          <w:noProof/>
        </w:rPr>
        <w:t xml:space="preserve"> lave </w:t>
      </w:r>
      <w:r w:rsidR="0052355F">
        <w:rPr>
          <w:noProof/>
        </w:rPr>
        <w:t>følgende</w:t>
      </w:r>
      <w:r>
        <w:rPr>
          <w:noProof/>
        </w:rPr>
        <w:t xml:space="preserve"> metode</w:t>
      </w:r>
      <w:r w:rsidR="007E594A">
        <w:rPr>
          <w:noProof/>
        </w:rPr>
        <w:t>:</w:t>
      </w:r>
      <w:r w:rsidR="007E594A">
        <w:rPr>
          <w:noProof/>
        </w:rPr>
        <w:br/>
      </w:r>
      <w:r w:rsidR="007E594A">
        <w:rPr>
          <w:rFonts w:ascii="Consolas" w:hAnsi="Consolas" w:cs="Consolas"/>
          <w:color w:val="0000FF"/>
          <w:sz w:val="19"/>
          <w:szCs w:val="19"/>
        </w:rPr>
        <w:t>public</w:t>
      </w:r>
      <w:r w:rsidR="007E594A">
        <w:rPr>
          <w:rFonts w:ascii="Consolas" w:hAnsi="Consolas" w:cs="Consolas"/>
          <w:color w:val="000000"/>
          <w:sz w:val="19"/>
          <w:szCs w:val="19"/>
        </w:rPr>
        <w:t xml:space="preserve"> </w:t>
      </w:r>
      <w:proofErr w:type="spellStart"/>
      <w:r w:rsidR="007E594A">
        <w:rPr>
          <w:rFonts w:ascii="Consolas" w:hAnsi="Consolas" w:cs="Consolas"/>
          <w:color w:val="0000FF"/>
          <w:sz w:val="19"/>
          <w:szCs w:val="19"/>
        </w:rPr>
        <w:t>int</w:t>
      </w:r>
      <w:proofErr w:type="spellEnd"/>
      <w:r w:rsidR="007E594A">
        <w:rPr>
          <w:rFonts w:ascii="Consolas" w:hAnsi="Consolas" w:cs="Consolas"/>
          <w:color w:val="000000"/>
          <w:sz w:val="19"/>
          <w:szCs w:val="19"/>
        </w:rPr>
        <w:t xml:space="preserve"> </w:t>
      </w:r>
      <w:proofErr w:type="spellStart"/>
      <w:proofErr w:type="gramStart"/>
      <w:r w:rsidR="007E594A">
        <w:rPr>
          <w:rFonts w:ascii="Consolas" w:hAnsi="Consolas" w:cs="Consolas"/>
          <w:color w:val="000000"/>
          <w:sz w:val="19"/>
          <w:szCs w:val="19"/>
        </w:rPr>
        <w:t>CountAllVokals</w:t>
      </w:r>
      <w:proofErr w:type="spellEnd"/>
      <w:r w:rsidR="007E594A">
        <w:rPr>
          <w:rFonts w:ascii="Consolas" w:hAnsi="Consolas" w:cs="Consolas"/>
          <w:color w:val="000000"/>
          <w:sz w:val="19"/>
          <w:szCs w:val="19"/>
        </w:rPr>
        <w:t>(</w:t>
      </w:r>
      <w:proofErr w:type="spellStart"/>
      <w:proofErr w:type="gramEnd"/>
      <w:r w:rsidR="007E594A">
        <w:rPr>
          <w:rFonts w:ascii="Consolas" w:hAnsi="Consolas" w:cs="Consolas"/>
          <w:color w:val="000000"/>
          <w:sz w:val="19"/>
          <w:szCs w:val="19"/>
        </w:rPr>
        <w:t>TextBox</w:t>
      </w:r>
      <w:proofErr w:type="spellEnd"/>
      <w:r w:rsidR="007E594A">
        <w:rPr>
          <w:rFonts w:ascii="Consolas" w:hAnsi="Consolas" w:cs="Consolas"/>
          <w:color w:val="000000"/>
          <w:sz w:val="19"/>
          <w:szCs w:val="19"/>
        </w:rPr>
        <w:t xml:space="preserve"> </w:t>
      </w:r>
      <w:proofErr w:type="spellStart"/>
      <w:r w:rsidR="007E594A">
        <w:rPr>
          <w:rFonts w:ascii="Consolas" w:hAnsi="Consolas" w:cs="Consolas"/>
          <w:color w:val="000000"/>
          <w:sz w:val="19"/>
          <w:szCs w:val="19"/>
        </w:rPr>
        <w:t>textBox</w:t>
      </w:r>
      <w:proofErr w:type="spellEnd"/>
      <w:r w:rsidR="007E594A">
        <w:rPr>
          <w:rFonts w:ascii="Consolas" w:hAnsi="Consolas" w:cs="Consolas"/>
          <w:color w:val="000000"/>
          <w:sz w:val="19"/>
          <w:szCs w:val="19"/>
        </w:rPr>
        <w:t>)</w:t>
      </w:r>
    </w:p>
    <w:p w14:paraId="1F3BACB2" w14:textId="77777777" w:rsidR="007E594A" w:rsidRDefault="007E594A" w:rsidP="00E81506">
      <w:pPr>
        <w:rPr>
          <w:noProof/>
        </w:rPr>
      </w:pPr>
      <w:r>
        <w:rPr>
          <w:noProof/>
        </w:rPr>
        <w:t>Som du kan se af metodenavnet, skal denne metode tælle hvor mange vokaler der findes i teksten og returnere antallet til EventHandleren.</w:t>
      </w:r>
    </w:p>
    <w:p w14:paraId="4F5CDC10" w14:textId="77777777" w:rsidR="00E321A2" w:rsidRPr="006C502A" w:rsidRDefault="007E594A" w:rsidP="00E81506">
      <w:r>
        <w:rPr>
          <w:noProof/>
        </w:rPr>
        <w:t xml:space="preserve">Det kan anbefales at der benyttes en </w:t>
      </w:r>
      <w:hyperlink r:id="rId19" w:history="1">
        <w:r w:rsidRPr="00FC7389">
          <w:rPr>
            <w:rStyle w:val="Hyperlink"/>
            <w:i/>
            <w:noProof/>
          </w:rPr>
          <w:t>Switch</w:t>
        </w:r>
      </w:hyperlink>
      <w:r>
        <w:rPr>
          <w:noProof/>
        </w:rPr>
        <w:t xml:space="preserve"> til at afgøre om karakteren er en vokal (</w:t>
      </w:r>
      <w:hyperlink r:id="rId20" w:history="1">
        <w:r w:rsidRPr="007E594A">
          <w:rPr>
            <w:rStyle w:val="Hyperlink"/>
            <w:noProof/>
          </w:rPr>
          <w:t>Hvad er en vokal</w:t>
        </w:r>
      </w:hyperlink>
      <w:r>
        <w:rPr>
          <w:noProof/>
        </w:rPr>
        <w:t>).</w:t>
      </w:r>
      <w:r w:rsidR="00E321A2">
        <w:rPr>
          <w:noProof/>
        </w:rPr>
        <w:br/>
      </w:r>
    </w:p>
    <w:p w14:paraId="387342E1" w14:textId="77777777" w:rsidR="005F1F1D" w:rsidRDefault="00135E32" w:rsidP="0052355F">
      <w:pPr>
        <w:pStyle w:val="Overskrift3"/>
        <w:numPr>
          <w:ilvl w:val="2"/>
          <w:numId w:val="22"/>
        </w:numPr>
      </w:pPr>
      <w:r>
        <w:t>Hjælp</w:t>
      </w:r>
    </w:p>
    <w:p w14:paraId="38D98F40" w14:textId="77777777" w:rsidR="005F1F1D" w:rsidRDefault="00FC7389" w:rsidP="005F1F1D">
      <w:r>
        <w:rPr>
          <w:noProof/>
        </w:rPr>
        <w:drawing>
          <wp:inline distT="0" distB="0" distL="0" distR="0" wp14:anchorId="67A5EF33" wp14:editId="50BDA39B">
            <wp:extent cx="2202180" cy="1823762"/>
            <wp:effectExtent l="0" t="0" r="7620" b="508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22026" cy="1840197"/>
                    </a:xfrm>
                    <a:prstGeom prst="rect">
                      <a:avLst/>
                    </a:prstGeom>
                  </pic:spPr>
                </pic:pic>
              </a:graphicData>
            </a:graphic>
          </wp:inline>
        </w:drawing>
      </w:r>
      <w:r w:rsidR="006C502A">
        <w:br w:type="textWrapping" w:clear="all"/>
      </w:r>
    </w:p>
    <w:p w14:paraId="0D59581B" w14:textId="77777777" w:rsidR="006C502A" w:rsidRPr="005F1F1D" w:rsidRDefault="006C502A" w:rsidP="005F1F1D"/>
    <w:p w14:paraId="3795ACB8" w14:textId="77777777" w:rsidR="00D3143A" w:rsidRDefault="00D3143A" w:rsidP="0052355F">
      <w:pPr>
        <w:pStyle w:val="Overskrift2"/>
        <w:numPr>
          <w:ilvl w:val="1"/>
          <w:numId w:val="22"/>
        </w:numPr>
      </w:pPr>
      <w:r>
        <w:t>Opgave 4</w:t>
      </w:r>
    </w:p>
    <w:p w14:paraId="040FEF6E" w14:textId="77777777" w:rsidR="00FC7389" w:rsidRDefault="00450D2A" w:rsidP="00E81506">
      <w:pPr>
        <w:rPr>
          <w:noProof/>
        </w:rPr>
      </w:pPr>
      <w:r>
        <w:rPr>
          <w:noProof/>
        </w:rPr>
        <w:t xml:space="preserve">I denne opgave skal du som i opgave </w:t>
      </w:r>
      <w:r w:rsidR="00FC7389">
        <w:rPr>
          <w:noProof/>
        </w:rPr>
        <w:t>2</w:t>
      </w:r>
      <w:r>
        <w:rPr>
          <w:noProof/>
        </w:rPr>
        <w:t xml:space="preserve">.3 </w:t>
      </w:r>
      <w:r w:rsidR="00FC7389">
        <w:rPr>
          <w:noProof/>
        </w:rPr>
        <w:t>manipulere med vokalerne i teksten</w:t>
      </w:r>
      <w:r>
        <w:rPr>
          <w:noProof/>
        </w:rPr>
        <w:t>.</w:t>
      </w:r>
    </w:p>
    <w:p w14:paraId="7261079B" w14:textId="77777777" w:rsidR="00EB7D67" w:rsidRDefault="00FC7389" w:rsidP="00E81506">
      <w:pPr>
        <w:rPr>
          <w:noProof/>
        </w:rPr>
      </w:pPr>
      <w:r>
        <w:rPr>
          <w:noProof/>
        </w:rPr>
        <w:t>Du skal i ClassBIZZ oprette følgende metode:</w:t>
      </w:r>
      <w:r>
        <w:rPr>
          <w:noProof/>
        </w:rP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RemoveAllVokals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w:t>
      </w:r>
      <w:r w:rsidR="00450D2A">
        <w:rPr>
          <w:noProof/>
        </w:rPr>
        <w:t xml:space="preserve"> </w:t>
      </w:r>
      <w:r>
        <w:rPr>
          <w:noProof/>
        </w:rPr>
        <w:br/>
      </w:r>
      <w:r w:rsidR="00812267">
        <w:rPr>
          <w:noProof/>
        </w:rPr>
        <w:t xml:space="preserve"> </w:t>
      </w:r>
      <w:r w:rsidR="00F67F6B">
        <w:rPr>
          <w:noProof/>
        </w:rPr>
        <w:br/>
      </w:r>
      <w:r>
        <w:rPr>
          <w:noProof/>
        </w:rPr>
        <w:t>Som det fremgår af ovenstående tekst, skal din kode fjerne alle vokaler i teksten og returnere teksten uden vokaler til EventHandleren som så skal indsætte teksten uden vokaler i højre Te</w:t>
      </w:r>
      <w:r w:rsidR="00124AFE">
        <w:rPr>
          <w:noProof/>
        </w:rPr>
        <w:t>xtBox.</w:t>
      </w:r>
    </w:p>
    <w:p w14:paraId="0F6DAB70" w14:textId="77777777" w:rsidR="00D3143A" w:rsidRDefault="00D3143A" w:rsidP="0052355F">
      <w:pPr>
        <w:pStyle w:val="Overskrift3"/>
        <w:numPr>
          <w:ilvl w:val="2"/>
          <w:numId w:val="22"/>
        </w:numPr>
      </w:pPr>
      <w:r>
        <w:t>Tip!</w:t>
      </w:r>
      <w:r w:rsidR="006408D5">
        <w:t xml:space="preserve"> </w:t>
      </w:r>
    </w:p>
    <w:p w14:paraId="7D56B157" w14:textId="77777777" w:rsidR="00D3143A" w:rsidRDefault="00124AFE" w:rsidP="00D3143A">
      <w:r>
        <w:rPr>
          <w:noProof/>
        </w:rPr>
        <w:drawing>
          <wp:inline distT="0" distB="0" distL="0" distR="0" wp14:anchorId="1A95C953" wp14:editId="150069E2">
            <wp:extent cx="2484120" cy="1733882"/>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314" cy="1741695"/>
                    </a:xfrm>
                    <a:prstGeom prst="rect">
                      <a:avLst/>
                    </a:prstGeom>
                  </pic:spPr>
                </pic:pic>
              </a:graphicData>
            </a:graphic>
          </wp:inline>
        </w:drawing>
      </w:r>
    </w:p>
    <w:p w14:paraId="01DE45A7" w14:textId="77777777" w:rsidR="006408D5" w:rsidRPr="00142306" w:rsidRDefault="006408D5" w:rsidP="0052355F">
      <w:pPr>
        <w:pStyle w:val="Overskrift2"/>
        <w:numPr>
          <w:ilvl w:val="1"/>
          <w:numId w:val="22"/>
        </w:numPr>
      </w:pPr>
      <w:r>
        <w:t>Opgave 5</w:t>
      </w:r>
    </w:p>
    <w:p w14:paraId="4722D2A3" w14:textId="77777777" w:rsidR="00960C59" w:rsidRDefault="00124AFE" w:rsidP="00D3143A">
      <w:pPr>
        <w:rPr>
          <w:noProof/>
        </w:rPr>
      </w:pPr>
      <w:r>
        <w:rPr>
          <w:noProof/>
        </w:rPr>
        <w:t xml:space="preserve">I denne opgave skal du finde ord i teksten. </w:t>
      </w:r>
      <w:r>
        <w:rPr>
          <w:noProof/>
        </w:rPr>
        <w:br/>
        <w:t>De ord der skal findes, skal angives af brugeren i TextBox’en under knappen Opgave 5.</w:t>
      </w:r>
      <w:r>
        <w:rPr>
          <w:noProof/>
        </w:rPr>
        <w:br/>
      </w:r>
      <w:r>
        <w:rPr>
          <w:noProof/>
        </w:rPr>
        <w:lastRenderedPageBreak/>
        <w:t>Når ordet findes i teksten, skal det markeres ved at indsætte dette tegn:  #&gt; til venstre for ordet der skal søges efter</w:t>
      </w:r>
      <w:r w:rsidR="00F67F6B">
        <w:rPr>
          <w:noProof/>
        </w:rPr>
        <w:t>.</w:t>
      </w:r>
    </w:p>
    <w:p w14:paraId="1DF78F2F" w14:textId="77777777" w:rsidR="00135A77" w:rsidRDefault="00135A77" w:rsidP="00D3143A">
      <w:pPr>
        <w:rPr>
          <w:noProof/>
        </w:rPr>
      </w:pPr>
      <w:r>
        <w:rPr>
          <w:noProof/>
        </w:rPr>
        <w:t>Resutatet skal indsættes i højre TextBox som vist her:</w:t>
      </w:r>
      <w:r>
        <w:rPr>
          <w:noProof/>
        </w:rPr>
        <w:br/>
      </w:r>
      <w:r>
        <w:rPr>
          <w:noProof/>
        </w:rPr>
        <w:drawing>
          <wp:inline distT="0" distB="0" distL="0" distR="0" wp14:anchorId="2230EBC2" wp14:editId="168FD3CC">
            <wp:extent cx="2834640" cy="1408369"/>
            <wp:effectExtent l="0" t="0" r="3810" b="190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6589" cy="1424242"/>
                    </a:xfrm>
                    <a:prstGeom prst="rect">
                      <a:avLst/>
                    </a:prstGeom>
                  </pic:spPr>
                </pic:pic>
              </a:graphicData>
            </a:graphic>
          </wp:inline>
        </w:drawing>
      </w:r>
    </w:p>
    <w:p w14:paraId="3D3CD1FF" w14:textId="77777777" w:rsidR="00960C59" w:rsidRDefault="00F67F6B" w:rsidP="0052355F">
      <w:pPr>
        <w:pStyle w:val="Overskrift3"/>
        <w:numPr>
          <w:ilvl w:val="2"/>
          <w:numId w:val="22"/>
        </w:numPr>
      </w:pPr>
      <w:r>
        <w:rPr>
          <w:noProof/>
        </w:rPr>
        <w:t>Tip!</w:t>
      </w:r>
    </w:p>
    <w:p w14:paraId="6150E7E5" w14:textId="77777777" w:rsidR="00BE6415" w:rsidRDefault="00135A77" w:rsidP="00D3143A">
      <w:r>
        <w:rPr>
          <w:noProof/>
        </w:rPr>
        <w:drawing>
          <wp:inline distT="0" distB="0" distL="0" distR="0" wp14:anchorId="7269F599" wp14:editId="5793AD5F">
            <wp:extent cx="4472940" cy="1362117"/>
            <wp:effectExtent l="0" t="0" r="381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1903" cy="1380073"/>
                    </a:xfrm>
                    <a:prstGeom prst="rect">
                      <a:avLst/>
                    </a:prstGeom>
                  </pic:spPr>
                </pic:pic>
              </a:graphicData>
            </a:graphic>
          </wp:inline>
        </w:drawing>
      </w:r>
    </w:p>
    <w:p w14:paraId="77DD283C" w14:textId="77777777" w:rsidR="006408D5" w:rsidRDefault="00F67F6B" w:rsidP="0052355F">
      <w:pPr>
        <w:pStyle w:val="Overskrift2"/>
        <w:numPr>
          <w:ilvl w:val="1"/>
          <w:numId w:val="22"/>
        </w:numPr>
      </w:pPr>
      <w:r>
        <w:t>Opgave 6</w:t>
      </w:r>
    </w:p>
    <w:p w14:paraId="7A5D8326" w14:textId="77777777" w:rsidR="00C47AA5" w:rsidRDefault="00C47AA5" w:rsidP="00BC0443">
      <w:pPr>
        <w:rPr>
          <w:noProof/>
        </w:rPr>
      </w:pPr>
      <w:r>
        <w:rPr>
          <w:noProof/>
        </w:rPr>
        <w:t>I denne opgave skal du lave en metode i ClassBIZZ som kan lave en liste hvor det angive hvor mange ord der findes i teksten af forskellig længde</w:t>
      </w:r>
      <w:r w:rsidR="00BC0443">
        <w:rPr>
          <w:noProof/>
        </w:rPr>
        <w:t>.</w:t>
      </w:r>
    </w:p>
    <w:p w14:paraId="707D44A9" w14:textId="77777777" w:rsidR="00C47AA5" w:rsidRDefault="00C47AA5" w:rsidP="00BC0443">
      <w:r>
        <w:t>Metoden skal oprettes som følger:</w:t>
      </w:r>
      <w:r>
        <w:br/>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CountNumberOfWordLength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w:t>
      </w:r>
      <w:r>
        <w:t xml:space="preserve"> </w:t>
      </w:r>
    </w:p>
    <w:p w14:paraId="10BFEAFA" w14:textId="77777777" w:rsidR="00F67F6B" w:rsidRDefault="00C47AA5" w:rsidP="00BC0443">
      <w:r>
        <w:t xml:space="preserve">Du skal til denne løsning anvende </w:t>
      </w:r>
      <w:r w:rsidRPr="00C47AA5">
        <w:rPr>
          <w:i/>
        </w:rPr>
        <w:t>Dictionary</w:t>
      </w:r>
      <w:r>
        <w:t xml:space="preserve"> for at strukturere resultatet. Du skal især have fokus på metoden i </w:t>
      </w:r>
      <w:hyperlink r:id="rId25" w:history="1">
        <w:r w:rsidRPr="00C47AA5">
          <w:rPr>
            <w:rStyle w:val="Hyperlink"/>
            <w:i/>
          </w:rPr>
          <w:t>Dictionary</w:t>
        </w:r>
      </w:hyperlink>
      <w:r>
        <w:t xml:space="preserve"> som heder </w:t>
      </w:r>
      <w:proofErr w:type="spellStart"/>
      <w:r w:rsidRPr="00C47AA5">
        <w:rPr>
          <w:i/>
        </w:rPr>
        <w:t>TryGetValue</w:t>
      </w:r>
      <w:proofErr w:type="spellEnd"/>
      <w:r>
        <w:t>.</w:t>
      </w:r>
      <w:r w:rsidR="00BC0443">
        <w:br/>
        <w:t>Resultatet skal se ud som vist her:</w:t>
      </w:r>
      <w:r w:rsidR="00BC0443">
        <w:br/>
      </w:r>
      <w:r>
        <w:rPr>
          <w:noProof/>
        </w:rPr>
        <w:drawing>
          <wp:inline distT="0" distB="0" distL="0" distR="0" wp14:anchorId="6010C236" wp14:editId="485D23FF">
            <wp:extent cx="1501140" cy="2503706"/>
            <wp:effectExtent l="0" t="0" r="381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10531" cy="2519369"/>
                    </a:xfrm>
                    <a:prstGeom prst="rect">
                      <a:avLst/>
                    </a:prstGeom>
                  </pic:spPr>
                </pic:pic>
              </a:graphicData>
            </a:graphic>
          </wp:inline>
        </w:drawing>
      </w:r>
    </w:p>
    <w:p w14:paraId="2DA63BBC" w14:textId="77777777" w:rsidR="00BC0443" w:rsidRDefault="00BC0443" w:rsidP="0052355F">
      <w:pPr>
        <w:pStyle w:val="Overskrift3"/>
        <w:numPr>
          <w:ilvl w:val="2"/>
          <w:numId w:val="22"/>
        </w:numPr>
      </w:pPr>
      <w:r>
        <w:t>Tips!</w:t>
      </w:r>
    </w:p>
    <w:p w14:paraId="5D4E56A3" w14:textId="77777777" w:rsidR="0018469C" w:rsidRDefault="00C47AA5" w:rsidP="0018469C">
      <w:r>
        <w:rPr>
          <w:noProof/>
        </w:rPr>
        <w:drawing>
          <wp:inline distT="0" distB="0" distL="0" distR="0" wp14:anchorId="33E47B64" wp14:editId="5AF60A5D">
            <wp:extent cx="4236720" cy="3311394"/>
            <wp:effectExtent l="0" t="0" r="0" b="381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1217" cy="3330541"/>
                    </a:xfrm>
                    <a:prstGeom prst="rect">
                      <a:avLst/>
                    </a:prstGeom>
                  </pic:spPr>
                </pic:pic>
              </a:graphicData>
            </a:graphic>
          </wp:inline>
        </w:drawing>
      </w:r>
    </w:p>
    <w:p w14:paraId="215EA606" w14:textId="77777777" w:rsidR="0018469C" w:rsidRDefault="0018469C" w:rsidP="0018469C"/>
    <w:p w14:paraId="471402DB" w14:textId="77777777" w:rsidR="0018469C" w:rsidRDefault="0018469C" w:rsidP="0052355F">
      <w:pPr>
        <w:pStyle w:val="Overskrift2"/>
        <w:numPr>
          <w:ilvl w:val="1"/>
          <w:numId w:val="22"/>
        </w:numPr>
      </w:pPr>
      <w:r>
        <w:t>Opgave 7</w:t>
      </w:r>
    </w:p>
    <w:p w14:paraId="65BE5AC1" w14:textId="77777777" w:rsidR="00815F04" w:rsidRDefault="00C47AA5" w:rsidP="0018469C">
      <w:r>
        <w:t xml:space="preserve">Denne opgave minder meget om opgave 2.6, men til forskel fra opgave 2.6 skal du i denne opgave </w:t>
      </w:r>
      <w:r w:rsidR="00D81FC6">
        <w:t>tælle hvor mange gange de enkelte ord optræder i teksten.</w:t>
      </w:r>
    </w:p>
    <w:p w14:paraId="52AC9E17" w14:textId="77777777" w:rsidR="00D81FC6" w:rsidRDefault="00D81FC6" w:rsidP="0018469C">
      <w:r>
        <w:t>Du skal benytte samme fremgangsmåde, men i stedet for at registrere om ord af denne længde forefindes i dit Dictionary, skal du registrere om ordet er oprettet og hvis det er opskrive tælleren med 1.</w:t>
      </w:r>
    </w:p>
    <w:p w14:paraId="4339BB7C" w14:textId="77777777" w:rsidR="00D81FC6" w:rsidRDefault="00D81FC6" w:rsidP="0018469C">
      <w:pPr>
        <w:rPr>
          <w:rFonts w:ascii="Consolas" w:hAnsi="Consolas" w:cs="Consolas"/>
          <w:color w:val="000000"/>
          <w:sz w:val="19"/>
          <w:szCs w:val="19"/>
        </w:rPr>
      </w:pPr>
      <w:r>
        <w:t xml:space="preserve">I denne kode vil du også stifte bekendtskab med </w:t>
      </w:r>
      <w:hyperlink r:id="rId28" w:history="1">
        <w:proofErr w:type="spellStart"/>
        <w:r w:rsidRPr="00D81FC6">
          <w:rPr>
            <w:rStyle w:val="Hyperlink"/>
            <w:i/>
          </w:rPr>
          <w:t>System.Linq</w:t>
        </w:r>
        <w:proofErr w:type="spellEnd"/>
      </w:hyperlink>
      <w:r>
        <w:rPr>
          <w:i/>
        </w:rPr>
        <w:t xml:space="preserve"> </w:t>
      </w:r>
      <w:r>
        <w:t>som er en klasse der giver dig mulighed for at lave langt bedre udvælgelse af data i forskellige datatyper.</w:t>
      </w:r>
      <w:r>
        <w:br/>
      </w:r>
      <w:proofErr w:type="spellStart"/>
      <w:r>
        <w:rPr>
          <w:rFonts w:ascii="Consolas" w:hAnsi="Consolas" w:cs="Consolas"/>
          <w:color w:val="0000FF"/>
          <w:sz w:val="19"/>
          <w:szCs w:val="19"/>
        </w:rPr>
        <w:lastRenderedPageBreak/>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allWords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textBox.Text.Split</w:t>
      </w:r>
      <w:proofErr w:type="spellEnd"/>
      <w:r>
        <w:rPr>
          <w:rFonts w:ascii="Consolas" w:hAnsi="Consolas" w:cs="Consolas"/>
          <w:color w:val="000000"/>
          <w:sz w:val="19"/>
          <w:szCs w:val="19"/>
        </w:rPr>
        <w:t xml:space="preserve">().Select(x =&gt; </w:t>
      </w:r>
      <w:proofErr w:type="spellStart"/>
      <w:r>
        <w:rPr>
          <w:rFonts w:ascii="Consolas" w:hAnsi="Consolas" w:cs="Consolas"/>
          <w:color w:val="000000"/>
          <w:sz w:val="19"/>
          <w:szCs w:val="19"/>
        </w:rPr>
        <w:t>x.TrimEnd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ToArray</w:t>
      </w:r>
      <w:proofErr w:type="spellEnd"/>
      <w:r>
        <w:rPr>
          <w:rFonts w:ascii="Consolas" w:hAnsi="Consolas" w:cs="Consolas"/>
          <w:color w:val="000000"/>
          <w:sz w:val="19"/>
          <w:szCs w:val="19"/>
        </w:rPr>
        <w:t>();</w:t>
      </w:r>
    </w:p>
    <w:p w14:paraId="18DA69CD" w14:textId="77777777" w:rsidR="00815F04" w:rsidRDefault="00D81FC6" w:rsidP="0018469C">
      <w:r>
        <w:t>Resultatet skal præsenteres på følgende måde:</w:t>
      </w:r>
      <w:r>
        <w:br/>
      </w:r>
      <w:r>
        <w:rPr>
          <w:noProof/>
        </w:rPr>
        <w:drawing>
          <wp:inline distT="0" distB="0" distL="0" distR="0" wp14:anchorId="2522DFB5" wp14:editId="2CB7C684">
            <wp:extent cx="1874520" cy="2838306"/>
            <wp:effectExtent l="0" t="0" r="0" b="63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3405" cy="2851759"/>
                    </a:xfrm>
                    <a:prstGeom prst="rect">
                      <a:avLst/>
                    </a:prstGeom>
                  </pic:spPr>
                </pic:pic>
              </a:graphicData>
            </a:graphic>
          </wp:inline>
        </w:drawing>
      </w:r>
    </w:p>
    <w:p w14:paraId="0E19AA94" w14:textId="77777777" w:rsidR="00815F04" w:rsidRDefault="00815F04" w:rsidP="0052355F">
      <w:pPr>
        <w:pStyle w:val="Overskrift3"/>
        <w:numPr>
          <w:ilvl w:val="2"/>
          <w:numId w:val="22"/>
        </w:numPr>
      </w:pPr>
      <w:r>
        <w:t>Tips!</w:t>
      </w:r>
    </w:p>
    <w:p w14:paraId="09B19FB9" w14:textId="77777777" w:rsidR="00815F04" w:rsidRDefault="00D81FC6" w:rsidP="00815F04">
      <w:r>
        <w:rPr>
          <w:noProof/>
        </w:rPr>
        <w:drawing>
          <wp:inline distT="0" distB="0" distL="0" distR="0" wp14:anchorId="206DED9C" wp14:editId="53260CA4">
            <wp:extent cx="5151120" cy="1180621"/>
            <wp:effectExtent l="0" t="0" r="0" b="635"/>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1670" cy="1187623"/>
                    </a:xfrm>
                    <a:prstGeom prst="rect">
                      <a:avLst/>
                    </a:prstGeom>
                  </pic:spPr>
                </pic:pic>
              </a:graphicData>
            </a:graphic>
          </wp:inline>
        </w:drawing>
      </w:r>
    </w:p>
    <w:p w14:paraId="7E493945" w14:textId="77777777" w:rsidR="00815F04" w:rsidRDefault="00815F04" w:rsidP="0052355F">
      <w:pPr>
        <w:pStyle w:val="Overskrift2"/>
        <w:numPr>
          <w:ilvl w:val="1"/>
          <w:numId w:val="22"/>
        </w:numPr>
      </w:pPr>
      <w:r>
        <w:t>Opgave 8</w:t>
      </w:r>
    </w:p>
    <w:p w14:paraId="5A270DB1" w14:textId="77777777" w:rsidR="00A95C82" w:rsidRDefault="00E37D70" w:rsidP="00815F04">
      <w:pPr>
        <w:rPr>
          <w:noProof/>
        </w:rPr>
      </w:pPr>
      <w:r>
        <w:rPr>
          <w:noProof/>
        </w:rPr>
        <w:t>I denne opgave skal du i ClassBIZZ oprette en metode der skal fjerne sidste bogstav i alle ord der er længere end 3 karaktere.</w:t>
      </w:r>
    </w:p>
    <w:p w14:paraId="2745226F" w14:textId="77777777" w:rsidR="00E37D70" w:rsidRDefault="00E37D70" w:rsidP="00815F04">
      <w:pPr>
        <w:rPr>
          <w:noProof/>
        </w:rPr>
      </w:pPr>
      <w:r w:rsidRPr="00E37D70">
        <w:rPr>
          <w:noProof/>
        </w:rPr>
        <w:t>Resultatet skal præsenteres i højre TextBox</w:t>
      </w:r>
      <w:r>
        <w:rPr>
          <w:noProof/>
        </w:rPr>
        <w:t>.</w:t>
      </w:r>
    </w:p>
    <w:p w14:paraId="2246BBB7" w14:textId="77777777" w:rsidR="00E37D70" w:rsidRDefault="00E37D70" w:rsidP="00815F04">
      <w:pPr>
        <w:rPr>
          <w:noProof/>
        </w:rPr>
      </w:pPr>
      <w:r>
        <w:rPr>
          <w:noProof/>
        </w:rPr>
        <w:t>Metoden skal ikke returnere nogen værdi, men foretage opdateringen af TextBox’en i metoden i ClassBIZZ.</w:t>
      </w:r>
    </w:p>
    <w:p w14:paraId="0E9C2896" w14:textId="77777777" w:rsidR="00E37D70" w:rsidRPr="00E37D70" w:rsidRDefault="00E37D70" w:rsidP="00815F04">
      <w:pPr>
        <w:rPr>
          <w:noProof/>
          <w:lang w:val="en-US"/>
        </w:rPr>
      </w:pPr>
      <w:r w:rsidRPr="00E37D70">
        <w:rPr>
          <w:noProof/>
          <w:lang w:val="en-US"/>
        </w:rPr>
        <w:t>Metoden skal oprettes således:</w:t>
      </w:r>
      <w:r w:rsidRPr="00E37D70">
        <w:rPr>
          <w:noProof/>
          <w:lang w:val="en-US"/>
        </w:rPr>
        <w:br/>
      </w:r>
      <w:r w:rsidRPr="00E37D70">
        <w:rPr>
          <w:rFonts w:ascii="Consolas" w:hAnsi="Consolas" w:cs="Consolas"/>
          <w:color w:val="0000FF"/>
          <w:sz w:val="19"/>
          <w:szCs w:val="19"/>
          <w:lang w:val="en-US"/>
        </w:rPr>
        <w:t>public</w:t>
      </w:r>
      <w:r w:rsidRPr="00E37D70">
        <w:rPr>
          <w:rFonts w:ascii="Consolas" w:hAnsi="Consolas" w:cs="Consolas"/>
          <w:color w:val="000000"/>
          <w:sz w:val="19"/>
          <w:szCs w:val="19"/>
          <w:lang w:val="en-US"/>
        </w:rPr>
        <w:t xml:space="preserve"> </w:t>
      </w:r>
      <w:r w:rsidRPr="00E37D70">
        <w:rPr>
          <w:rFonts w:ascii="Consolas" w:hAnsi="Consolas" w:cs="Consolas"/>
          <w:color w:val="0000FF"/>
          <w:sz w:val="19"/>
          <w:szCs w:val="19"/>
          <w:lang w:val="en-US"/>
        </w:rPr>
        <w:t>void</w:t>
      </w:r>
      <w:r w:rsidRPr="00E37D70">
        <w:rPr>
          <w:rFonts w:ascii="Consolas" w:hAnsi="Consolas" w:cs="Consolas"/>
          <w:color w:val="000000"/>
          <w:sz w:val="19"/>
          <w:szCs w:val="19"/>
          <w:lang w:val="en-US"/>
        </w:rPr>
        <w:t xml:space="preserve"> CutAwayLastLetterWhereWordIsLongerThan3</w:t>
      </w:r>
      <w:proofErr w:type="gramStart"/>
      <w:r w:rsidRPr="00E37D70">
        <w:rPr>
          <w:rFonts w:ascii="Consolas" w:hAnsi="Consolas" w:cs="Consolas"/>
          <w:color w:val="000000"/>
          <w:sz w:val="19"/>
          <w:szCs w:val="19"/>
          <w:lang w:val="en-US"/>
        </w:rPr>
        <w:t>Chars(</w:t>
      </w:r>
      <w:proofErr w:type="spellStart"/>
      <w:proofErr w:type="gramEnd"/>
      <w:r w:rsidRPr="00E37D70">
        <w:rPr>
          <w:rFonts w:ascii="Consolas" w:hAnsi="Consolas" w:cs="Consolas"/>
          <w:color w:val="000000"/>
          <w:sz w:val="19"/>
          <w:szCs w:val="19"/>
          <w:lang w:val="en-US"/>
        </w:rPr>
        <w:t>TextBox</w:t>
      </w:r>
      <w:proofErr w:type="spellEnd"/>
      <w:r w:rsidRPr="00E37D70">
        <w:rPr>
          <w:rFonts w:ascii="Consolas" w:hAnsi="Consolas" w:cs="Consolas"/>
          <w:color w:val="000000"/>
          <w:sz w:val="19"/>
          <w:szCs w:val="19"/>
          <w:lang w:val="en-US"/>
        </w:rPr>
        <w:t xml:space="preserve"> </w:t>
      </w:r>
      <w:proofErr w:type="spellStart"/>
      <w:r w:rsidRPr="00E37D70">
        <w:rPr>
          <w:rFonts w:ascii="Consolas" w:hAnsi="Consolas" w:cs="Consolas"/>
          <w:color w:val="000000"/>
          <w:sz w:val="19"/>
          <w:szCs w:val="19"/>
          <w:lang w:val="en-US"/>
        </w:rPr>
        <w:t>oldText</w:t>
      </w:r>
      <w:proofErr w:type="spellEnd"/>
      <w:r w:rsidRPr="00E37D70">
        <w:rPr>
          <w:rFonts w:ascii="Consolas" w:hAnsi="Consolas" w:cs="Consolas"/>
          <w:color w:val="000000"/>
          <w:sz w:val="19"/>
          <w:szCs w:val="19"/>
          <w:lang w:val="en-US"/>
        </w:rPr>
        <w:t xml:space="preserve">, </w:t>
      </w:r>
      <w:proofErr w:type="spellStart"/>
      <w:r w:rsidRPr="00E37D70">
        <w:rPr>
          <w:rFonts w:ascii="Consolas" w:hAnsi="Consolas" w:cs="Consolas"/>
          <w:color w:val="000000"/>
          <w:sz w:val="19"/>
          <w:szCs w:val="19"/>
          <w:lang w:val="en-US"/>
        </w:rPr>
        <w:t>TextBox</w:t>
      </w:r>
      <w:proofErr w:type="spellEnd"/>
      <w:r w:rsidRPr="00E37D70">
        <w:rPr>
          <w:rFonts w:ascii="Consolas" w:hAnsi="Consolas" w:cs="Consolas"/>
          <w:color w:val="000000"/>
          <w:sz w:val="19"/>
          <w:szCs w:val="19"/>
          <w:lang w:val="en-US"/>
        </w:rPr>
        <w:t xml:space="preserve"> </w:t>
      </w:r>
      <w:proofErr w:type="spellStart"/>
      <w:r w:rsidRPr="00E37D70">
        <w:rPr>
          <w:rFonts w:ascii="Consolas" w:hAnsi="Consolas" w:cs="Consolas"/>
          <w:color w:val="000000"/>
          <w:sz w:val="19"/>
          <w:szCs w:val="19"/>
          <w:lang w:val="en-US"/>
        </w:rPr>
        <w:t>newText</w:t>
      </w:r>
      <w:proofErr w:type="spellEnd"/>
      <w:r w:rsidRPr="00E37D70">
        <w:rPr>
          <w:rFonts w:ascii="Consolas" w:hAnsi="Consolas" w:cs="Consolas"/>
          <w:color w:val="000000"/>
          <w:sz w:val="19"/>
          <w:szCs w:val="19"/>
          <w:lang w:val="en-US"/>
        </w:rPr>
        <w:t>)</w:t>
      </w:r>
    </w:p>
    <w:p w14:paraId="17CDB273" w14:textId="77777777" w:rsidR="00E37D70" w:rsidRDefault="00E37D70" w:rsidP="00815F04">
      <w:pPr>
        <w:rPr>
          <w:noProof/>
        </w:rPr>
      </w:pPr>
      <w:r w:rsidRPr="00E37D70">
        <w:rPr>
          <w:noProof/>
        </w:rPr>
        <w:t xml:space="preserve">Du skal benytte funktionen </w:t>
      </w:r>
      <w:hyperlink r:id="rId31" w:history="1">
        <w:r w:rsidRPr="00E37D70">
          <w:rPr>
            <w:rStyle w:val="Hyperlink"/>
            <w:i/>
            <w:noProof/>
          </w:rPr>
          <w:t>Substring(int, int)</w:t>
        </w:r>
      </w:hyperlink>
      <w:r>
        <w:rPr>
          <w:noProof/>
        </w:rPr>
        <w:t xml:space="preserve"> til at manipulere teksten med.</w:t>
      </w:r>
    </w:p>
    <w:p w14:paraId="4943A2D8" w14:textId="77777777" w:rsidR="00E37D70" w:rsidRPr="00E37D70" w:rsidRDefault="00E37D70" w:rsidP="00815F04">
      <w:pPr>
        <w:rPr>
          <w:noProof/>
        </w:rPr>
      </w:pPr>
      <w:r>
        <w:rPr>
          <w:noProof/>
        </w:rPr>
        <w:t xml:space="preserve">Du skal ligeledes benytte </w:t>
      </w:r>
      <w:hyperlink r:id="rId32" w:history="1">
        <w:r w:rsidRPr="00F22455">
          <w:rPr>
            <w:rStyle w:val="Hyperlink"/>
            <w:i/>
            <w:noProof/>
          </w:rPr>
          <w:t>StringCollection</w:t>
        </w:r>
      </w:hyperlink>
      <w:r w:rsidR="00F22455">
        <w:rPr>
          <w:noProof/>
        </w:rPr>
        <w:t xml:space="preserve">, en særlig form for </w:t>
      </w:r>
      <w:r w:rsidR="00F22455" w:rsidRPr="00F22455">
        <w:rPr>
          <w:i/>
          <w:noProof/>
        </w:rPr>
        <w:t>collection</w:t>
      </w:r>
      <w:r w:rsidR="00F22455">
        <w:rPr>
          <w:noProof/>
        </w:rPr>
        <w:t xml:space="preserve"> tilhåndtering af datatypen </w:t>
      </w:r>
      <w:r w:rsidR="00F22455" w:rsidRPr="00F22455">
        <w:rPr>
          <w:i/>
          <w:noProof/>
        </w:rPr>
        <w:t>String</w:t>
      </w:r>
      <w:r w:rsidR="00F22455">
        <w:rPr>
          <w:noProof/>
        </w:rPr>
        <w:t>.</w:t>
      </w:r>
    </w:p>
    <w:p w14:paraId="42CB13BB" w14:textId="77777777" w:rsidR="00717321" w:rsidRDefault="00717321" w:rsidP="0052355F">
      <w:pPr>
        <w:pStyle w:val="Overskrift3"/>
        <w:numPr>
          <w:ilvl w:val="2"/>
          <w:numId w:val="22"/>
        </w:numPr>
      </w:pPr>
      <w:r>
        <w:t>Tips!</w:t>
      </w:r>
    </w:p>
    <w:p w14:paraId="03C0CFEB" w14:textId="77777777" w:rsidR="00717321" w:rsidRDefault="00F22455" w:rsidP="00717321">
      <w:r>
        <w:rPr>
          <w:noProof/>
        </w:rPr>
        <w:drawing>
          <wp:inline distT="0" distB="0" distL="0" distR="0" wp14:anchorId="167F8341" wp14:editId="7A3A173C">
            <wp:extent cx="6120130" cy="4989195"/>
            <wp:effectExtent l="0" t="0" r="0" b="190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4989195"/>
                    </a:xfrm>
                    <a:prstGeom prst="rect">
                      <a:avLst/>
                    </a:prstGeom>
                  </pic:spPr>
                </pic:pic>
              </a:graphicData>
            </a:graphic>
          </wp:inline>
        </w:drawing>
      </w:r>
    </w:p>
    <w:p w14:paraId="16F51BD4" w14:textId="77777777" w:rsidR="00402C77" w:rsidRPr="00402C77" w:rsidRDefault="00402C77" w:rsidP="00402C77"/>
    <w:sectPr w:rsidR="00402C77" w:rsidRPr="00402C77" w:rsidSect="00B93E7D">
      <w:headerReference w:type="default" r:id="rId34"/>
      <w:pgSz w:w="11906" w:h="16838"/>
      <w:pgMar w:top="1552"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8E46C" w14:textId="77777777" w:rsidR="00FF75F0" w:rsidRDefault="00FF75F0" w:rsidP="00FE6BD4">
      <w:pPr>
        <w:spacing w:after="0" w:line="240" w:lineRule="auto"/>
      </w:pPr>
      <w:r>
        <w:separator/>
      </w:r>
    </w:p>
  </w:endnote>
  <w:endnote w:type="continuationSeparator" w:id="0">
    <w:p w14:paraId="048FFE45" w14:textId="77777777" w:rsidR="00FF75F0" w:rsidRDefault="00FF75F0" w:rsidP="00FE6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6E35D" w14:textId="77777777" w:rsidR="00FF75F0" w:rsidRDefault="00FF75F0" w:rsidP="00FE6BD4">
      <w:pPr>
        <w:spacing w:after="0" w:line="240" w:lineRule="auto"/>
      </w:pPr>
      <w:r>
        <w:separator/>
      </w:r>
    </w:p>
  </w:footnote>
  <w:footnote w:type="continuationSeparator" w:id="0">
    <w:p w14:paraId="4A1D44E5" w14:textId="77777777" w:rsidR="00FF75F0" w:rsidRDefault="00FF75F0" w:rsidP="00FE6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C0635" w14:textId="77777777" w:rsidR="00B93E7D" w:rsidRDefault="00B93E7D">
    <w:pPr>
      <w:pStyle w:val="Sidehoved"/>
    </w:pPr>
    <w:r>
      <w:rPr>
        <w:rFonts w:ascii="Arial" w:hAnsi="Arial" w:cs="Arial"/>
        <w:noProof/>
      </w:rPr>
      <w:drawing>
        <wp:inline distT="0" distB="0" distL="0" distR="0" wp14:anchorId="4E082C6A" wp14:editId="2A9CBB92">
          <wp:extent cx="483235" cy="396875"/>
          <wp:effectExtent l="0" t="0" r="0" b="3175"/>
          <wp:docPr id="11" name="Billede 11" descr="Asp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3235" cy="396875"/>
                  </a:xfrm>
                  <a:prstGeom prst="rect">
                    <a:avLst/>
                  </a:prstGeom>
                  <a:noFill/>
                  <a:ln>
                    <a:noFill/>
                  </a:ln>
                </pic:spPr>
              </pic:pic>
            </a:graphicData>
          </a:graphic>
        </wp:inline>
      </w:drawing>
    </w:r>
    <w:r>
      <w:rPr>
        <w:lang w:val="en-US"/>
      </w:rPr>
      <w:t xml:space="preserve">           </w:t>
    </w:r>
    <w:r w:rsidRPr="00D43BA1">
      <w:rPr>
        <w:b/>
      </w:rPr>
      <w:t>Softwarekonstruktion</w:t>
    </w:r>
    <w:r>
      <w:rPr>
        <w:b/>
        <w:lang w:val="en-US"/>
      </w:rPr>
      <w:t xml:space="preserve"> </w:t>
    </w:r>
    <w:r w:rsidRPr="008960BC">
      <w:rPr>
        <w:b/>
        <w:lang w:val="en-US"/>
      </w:rPr>
      <w:t xml:space="preserve">  </w:t>
    </w:r>
    <w:r>
      <w:rPr>
        <w:b/>
        <w:lang w:val="en-US"/>
      </w:rPr>
      <w:t xml:space="preserve">                 </w:t>
    </w:r>
    <w:r w:rsidRPr="008960BC">
      <w:rPr>
        <w:b/>
        <w:lang w:val="en-US"/>
      </w:rPr>
      <w:t xml:space="preserve"> </w:t>
    </w:r>
    <w:r>
      <w:rPr>
        <w:b/>
        <w:lang w:val="en-US"/>
      </w:rPr>
      <w:t xml:space="preserve">AspIT </w:t>
    </w:r>
    <w:r w:rsidRPr="005E69CE">
      <w:rPr>
        <w:b/>
      </w:rPr>
      <w:t>Aabenraa</w:t>
    </w:r>
    <w:r>
      <w:rPr>
        <w:b/>
        <w:lang w:val="en-US"/>
      </w:rPr>
      <w:t xml:space="preserve">                       S1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21D"/>
    <w:multiLevelType w:val="multilevel"/>
    <w:tmpl w:val="E9DE8B58"/>
    <w:lvl w:ilvl="0">
      <w:start w:val="17"/>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9B11F7"/>
    <w:multiLevelType w:val="multilevel"/>
    <w:tmpl w:val="DFB85116"/>
    <w:lvl w:ilvl="0">
      <w:start w:val="17"/>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74182E"/>
    <w:multiLevelType w:val="hybridMultilevel"/>
    <w:tmpl w:val="923CAD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3025514"/>
    <w:multiLevelType w:val="hybridMultilevel"/>
    <w:tmpl w:val="5AF02C78"/>
    <w:lvl w:ilvl="0" w:tplc="2BD84B8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4B0EA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E82E0E"/>
    <w:multiLevelType w:val="hybridMultilevel"/>
    <w:tmpl w:val="24D8DF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F41AD"/>
    <w:multiLevelType w:val="hybridMultilevel"/>
    <w:tmpl w:val="A282E8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5B42A1"/>
    <w:multiLevelType w:val="hybridMultilevel"/>
    <w:tmpl w:val="D7BCE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8FB67AC"/>
    <w:multiLevelType w:val="multilevel"/>
    <w:tmpl w:val="DF12563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FB450B"/>
    <w:multiLevelType w:val="multilevel"/>
    <w:tmpl w:val="11C28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8158C0"/>
    <w:multiLevelType w:val="hybridMultilevel"/>
    <w:tmpl w:val="07B2735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2AE6981"/>
    <w:multiLevelType w:val="multilevel"/>
    <w:tmpl w:val="EAD82258"/>
    <w:lvl w:ilvl="0">
      <w:start w:val="13"/>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2" w15:restartNumberingAfterBreak="0">
    <w:nsid w:val="3BFE3B56"/>
    <w:multiLevelType w:val="multilevel"/>
    <w:tmpl w:val="1FAA09A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003DF0"/>
    <w:multiLevelType w:val="multilevel"/>
    <w:tmpl w:val="A4EEEDF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E62577"/>
    <w:multiLevelType w:val="multilevel"/>
    <w:tmpl w:val="E0A0068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9F37DB"/>
    <w:multiLevelType w:val="singleLevel"/>
    <w:tmpl w:val="0406000F"/>
    <w:lvl w:ilvl="0">
      <w:start w:val="1"/>
      <w:numFmt w:val="decimal"/>
      <w:lvlText w:val="%1."/>
      <w:lvlJc w:val="left"/>
      <w:pPr>
        <w:tabs>
          <w:tab w:val="num" w:pos="360"/>
        </w:tabs>
        <w:ind w:left="360" w:hanging="360"/>
      </w:pPr>
    </w:lvl>
  </w:abstractNum>
  <w:abstractNum w:abstractNumId="16" w15:restartNumberingAfterBreak="0">
    <w:nsid w:val="4A282EB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F81B4B"/>
    <w:multiLevelType w:val="hybridMultilevel"/>
    <w:tmpl w:val="2228BC1E"/>
    <w:lvl w:ilvl="0" w:tplc="F4BC5C7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DFA10DF"/>
    <w:multiLevelType w:val="hybridMultilevel"/>
    <w:tmpl w:val="1D1292C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5552E6D"/>
    <w:multiLevelType w:val="hybridMultilevel"/>
    <w:tmpl w:val="13AC1C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F205D78"/>
    <w:multiLevelType w:val="hybridMultilevel"/>
    <w:tmpl w:val="F7E24F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0D26DC6"/>
    <w:multiLevelType w:val="hybridMultilevel"/>
    <w:tmpl w:val="AEC09E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5"/>
  </w:num>
  <w:num w:numId="3">
    <w:abstractNumId w:val="11"/>
  </w:num>
  <w:num w:numId="4">
    <w:abstractNumId w:val="2"/>
  </w:num>
  <w:num w:numId="5">
    <w:abstractNumId w:val="18"/>
  </w:num>
  <w:num w:numId="6">
    <w:abstractNumId w:val="4"/>
  </w:num>
  <w:num w:numId="7">
    <w:abstractNumId w:val="16"/>
  </w:num>
  <w:num w:numId="8">
    <w:abstractNumId w:val="21"/>
  </w:num>
  <w:num w:numId="9">
    <w:abstractNumId w:val="3"/>
  </w:num>
  <w:num w:numId="10">
    <w:abstractNumId w:val="19"/>
  </w:num>
  <w:num w:numId="11">
    <w:abstractNumId w:val="17"/>
  </w:num>
  <w:num w:numId="12">
    <w:abstractNumId w:val="15"/>
  </w:num>
  <w:num w:numId="13">
    <w:abstractNumId w:val="1"/>
  </w:num>
  <w:num w:numId="14">
    <w:abstractNumId w:val="0"/>
  </w:num>
  <w:num w:numId="15">
    <w:abstractNumId w:val="13"/>
  </w:num>
  <w:num w:numId="16">
    <w:abstractNumId w:val="8"/>
  </w:num>
  <w:num w:numId="17">
    <w:abstractNumId w:val="7"/>
  </w:num>
  <w:num w:numId="18">
    <w:abstractNumId w:val="20"/>
  </w:num>
  <w:num w:numId="19">
    <w:abstractNumId w:val="12"/>
  </w:num>
  <w:num w:numId="20">
    <w:abstractNumId w:val="6"/>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7A3"/>
    <w:rsid w:val="00007B14"/>
    <w:rsid w:val="00054ECB"/>
    <w:rsid w:val="0005722B"/>
    <w:rsid w:val="00071035"/>
    <w:rsid w:val="00082CEF"/>
    <w:rsid w:val="00082DF5"/>
    <w:rsid w:val="00084A66"/>
    <w:rsid w:val="000E6F16"/>
    <w:rsid w:val="000F2566"/>
    <w:rsid w:val="00124AFE"/>
    <w:rsid w:val="00135769"/>
    <w:rsid w:val="00135A77"/>
    <w:rsid w:val="00135E32"/>
    <w:rsid w:val="001524F1"/>
    <w:rsid w:val="0015272A"/>
    <w:rsid w:val="001839A2"/>
    <w:rsid w:val="001840EF"/>
    <w:rsid w:val="0018469C"/>
    <w:rsid w:val="00196AAE"/>
    <w:rsid w:val="001A4505"/>
    <w:rsid w:val="001B2F04"/>
    <w:rsid w:val="00222643"/>
    <w:rsid w:val="0025646A"/>
    <w:rsid w:val="00286BF0"/>
    <w:rsid w:val="002927D4"/>
    <w:rsid w:val="00292DBC"/>
    <w:rsid w:val="002F6CE4"/>
    <w:rsid w:val="00303A9F"/>
    <w:rsid w:val="0030444B"/>
    <w:rsid w:val="0030489D"/>
    <w:rsid w:val="00343984"/>
    <w:rsid w:val="003527FD"/>
    <w:rsid w:val="00365E22"/>
    <w:rsid w:val="00390C91"/>
    <w:rsid w:val="00392B81"/>
    <w:rsid w:val="00395218"/>
    <w:rsid w:val="003C5A6E"/>
    <w:rsid w:val="003F659D"/>
    <w:rsid w:val="00402C77"/>
    <w:rsid w:val="00450D2A"/>
    <w:rsid w:val="004570C2"/>
    <w:rsid w:val="0046754E"/>
    <w:rsid w:val="004714EC"/>
    <w:rsid w:val="004A78E6"/>
    <w:rsid w:val="004C42FA"/>
    <w:rsid w:val="004D45C5"/>
    <w:rsid w:val="004E7C1D"/>
    <w:rsid w:val="005019C4"/>
    <w:rsid w:val="0052355F"/>
    <w:rsid w:val="0056652C"/>
    <w:rsid w:val="00572498"/>
    <w:rsid w:val="0058440D"/>
    <w:rsid w:val="005E69CE"/>
    <w:rsid w:val="005F1F1D"/>
    <w:rsid w:val="0061467A"/>
    <w:rsid w:val="006408D5"/>
    <w:rsid w:val="0066561E"/>
    <w:rsid w:val="00676DC6"/>
    <w:rsid w:val="006A1C6E"/>
    <w:rsid w:val="006C502A"/>
    <w:rsid w:val="006E11CD"/>
    <w:rsid w:val="007057C0"/>
    <w:rsid w:val="00717321"/>
    <w:rsid w:val="007633A5"/>
    <w:rsid w:val="00787B11"/>
    <w:rsid w:val="007A323D"/>
    <w:rsid w:val="007C0CC2"/>
    <w:rsid w:val="007D7489"/>
    <w:rsid w:val="007E594A"/>
    <w:rsid w:val="0080545A"/>
    <w:rsid w:val="00812267"/>
    <w:rsid w:val="00815751"/>
    <w:rsid w:val="00815F04"/>
    <w:rsid w:val="00820210"/>
    <w:rsid w:val="00850900"/>
    <w:rsid w:val="008804BA"/>
    <w:rsid w:val="00893A16"/>
    <w:rsid w:val="008E5D0D"/>
    <w:rsid w:val="009007E4"/>
    <w:rsid w:val="00911437"/>
    <w:rsid w:val="009158E3"/>
    <w:rsid w:val="00920AA7"/>
    <w:rsid w:val="00922F40"/>
    <w:rsid w:val="00941BFF"/>
    <w:rsid w:val="00960C59"/>
    <w:rsid w:val="0096727B"/>
    <w:rsid w:val="0096792F"/>
    <w:rsid w:val="00994CDC"/>
    <w:rsid w:val="009976C8"/>
    <w:rsid w:val="009A5A46"/>
    <w:rsid w:val="009E151B"/>
    <w:rsid w:val="00A00519"/>
    <w:rsid w:val="00A42D06"/>
    <w:rsid w:val="00A43A40"/>
    <w:rsid w:val="00A95C82"/>
    <w:rsid w:val="00AC4F30"/>
    <w:rsid w:val="00B1535E"/>
    <w:rsid w:val="00B2246D"/>
    <w:rsid w:val="00B24E50"/>
    <w:rsid w:val="00B70B73"/>
    <w:rsid w:val="00B93E7D"/>
    <w:rsid w:val="00BC0443"/>
    <w:rsid w:val="00BC35FC"/>
    <w:rsid w:val="00BE4254"/>
    <w:rsid w:val="00BE6415"/>
    <w:rsid w:val="00C11CEA"/>
    <w:rsid w:val="00C47AA5"/>
    <w:rsid w:val="00C64A41"/>
    <w:rsid w:val="00C67908"/>
    <w:rsid w:val="00CB18C8"/>
    <w:rsid w:val="00CD0249"/>
    <w:rsid w:val="00CD29BC"/>
    <w:rsid w:val="00CE6AC5"/>
    <w:rsid w:val="00D3143A"/>
    <w:rsid w:val="00D36C0A"/>
    <w:rsid w:val="00D378EB"/>
    <w:rsid w:val="00D47B73"/>
    <w:rsid w:val="00D57206"/>
    <w:rsid w:val="00D573A0"/>
    <w:rsid w:val="00D75281"/>
    <w:rsid w:val="00D81FC6"/>
    <w:rsid w:val="00D82F71"/>
    <w:rsid w:val="00DB07F3"/>
    <w:rsid w:val="00DB17A3"/>
    <w:rsid w:val="00DC6D91"/>
    <w:rsid w:val="00E009E6"/>
    <w:rsid w:val="00E321A2"/>
    <w:rsid w:val="00E37D70"/>
    <w:rsid w:val="00E4110F"/>
    <w:rsid w:val="00E41634"/>
    <w:rsid w:val="00E43B76"/>
    <w:rsid w:val="00E81506"/>
    <w:rsid w:val="00E85E4E"/>
    <w:rsid w:val="00EB7D67"/>
    <w:rsid w:val="00EF2404"/>
    <w:rsid w:val="00F22455"/>
    <w:rsid w:val="00F35B95"/>
    <w:rsid w:val="00F41A59"/>
    <w:rsid w:val="00F446A8"/>
    <w:rsid w:val="00F44EAE"/>
    <w:rsid w:val="00F67F6B"/>
    <w:rsid w:val="00FC7389"/>
    <w:rsid w:val="00FD638E"/>
    <w:rsid w:val="00FE6BD4"/>
    <w:rsid w:val="00FF39C3"/>
    <w:rsid w:val="00FF75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C7AABE"/>
  <w15:chartTrackingRefBased/>
  <w15:docId w15:val="{7FD1D275-35F6-48DF-BC20-94804B04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5646A"/>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5646A"/>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3143A"/>
    <w:pPr>
      <w:keepNext/>
      <w:keepLines/>
      <w:numPr>
        <w:ilvl w:val="2"/>
        <w:numId w:val="3"/>
      </w:numPr>
      <w:spacing w:before="40" w:after="0"/>
      <w:outlineLvl w:val="2"/>
      <w15:collapsed/>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BC35F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C35F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C35F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C35F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C35F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C35F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56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5646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25646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5646A"/>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0489D"/>
    <w:pPr>
      <w:ind w:left="720"/>
      <w:contextualSpacing/>
    </w:pPr>
  </w:style>
  <w:style w:type="paragraph" w:styleId="Markeringsbobletekst">
    <w:name w:val="Balloon Text"/>
    <w:basedOn w:val="Normal"/>
    <w:link w:val="MarkeringsbobletekstTegn"/>
    <w:uiPriority w:val="99"/>
    <w:semiHidden/>
    <w:unhideWhenUsed/>
    <w:rsid w:val="004714E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714EC"/>
    <w:rPr>
      <w:rFonts w:ascii="Segoe UI" w:hAnsi="Segoe UI" w:cs="Segoe UI"/>
      <w:sz w:val="18"/>
      <w:szCs w:val="18"/>
    </w:rPr>
  </w:style>
  <w:style w:type="character" w:customStyle="1" w:styleId="Overskrift3Tegn">
    <w:name w:val="Overskrift 3 Tegn"/>
    <w:basedOn w:val="Standardskrifttypeiafsnit"/>
    <w:link w:val="Overskrift3"/>
    <w:uiPriority w:val="9"/>
    <w:rsid w:val="00D3143A"/>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BC35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C35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C35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C35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C35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C35FC"/>
    <w:rPr>
      <w:rFonts w:asciiTheme="majorHAnsi" w:eastAsiaTheme="majorEastAsia" w:hAnsiTheme="majorHAnsi" w:cstheme="majorBidi"/>
      <w:i/>
      <w:iCs/>
      <w:color w:val="272727" w:themeColor="text1" w:themeTint="D8"/>
      <w:sz w:val="21"/>
      <w:szCs w:val="21"/>
    </w:rPr>
  </w:style>
  <w:style w:type="paragraph" w:styleId="Undertitel">
    <w:name w:val="Subtitle"/>
    <w:basedOn w:val="Normal"/>
    <w:next w:val="Normal"/>
    <w:link w:val="UndertitelTegn"/>
    <w:uiPriority w:val="11"/>
    <w:qFormat/>
    <w:rsid w:val="00BC35FC"/>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BC35FC"/>
    <w:rPr>
      <w:rFonts w:eastAsiaTheme="minorEastAsia"/>
      <w:color w:val="5A5A5A" w:themeColor="text1" w:themeTint="A5"/>
      <w:spacing w:val="15"/>
    </w:rPr>
  </w:style>
  <w:style w:type="paragraph" w:styleId="Sidehoved">
    <w:name w:val="header"/>
    <w:basedOn w:val="Normal"/>
    <w:link w:val="SidehovedTegn"/>
    <w:uiPriority w:val="99"/>
    <w:unhideWhenUsed/>
    <w:rsid w:val="00FE6BD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E6BD4"/>
  </w:style>
  <w:style w:type="paragraph" w:styleId="Sidefod">
    <w:name w:val="footer"/>
    <w:basedOn w:val="Normal"/>
    <w:link w:val="SidefodTegn"/>
    <w:uiPriority w:val="99"/>
    <w:unhideWhenUsed/>
    <w:rsid w:val="00FE6BD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E6BD4"/>
  </w:style>
  <w:style w:type="table" w:styleId="Tabel-Gitter">
    <w:name w:val="Table Grid"/>
    <w:basedOn w:val="Tabel-Normal"/>
    <w:uiPriority w:val="39"/>
    <w:rsid w:val="00920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74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7D7489"/>
  </w:style>
  <w:style w:type="character" w:styleId="Hyperlink">
    <w:name w:val="Hyperlink"/>
    <w:basedOn w:val="Standardskrifttypeiafsnit"/>
    <w:uiPriority w:val="99"/>
    <w:unhideWhenUsed/>
    <w:rsid w:val="00007B14"/>
    <w:rPr>
      <w:color w:val="0563C1" w:themeColor="hyperlink"/>
      <w:u w:val="single"/>
    </w:rPr>
  </w:style>
  <w:style w:type="character" w:customStyle="1" w:styleId="apple-converted-space">
    <w:name w:val="apple-converted-space"/>
    <w:basedOn w:val="Standardskrifttypeiafsnit"/>
    <w:rsid w:val="00007B14"/>
  </w:style>
  <w:style w:type="character" w:styleId="Ulstomtale">
    <w:name w:val="Unresolved Mention"/>
    <w:basedOn w:val="Standardskrifttypeiafsnit"/>
    <w:uiPriority w:val="99"/>
    <w:semiHidden/>
    <w:unhideWhenUsed/>
    <w:rsid w:val="003C5A6E"/>
    <w:rPr>
      <w:color w:val="605E5C"/>
      <w:shd w:val="clear" w:color="auto" w:fill="E1DFDD"/>
    </w:rPr>
  </w:style>
  <w:style w:type="character" w:styleId="BesgtLink">
    <w:name w:val="FollowedHyperlink"/>
    <w:basedOn w:val="Standardskrifttypeiafsnit"/>
    <w:uiPriority w:val="99"/>
    <w:semiHidden/>
    <w:unhideWhenUsed/>
    <w:rsid w:val="001A4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1205">
      <w:bodyDiv w:val="1"/>
      <w:marLeft w:val="0"/>
      <w:marRight w:val="0"/>
      <w:marTop w:val="0"/>
      <w:marBottom w:val="0"/>
      <w:divBdr>
        <w:top w:val="none" w:sz="0" w:space="0" w:color="auto"/>
        <w:left w:val="none" w:sz="0" w:space="0" w:color="auto"/>
        <w:bottom w:val="none" w:sz="0" w:space="0" w:color="auto"/>
        <w:right w:val="none" w:sz="0" w:space="0" w:color="auto"/>
      </w:divBdr>
    </w:div>
    <w:div w:id="9926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intranet.aspit.dk/Fagets_Univers/Softwarekonstruktion/Documents/Materialer/S1/Brugerflader/Grundl%C3%A6ggende%20WPF/Admiralen.txt" TargetMode="External"/><Relationship Id="rId17" Type="http://schemas.openxmlformats.org/officeDocument/2006/relationships/image" Target="media/image7.png"/><Relationship Id="rId25" Type="http://schemas.openxmlformats.org/officeDocument/2006/relationships/hyperlink" Target="http://www.tutorialsteacher.com/csharp/csharp-dictionary" TargetMode="External"/><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opslagsvaerker.gyldendal.dk/en/OpslagsvaerkerVirtuelle/DanskLexMellemtrin/konsonanter_og_vokaler.aspx"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www.c-sharpcorner.com/UploadFile/mahesh/stringcollection-in-C-Sharp/"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www.tutorialsteacher.com/csharp/csharp-linq"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tutorialsteacher.com/csharp/csharp-switch" TargetMode="External"/><Relationship Id="rId31" Type="http://schemas.openxmlformats.org/officeDocument/2006/relationships/hyperlink" Target="https://www.dotnetperls.com/subst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cl\Documents\Brugerdefinerede%20Office-skabeloner\Opgave%20Skabelon%202018.dot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7811FD-7013-45D0-A8BA-92F3460AD144}">
  <ds:schemaRefs>
    <ds:schemaRef ds:uri="http://schemas.microsoft.com/sharepoint/v3/contenttype/forms"/>
  </ds:schemaRefs>
</ds:datastoreItem>
</file>

<file path=customXml/itemProps2.xml><?xml version="1.0" encoding="utf-8"?>
<ds:datastoreItem xmlns:ds="http://schemas.openxmlformats.org/officeDocument/2006/customXml" ds:itemID="{2AD3F2D8-3998-4697-886C-5035961872A6}">
  <ds:schemaRefs>
    <ds:schemaRef ds:uri="http://schemas.microsoft.com/sharepoint/v3"/>
    <ds:schemaRef ds:uri="http://schemas.openxmlformats.org/package/2006/metadata/core-properties"/>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www.w3.org/XML/1998/namespace"/>
  </ds:schemaRefs>
</ds:datastoreItem>
</file>

<file path=customXml/itemProps3.xml><?xml version="1.0" encoding="utf-8"?>
<ds:datastoreItem xmlns:ds="http://schemas.openxmlformats.org/officeDocument/2006/customXml" ds:itemID="{19296BB8-625A-4CF2-A2AF-7D5525F241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Opgave Skabelon 2018.dotx</Template>
  <TotalTime>139</TotalTime>
  <Pages>4</Pages>
  <Words>924</Words>
  <Characters>5642</Characters>
  <Application>Microsoft Office Word</Application>
  <DocSecurity>0</DocSecurity>
  <Lines>47</Lines>
  <Paragraphs>13</Paragraphs>
  <ScaleCrop>false</ScaleCrop>
  <HeadingPairs>
    <vt:vector size="4" baseType="variant">
      <vt:variant>
        <vt:lpstr>Titel</vt:lpstr>
      </vt:variant>
      <vt:variant>
        <vt:i4>1</vt:i4>
      </vt:variant>
      <vt:variant>
        <vt:lpstr>Overskrifter</vt:lpstr>
      </vt:variant>
      <vt:variant>
        <vt:i4>19</vt:i4>
      </vt:variant>
    </vt:vector>
  </HeadingPairs>
  <TitlesOfParts>
    <vt:vector size="20" baseType="lpstr">
      <vt:lpstr>Binære tal</vt:lpstr>
      <vt:lpstr>Formål</vt:lpstr>
      <vt:lpstr>Mål</vt:lpstr>
      <vt:lpstr>2 Struktur – Grid med Row &amp; Colum</vt:lpstr>
      <vt:lpstr>    2.1 Opgave 1</vt:lpstr>
      <vt:lpstr>        Hjælp</vt:lpstr>
      <vt:lpstr>    2.2 Opgave 2</vt:lpstr>
      <vt:lpstr>        Hjælp</vt:lpstr>
      <vt:lpstr>    Opgave 3</vt:lpstr>
      <vt:lpstr>        Hjælp</vt:lpstr>
      <vt:lpstr>    Opgave 4</vt:lpstr>
      <vt:lpstr>        Tip! </vt:lpstr>
      <vt:lpstr>    Opgave 5</vt:lpstr>
      <vt:lpstr>        Tip!</vt:lpstr>
      <vt:lpstr>    Opgave 6</vt:lpstr>
      <vt:lpstr>        Tips!</vt:lpstr>
      <vt:lpstr>    Opgave 7</vt:lpstr>
      <vt:lpstr>        Tips!</vt:lpstr>
      <vt:lpstr>    Opgave 8</vt:lpstr>
      <vt:lpstr>        Tips!</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Binære tal</dc:title>
  <dc:subject/>
  <dc:creator>Jens Clausen</dc:creator>
  <cp:keywords/>
  <dc:description/>
  <cp:lastModifiedBy>Jens Clausen</cp:lastModifiedBy>
  <cp:revision>4</cp:revision>
  <dcterms:created xsi:type="dcterms:W3CDTF">2018-12-09T18:13:00Z</dcterms:created>
  <dcterms:modified xsi:type="dcterms:W3CDTF">2020-08-21T07:49:00Z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y fmtid="{D5CDD505-2E9C-101B-9397-08002B2CF9AE}" pid="3" name="PortalKeyword">
    <vt:lpwstr>32;#Softwarekonstruktion|cddcc9eb-d0d8-4b09-8bad-9afaeac4dd14;#56;#opgave|8173e93a-e0a3-4a6d-95d9-454c29c7af4b</vt:lpwstr>
  </property>
</Properties>
</file>