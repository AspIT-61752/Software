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BBA" w:rsidRDefault="00EA2E4E" w:rsidP="00904BBA">
      <w:pPr>
        <w:pStyle w:val="Titel"/>
      </w:pPr>
      <w:r>
        <w:t>Klasser i C#</w:t>
      </w:r>
    </w:p>
    <w:p w:rsidR="00657132" w:rsidRDefault="00657132" w:rsidP="00657132">
      <w:r>
        <w:t>I denne gennemgang af klasser i C# tager vi hul på begrebet klasser og hvad formålet med dem er. Klasser er et stort område, så man ved ikke alt om klasser når man har været gennem opgaverne i dette dokument, men man vil have en god forståelse af formålet med klasser og hvordan man bruger dem.</w:t>
      </w:r>
    </w:p>
    <w:p w:rsidR="00657132" w:rsidRPr="00657132" w:rsidRDefault="00657132" w:rsidP="00657132">
      <w:r>
        <w:t>Mere avanceret brug af klasser til objekt orienteret programmering behandles i senere forløb.</w:t>
      </w:r>
    </w:p>
    <w:p w:rsidR="00904BBA" w:rsidRDefault="00904BBA" w:rsidP="00904BBA">
      <w:pPr>
        <w:pStyle w:val="Unummereretoverskrift"/>
      </w:pPr>
      <w:r>
        <w:t>Faglige læringsmål</w:t>
      </w:r>
    </w:p>
    <w:p w:rsidR="007932A5" w:rsidRDefault="007932A5" w:rsidP="007932A5">
      <w:pPr>
        <w:pStyle w:val="Listeafsnit"/>
        <w:numPr>
          <w:ilvl w:val="0"/>
          <w:numId w:val="21"/>
        </w:numPr>
      </w:pPr>
      <w:r>
        <w:t>At forstå sammensatte datatyper</w:t>
      </w:r>
    </w:p>
    <w:p w:rsidR="00EA2E4E" w:rsidRDefault="00EA2E4E" w:rsidP="00EA2E4E">
      <w:pPr>
        <w:pStyle w:val="Listeafsnit"/>
        <w:numPr>
          <w:ilvl w:val="0"/>
          <w:numId w:val="21"/>
        </w:numPr>
      </w:pPr>
      <w:r>
        <w:t xml:space="preserve">At </w:t>
      </w:r>
      <w:r w:rsidR="008F68C0">
        <w:t>få en begyndende forståelse for klassebegrebet</w:t>
      </w:r>
    </w:p>
    <w:p w:rsidR="008F68C0" w:rsidRPr="00EA2E4E" w:rsidRDefault="007932A5" w:rsidP="00EA2E4E">
      <w:pPr>
        <w:pStyle w:val="Listeafsnit"/>
        <w:numPr>
          <w:ilvl w:val="0"/>
          <w:numId w:val="21"/>
        </w:numPr>
      </w:pPr>
      <w:r>
        <w:t>At få en begyndende forståelse for indkapsling</w:t>
      </w:r>
    </w:p>
    <w:p w:rsidR="00904BBA" w:rsidRDefault="00904BBA" w:rsidP="00904BBA">
      <w:pPr>
        <w:pStyle w:val="Unummereretoverskrift"/>
      </w:pPr>
      <w:r>
        <w:t>Konkrete elementer</w:t>
      </w:r>
    </w:p>
    <w:p w:rsidR="007932A5" w:rsidRDefault="007932A5" w:rsidP="007932A5">
      <w:pPr>
        <w:pStyle w:val="Listeafsnit"/>
        <w:numPr>
          <w:ilvl w:val="0"/>
          <w:numId w:val="21"/>
        </w:numPr>
      </w:pPr>
      <w:r>
        <w:t xml:space="preserve">Nøgleordet </w:t>
      </w:r>
      <w:r w:rsidRPr="007932A5">
        <w:rPr>
          <w:rFonts w:ascii="Courier New" w:hAnsi="Courier New"/>
          <w:noProof/>
        </w:rPr>
        <w:t>class</w:t>
      </w:r>
      <w:r>
        <w:t>.</w:t>
      </w:r>
    </w:p>
    <w:p w:rsidR="007932A5" w:rsidRDefault="007932A5" w:rsidP="007932A5">
      <w:pPr>
        <w:pStyle w:val="Listeafsnit"/>
        <w:numPr>
          <w:ilvl w:val="0"/>
          <w:numId w:val="21"/>
        </w:numPr>
      </w:pPr>
      <w:r>
        <w:t xml:space="preserve">Sammensatte datatyper med </w:t>
      </w:r>
      <w:r w:rsidRPr="007932A5">
        <w:rPr>
          <w:rFonts w:ascii="Courier New" w:hAnsi="Courier New"/>
          <w:noProof/>
        </w:rPr>
        <w:t>class</w:t>
      </w:r>
      <w:r>
        <w:t>.</w:t>
      </w:r>
    </w:p>
    <w:p w:rsidR="000D7B56" w:rsidRDefault="000D7B56" w:rsidP="007932A5">
      <w:pPr>
        <w:pStyle w:val="Listeafsnit"/>
        <w:numPr>
          <w:ilvl w:val="0"/>
          <w:numId w:val="21"/>
        </w:numPr>
      </w:pPr>
      <w:r>
        <w:t>Indkapsling med metoder og properties.</w:t>
      </w:r>
    </w:p>
    <w:p w:rsidR="000D7B56" w:rsidRPr="000D7B56" w:rsidRDefault="000D7B56" w:rsidP="007932A5">
      <w:pPr>
        <w:pStyle w:val="Listeafsnit"/>
        <w:numPr>
          <w:ilvl w:val="0"/>
          <w:numId w:val="21"/>
        </w:numPr>
        <w:rPr>
          <w:lang w:val="en-US"/>
        </w:rPr>
      </w:pPr>
      <w:r w:rsidRPr="000D7B56">
        <w:rPr>
          <w:lang w:val="en-US"/>
        </w:rPr>
        <w:t>Constructor</w:t>
      </w:r>
    </w:p>
    <w:p w:rsidR="007932A5" w:rsidRPr="007932A5" w:rsidRDefault="007932A5" w:rsidP="007932A5">
      <w:pPr>
        <w:pStyle w:val="Listeafsnit"/>
        <w:numPr>
          <w:ilvl w:val="0"/>
          <w:numId w:val="21"/>
        </w:numPr>
      </w:pPr>
      <w:r>
        <w:t xml:space="preserve">Metoden </w:t>
      </w:r>
      <w:r w:rsidRPr="007932A5">
        <w:rPr>
          <w:rFonts w:ascii="Courier New" w:hAnsi="Courier New"/>
          <w:noProof/>
        </w:rPr>
        <w:t>ToString()</w:t>
      </w:r>
      <w:r>
        <w:t>.</w:t>
      </w:r>
    </w:p>
    <w:p w:rsidR="00904BBA" w:rsidRDefault="00904BBA" w:rsidP="003D73BE">
      <w:pPr>
        <w:pStyle w:val="Unummereretoverskrift"/>
      </w:pPr>
      <w:r w:rsidRPr="003D73BE">
        <w:t>Forudsætninger</w:t>
      </w:r>
    </w:p>
    <w:p w:rsidR="00D80232" w:rsidRDefault="007932A5" w:rsidP="00D80232">
      <w:r>
        <w:t>Forståelse og en vis rutine i at arbejde med variabler, datatyper, arrays, betingelser og løkker, f.eks.</w:t>
      </w:r>
      <w:r w:rsidR="00D80232">
        <w:t xml:space="preserve"> ved at gennemarbejde dokumenterne</w:t>
      </w:r>
    </w:p>
    <w:p w:rsidR="00D80232" w:rsidRPr="00D80232" w:rsidRDefault="00B313D2" w:rsidP="00D80232">
      <w:pPr>
        <w:pStyle w:val="Listeafsnit"/>
        <w:pBdr>
          <w:top w:val="single" w:sz="12" w:space="1" w:color="0F7D3F"/>
          <w:left w:val="single" w:sz="12" w:space="4" w:color="0F7D3F"/>
          <w:bottom w:val="single" w:sz="12" w:space="1" w:color="0F7D3F"/>
          <w:right w:val="single" w:sz="12" w:space="0" w:color="0F7D3F"/>
        </w:pBdr>
        <w:ind w:right="2268"/>
        <w:rPr>
          <w:rFonts w:ascii="Segoe UI" w:hAnsi="Segoe UI" w:cs="Segoe UI"/>
          <w:color w:val="444444"/>
          <w:sz w:val="20"/>
          <w:szCs w:val="20"/>
        </w:rPr>
      </w:pPr>
      <w:hyperlink r:id="rId8" w:history="1">
        <w:r w:rsidR="00D80232" w:rsidRPr="00D80232">
          <w:rPr>
            <w:rStyle w:val="Hyperlink"/>
            <w:rFonts w:ascii="Segoe UI" w:hAnsi="Segoe UI" w:cs="Segoe UI"/>
            <w:sz w:val="20"/>
            <w:szCs w:val="20"/>
          </w:rPr>
          <w:t>1 - I gang med Visual Studio</w:t>
        </w:r>
      </w:hyperlink>
    </w:p>
    <w:p w:rsidR="00D80232" w:rsidRPr="00D80232" w:rsidRDefault="00B313D2" w:rsidP="00D80232">
      <w:pPr>
        <w:pStyle w:val="Listeafsnit"/>
        <w:pBdr>
          <w:top w:val="single" w:sz="12" w:space="1" w:color="0F7D3F"/>
          <w:left w:val="single" w:sz="12" w:space="4" w:color="0F7D3F"/>
          <w:bottom w:val="single" w:sz="12" w:space="1" w:color="0F7D3F"/>
          <w:right w:val="single" w:sz="12" w:space="0" w:color="0F7D3F"/>
        </w:pBdr>
        <w:ind w:right="2268"/>
        <w:rPr>
          <w:rFonts w:ascii="Segoe UI" w:hAnsi="Segoe UI" w:cs="Segoe UI"/>
          <w:color w:val="444444"/>
          <w:sz w:val="20"/>
          <w:szCs w:val="20"/>
        </w:rPr>
      </w:pPr>
      <w:hyperlink r:id="rId9" w:history="1">
        <w:r w:rsidR="00D80232" w:rsidRPr="00D80232">
          <w:rPr>
            <w:rStyle w:val="Hyperlink"/>
            <w:rFonts w:ascii="Segoe UI" w:hAnsi="Segoe UI" w:cs="Segoe UI"/>
            <w:sz w:val="20"/>
            <w:szCs w:val="20"/>
          </w:rPr>
          <w:t>2 - Basal programmering</w:t>
        </w:r>
      </w:hyperlink>
    </w:p>
    <w:sdt>
      <w:sdtPr>
        <w:id w:val="-1489008275"/>
        <w:docPartObj>
          <w:docPartGallery w:val="Table of Contents"/>
          <w:docPartUnique/>
        </w:docPartObj>
      </w:sdtPr>
      <w:sdtEndPr>
        <w:rPr>
          <w:b/>
          <w:bCs/>
        </w:rPr>
      </w:sdtEndPr>
      <w:sdtContent>
        <w:p w:rsidR="00D14860" w:rsidRDefault="00D14860" w:rsidP="00D80232">
          <w:pPr>
            <w:pStyle w:val="Listeafsnit"/>
          </w:pPr>
        </w:p>
        <w:p w:rsidR="00D14860" w:rsidRDefault="00D14860" w:rsidP="00D14860">
          <w:pPr>
            <w:rPr>
              <w:rFonts w:asciiTheme="majorHAnsi" w:eastAsiaTheme="majorEastAsia" w:hAnsiTheme="majorHAnsi" w:cstheme="majorBidi"/>
              <w:color w:val="2E74B5" w:themeColor="accent1" w:themeShade="BF"/>
              <w:sz w:val="32"/>
              <w:szCs w:val="32"/>
              <w:lang w:eastAsia="da-DK"/>
            </w:rPr>
          </w:pPr>
          <w:r>
            <w:br w:type="page"/>
          </w:r>
        </w:p>
        <w:p w:rsidR="00D14860" w:rsidRDefault="00D14860">
          <w:pPr>
            <w:pStyle w:val="Overskrift"/>
          </w:pPr>
          <w:r>
            <w:lastRenderedPageBreak/>
            <w:t>Indhold</w:t>
          </w:r>
        </w:p>
        <w:p w:rsidR="001C511B" w:rsidRDefault="00D14860">
          <w:pPr>
            <w:pStyle w:val="Indholdsfortegnelse1"/>
            <w:tabs>
              <w:tab w:val="left" w:pos="440"/>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30746594" w:history="1">
            <w:r w:rsidR="001C511B" w:rsidRPr="00997B84">
              <w:rPr>
                <w:rStyle w:val="Hyperlink"/>
                <w:noProof/>
              </w:rPr>
              <w:t>1.</w:t>
            </w:r>
            <w:r w:rsidR="001C511B">
              <w:rPr>
                <w:rFonts w:eastAsiaTheme="minorEastAsia"/>
                <w:noProof/>
                <w:lang w:eastAsia="da-DK"/>
              </w:rPr>
              <w:tab/>
            </w:r>
            <w:r w:rsidR="001C511B" w:rsidRPr="00997B84">
              <w:rPr>
                <w:rStyle w:val="Hyperlink"/>
                <w:noProof/>
              </w:rPr>
              <w:t>Introduktion</w:t>
            </w:r>
            <w:r w:rsidR="001C511B">
              <w:rPr>
                <w:noProof/>
                <w:webHidden/>
              </w:rPr>
              <w:tab/>
            </w:r>
            <w:r w:rsidR="001C511B">
              <w:rPr>
                <w:noProof/>
                <w:webHidden/>
              </w:rPr>
              <w:fldChar w:fldCharType="begin"/>
            </w:r>
            <w:r w:rsidR="001C511B">
              <w:rPr>
                <w:noProof/>
                <w:webHidden/>
              </w:rPr>
              <w:instrText xml:space="preserve"> PAGEREF _Toc530746594 \h </w:instrText>
            </w:r>
            <w:r w:rsidR="001C511B">
              <w:rPr>
                <w:noProof/>
                <w:webHidden/>
              </w:rPr>
            </w:r>
            <w:r w:rsidR="001C511B">
              <w:rPr>
                <w:noProof/>
                <w:webHidden/>
              </w:rPr>
              <w:fldChar w:fldCharType="separate"/>
            </w:r>
            <w:r w:rsidR="00250482">
              <w:rPr>
                <w:noProof/>
                <w:webHidden/>
              </w:rPr>
              <w:t>3</w:t>
            </w:r>
            <w:r w:rsidR="001C511B">
              <w:rPr>
                <w:noProof/>
                <w:webHidden/>
              </w:rPr>
              <w:fldChar w:fldCharType="end"/>
            </w:r>
          </w:hyperlink>
        </w:p>
        <w:p w:rsidR="001C511B" w:rsidRDefault="00B313D2">
          <w:pPr>
            <w:pStyle w:val="Indholdsfortegnelse1"/>
            <w:tabs>
              <w:tab w:val="left" w:pos="440"/>
              <w:tab w:val="right" w:leader="dot" w:pos="9628"/>
            </w:tabs>
            <w:rPr>
              <w:rFonts w:eastAsiaTheme="minorEastAsia"/>
              <w:noProof/>
              <w:lang w:eastAsia="da-DK"/>
            </w:rPr>
          </w:pPr>
          <w:hyperlink w:anchor="_Toc530746595" w:history="1">
            <w:r w:rsidR="001C511B" w:rsidRPr="00997B84">
              <w:rPr>
                <w:rStyle w:val="Hyperlink"/>
                <w:noProof/>
              </w:rPr>
              <w:t>2.</w:t>
            </w:r>
            <w:r w:rsidR="001C511B">
              <w:rPr>
                <w:rFonts w:eastAsiaTheme="minorEastAsia"/>
                <w:noProof/>
                <w:lang w:eastAsia="da-DK"/>
              </w:rPr>
              <w:tab/>
            </w:r>
            <w:r w:rsidR="001C511B" w:rsidRPr="00997B84">
              <w:rPr>
                <w:rStyle w:val="Hyperlink"/>
                <w:noProof/>
              </w:rPr>
              <w:t>Hvad er en klasse?</w:t>
            </w:r>
            <w:r w:rsidR="001C511B">
              <w:rPr>
                <w:noProof/>
                <w:webHidden/>
              </w:rPr>
              <w:tab/>
            </w:r>
            <w:r w:rsidR="001C511B">
              <w:rPr>
                <w:noProof/>
                <w:webHidden/>
              </w:rPr>
              <w:fldChar w:fldCharType="begin"/>
            </w:r>
            <w:r w:rsidR="001C511B">
              <w:rPr>
                <w:noProof/>
                <w:webHidden/>
              </w:rPr>
              <w:instrText xml:space="preserve"> PAGEREF _Toc530746595 \h </w:instrText>
            </w:r>
            <w:r w:rsidR="001C511B">
              <w:rPr>
                <w:noProof/>
                <w:webHidden/>
              </w:rPr>
            </w:r>
            <w:r w:rsidR="001C511B">
              <w:rPr>
                <w:noProof/>
                <w:webHidden/>
              </w:rPr>
              <w:fldChar w:fldCharType="separate"/>
            </w:r>
            <w:r w:rsidR="00250482">
              <w:rPr>
                <w:noProof/>
                <w:webHidden/>
              </w:rPr>
              <w:t>3</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596" w:history="1">
            <w:r w:rsidR="001C511B" w:rsidRPr="00997B84">
              <w:rPr>
                <w:rStyle w:val="Hyperlink"/>
                <w:noProof/>
              </w:rPr>
              <w:t>2.1.</w:t>
            </w:r>
            <w:r w:rsidR="001C511B">
              <w:rPr>
                <w:rFonts w:eastAsiaTheme="minorEastAsia"/>
                <w:noProof/>
                <w:lang w:eastAsia="da-DK"/>
              </w:rPr>
              <w:tab/>
            </w:r>
            <w:r w:rsidR="001C511B" w:rsidRPr="00997B84">
              <w:rPr>
                <w:rStyle w:val="Hyperlink"/>
                <w:noProof/>
              </w:rPr>
              <w:t>Opgave</w:t>
            </w:r>
            <w:r w:rsidR="001C511B">
              <w:rPr>
                <w:noProof/>
                <w:webHidden/>
              </w:rPr>
              <w:tab/>
            </w:r>
            <w:r w:rsidR="001C511B">
              <w:rPr>
                <w:noProof/>
                <w:webHidden/>
              </w:rPr>
              <w:fldChar w:fldCharType="begin"/>
            </w:r>
            <w:r w:rsidR="001C511B">
              <w:rPr>
                <w:noProof/>
                <w:webHidden/>
              </w:rPr>
              <w:instrText xml:space="preserve"> PAGEREF _Toc530746596 \h </w:instrText>
            </w:r>
            <w:r w:rsidR="001C511B">
              <w:rPr>
                <w:noProof/>
                <w:webHidden/>
              </w:rPr>
            </w:r>
            <w:r w:rsidR="001C511B">
              <w:rPr>
                <w:noProof/>
                <w:webHidden/>
              </w:rPr>
              <w:fldChar w:fldCharType="separate"/>
            </w:r>
            <w:r w:rsidR="00250482">
              <w:rPr>
                <w:noProof/>
                <w:webHidden/>
              </w:rPr>
              <w:t>3</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597" w:history="1">
            <w:r w:rsidR="001C511B" w:rsidRPr="00997B84">
              <w:rPr>
                <w:rStyle w:val="Hyperlink"/>
                <w:noProof/>
              </w:rPr>
              <w:t>2.2.</w:t>
            </w:r>
            <w:r w:rsidR="001C511B">
              <w:rPr>
                <w:rFonts w:eastAsiaTheme="minorEastAsia"/>
                <w:noProof/>
                <w:lang w:eastAsia="da-DK"/>
              </w:rPr>
              <w:tab/>
            </w:r>
            <w:r w:rsidR="001C511B" w:rsidRPr="00997B84">
              <w:rPr>
                <w:rStyle w:val="Hyperlink"/>
                <w:noProof/>
              </w:rPr>
              <w:t>Klassens bestanddele</w:t>
            </w:r>
            <w:r w:rsidR="001C511B">
              <w:rPr>
                <w:noProof/>
                <w:webHidden/>
              </w:rPr>
              <w:tab/>
            </w:r>
            <w:r w:rsidR="001C511B">
              <w:rPr>
                <w:noProof/>
                <w:webHidden/>
              </w:rPr>
              <w:fldChar w:fldCharType="begin"/>
            </w:r>
            <w:r w:rsidR="001C511B">
              <w:rPr>
                <w:noProof/>
                <w:webHidden/>
              </w:rPr>
              <w:instrText xml:space="preserve"> PAGEREF _Toc530746597 \h </w:instrText>
            </w:r>
            <w:r w:rsidR="001C511B">
              <w:rPr>
                <w:noProof/>
                <w:webHidden/>
              </w:rPr>
            </w:r>
            <w:r w:rsidR="001C511B">
              <w:rPr>
                <w:noProof/>
                <w:webHidden/>
              </w:rPr>
              <w:fldChar w:fldCharType="separate"/>
            </w:r>
            <w:r w:rsidR="00250482">
              <w:rPr>
                <w:noProof/>
                <w:webHidden/>
              </w:rPr>
              <w:t>3</w:t>
            </w:r>
            <w:r w:rsidR="001C511B">
              <w:rPr>
                <w:noProof/>
                <w:webHidden/>
              </w:rPr>
              <w:fldChar w:fldCharType="end"/>
            </w:r>
          </w:hyperlink>
        </w:p>
        <w:p w:rsidR="001C511B" w:rsidRDefault="00B313D2">
          <w:pPr>
            <w:pStyle w:val="Indholdsfortegnelse1"/>
            <w:tabs>
              <w:tab w:val="left" w:pos="440"/>
              <w:tab w:val="right" w:leader="dot" w:pos="9628"/>
            </w:tabs>
            <w:rPr>
              <w:rFonts w:eastAsiaTheme="minorEastAsia"/>
              <w:noProof/>
              <w:lang w:eastAsia="da-DK"/>
            </w:rPr>
          </w:pPr>
          <w:hyperlink w:anchor="_Toc530746598" w:history="1">
            <w:r w:rsidR="001C511B" w:rsidRPr="00997B84">
              <w:rPr>
                <w:rStyle w:val="Hyperlink"/>
                <w:noProof/>
              </w:rPr>
              <w:t>3.</w:t>
            </w:r>
            <w:r w:rsidR="001C511B">
              <w:rPr>
                <w:rFonts w:eastAsiaTheme="minorEastAsia"/>
                <w:noProof/>
                <w:lang w:eastAsia="da-DK"/>
              </w:rPr>
              <w:tab/>
            </w:r>
            <w:r w:rsidR="001C511B" w:rsidRPr="00997B84">
              <w:rPr>
                <w:rStyle w:val="Hyperlink"/>
                <w:noProof/>
              </w:rPr>
              <w:t>Klassen Player</w:t>
            </w:r>
            <w:r w:rsidR="001C511B">
              <w:rPr>
                <w:noProof/>
                <w:webHidden/>
              </w:rPr>
              <w:tab/>
            </w:r>
            <w:r w:rsidR="001C511B">
              <w:rPr>
                <w:noProof/>
                <w:webHidden/>
              </w:rPr>
              <w:fldChar w:fldCharType="begin"/>
            </w:r>
            <w:r w:rsidR="001C511B">
              <w:rPr>
                <w:noProof/>
                <w:webHidden/>
              </w:rPr>
              <w:instrText xml:space="preserve"> PAGEREF _Toc530746598 \h </w:instrText>
            </w:r>
            <w:r w:rsidR="001C511B">
              <w:rPr>
                <w:noProof/>
                <w:webHidden/>
              </w:rPr>
            </w:r>
            <w:r w:rsidR="001C511B">
              <w:rPr>
                <w:noProof/>
                <w:webHidden/>
              </w:rPr>
              <w:fldChar w:fldCharType="separate"/>
            </w:r>
            <w:r w:rsidR="00250482">
              <w:rPr>
                <w:noProof/>
                <w:webHidden/>
              </w:rPr>
              <w:t>4</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599" w:history="1">
            <w:r w:rsidR="001C511B" w:rsidRPr="00997B84">
              <w:rPr>
                <w:rStyle w:val="Hyperlink"/>
                <w:noProof/>
              </w:rPr>
              <w:t>3.1.</w:t>
            </w:r>
            <w:r w:rsidR="001C511B">
              <w:rPr>
                <w:rFonts w:eastAsiaTheme="minorEastAsia"/>
                <w:noProof/>
                <w:lang w:eastAsia="da-DK"/>
              </w:rPr>
              <w:tab/>
            </w:r>
            <w:r w:rsidR="001C511B" w:rsidRPr="00997B84">
              <w:rPr>
                <w:rStyle w:val="Hyperlink"/>
                <w:noProof/>
              </w:rPr>
              <w:t>Eksempel: Array af spillere</w:t>
            </w:r>
            <w:r w:rsidR="001C511B">
              <w:rPr>
                <w:noProof/>
                <w:webHidden/>
              </w:rPr>
              <w:tab/>
            </w:r>
            <w:r w:rsidR="001C511B">
              <w:rPr>
                <w:noProof/>
                <w:webHidden/>
              </w:rPr>
              <w:fldChar w:fldCharType="begin"/>
            </w:r>
            <w:r w:rsidR="001C511B">
              <w:rPr>
                <w:noProof/>
                <w:webHidden/>
              </w:rPr>
              <w:instrText xml:space="preserve"> PAGEREF _Toc530746599 \h </w:instrText>
            </w:r>
            <w:r w:rsidR="001C511B">
              <w:rPr>
                <w:noProof/>
                <w:webHidden/>
              </w:rPr>
            </w:r>
            <w:r w:rsidR="001C511B">
              <w:rPr>
                <w:noProof/>
                <w:webHidden/>
              </w:rPr>
              <w:fldChar w:fldCharType="separate"/>
            </w:r>
            <w:r w:rsidR="00250482">
              <w:rPr>
                <w:noProof/>
                <w:webHidden/>
              </w:rPr>
              <w:t>4</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00" w:history="1">
            <w:r w:rsidR="001C511B" w:rsidRPr="00997B84">
              <w:rPr>
                <w:rStyle w:val="Hyperlink"/>
                <w:noProof/>
              </w:rPr>
              <w:t>3.2.</w:t>
            </w:r>
            <w:r w:rsidR="001C511B">
              <w:rPr>
                <w:rFonts w:eastAsiaTheme="minorEastAsia"/>
                <w:noProof/>
                <w:lang w:eastAsia="da-DK"/>
              </w:rPr>
              <w:tab/>
            </w:r>
            <w:r w:rsidR="001C511B" w:rsidRPr="00997B84">
              <w:rPr>
                <w:rStyle w:val="Hyperlink"/>
                <w:noProof/>
              </w:rPr>
              <w:t>Sådan gør du i Visual Studio</w:t>
            </w:r>
            <w:r w:rsidR="001C511B">
              <w:rPr>
                <w:noProof/>
                <w:webHidden/>
              </w:rPr>
              <w:tab/>
            </w:r>
            <w:r w:rsidR="001C511B">
              <w:rPr>
                <w:noProof/>
                <w:webHidden/>
              </w:rPr>
              <w:fldChar w:fldCharType="begin"/>
            </w:r>
            <w:r w:rsidR="001C511B">
              <w:rPr>
                <w:noProof/>
                <w:webHidden/>
              </w:rPr>
              <w:instrText xml:space="preserve"> PAGEREF _Toc530746600 \h </w:instrText>
            </w:r>
            <w:r w:rsidR="001C511B">
              <w:rPr>
                <w:noProof/>
                <w:webHidden/>
              </w:rPr>
            </w:r>
            <w:r w:rsidR="001C511B">
              <w:rPr>
                <w:noProof/>
                <w:webHidden/>
              </w:rPr>
              <w:fldChar w:fldCharType="separate"/>
            </w:r>
            <w:r w:rsidR="00250482">
              <w:rPr>
                <w:noProof/>
                <w:webHidden/>
              </w:rPr>
              <w:t>4</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01" w:history="1">
            <w:r w:rsidR="001C511B" w:rsidRPr="00997B84">
              <w:rPr>
                <w:rStyle w:val="Hyperlink"/>
                <w:noProof/>
              </w:rPr>
              <w:t>3.3.</w:t>
            </w:r>
            <w:r w:rsidR="001C511B">
              <w:rPr>
                <w:rFonts w:eastAsiaTheme="minorEastAsia"/>
                <w:noProof/>
                <w:lang w:eastAsia="da-DK"/>
              </w:rPr>
              <w:tab/>
            </w:r>
            <w:r w:rsidR="001C511B" w:rsidRPr="00997B84">
              <w:rPr>
                <w:rStyle w:val="Hyperlink"/>
                <w:noProof/>
              </w:rPr>
              <w:t>Opgave</w:t>
            </w:r>
            <w:r w:rsidR="001C511B">
              <w:rPr>
                <w:noProof/>
                <w:webHidden/>
              </w:rPr>
              <w:tab/>
            </w:r>
            <w:r w:rsidR="001C511B">
              <w:rPr>
                <w:noProof/>
                <w:webHidden/>
              </w:rPr>
              <w:fldChar w:fldCharType="begin"/>
            </w:r>
            <w:r w:rsidR="001C511B">
              <w:rPr>
                <w:noProof/>
                <w:webHidden/>
              </w:rPr>
              <w:instrText xml:space="preserve"> PAGEREF _Toc530746601 \h </w:instrText>
            </w:r>
            <w:r w:rsidR="001C511B">
              <w:rPr>
                <w:noProof/>
                <w:webHidden/>
              </w:rPr>
            </w:r>
            <w:r w:rsidR="001C511B">
              <w:rPr>
                <w:noProof/>
                <w:webHidden/>
              </w:rPr>
              <w:fldChar w:fldCharType="separate"/>
            </w:r>
            <w:r w:rsidR="00250482">
              <w:rPr>
                <w:noProof/>
                <w:webHidden/>
              </w:rPr>
              <w:t>5</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02" w:history="1">
            <w:r w:rsidR="001C511B" w:rsidRPr="00997B84">
              <w:rPr>
                <w:rStyle w:val="Hyperlink"/>
                <w:noProof/>
              </w:rPr>
              <w:t>3.4.</w:t>
            </w:r>
            <w:r w:rsidR="001C511B">
              <w:rPr>
                <w:rFonts w:eastAsiaTheme="minorEastAsia"/>
                <w:noProof/>
                <w:lang w:eastAsia="da-DK"/>
              </w:rPr>
              <w:tab/>
            </w:r>
            <w:r w:rsidR="001C511B" w:rsidRPr="00997B84">
              <w:rPr>
                <w:rStyle w:val="Hyperlink"/>
                <w:noProof/>
              </w:rPr>
              <w:t>Oprettelse af objekter</w:t>
            </w:r>
            <w:r w:rsidR="001C511B">
              <w:rPr>
                <w:noProof/>
                <w:webHidden/>
              </w:rPr>
              <w:tab/>
            </w:r>
            <w:r w:rsidR="001C511B">
              <w:rPr>
                <w:noProof/>
                <w:webHidden/>
              </w:rPr>
              <w:fldChar w:fldCharType="begin"/>
            </w:r>
            <w:r w:rsidR="001C511B">
              <w:rPr>
                <w:noProof/>
                <w:webHidden/>
              </w:rPr>
              <w:instrText xml:space="preserve"> PAGEREF _Toc530746602 \h </w:instrText>
            </w:r>
            <w:r w:rsidR="001C511B">
              <w:rPr>
                <w:noProof/>
                <w:webHidden/>
              </w:rPr>
            </w:r>
            <w:r w:rsidR="001C511B">
              <w:rPr>
                <w:noProof/>
                <w:webHidden/>
              </w:rPr>
              <w:fldChar w:fldCharType="separate"/>
            </w:r>
            <w:r w:rsidR="00250482">
              <w:rPr>
                <w:noProof/>
                <w:webHidden/>
              </w:rPr>
              <w:t>5</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03" w:history="1">
            <w:r w:rsidR="001C511B" w:rsidRPr="00997B84">
              <w:rPr>
                <w:rStyle w:val="Hyperlink"/>
                <w:noProof/>
              </w:rPr>
              <w:t>3.5.</w:t>
            </w:r>
            <w:r w:rsidR="001C511B">
              <w:rPr>
                <w:rFonts w:eastAsiaTheme="minorEastAsia"/>
                <w:noProof/>
                <w:lang w:eastAsia="da-DK"/>
              </w:rPr>
              <w:tab/>
            </w:r>
            <w:r w:rsidR="001C511B" w:rsidRPr="00997B84">
              <w:rPr>
                <w:rStyle w:val="Hyperlink"/>
                <w:noProof/>
              </w:rPr>
              <w:t>Opgave</w:t>
            </w:r>
            <w:r w:rsidR="001C511B">
              <w:rPr>
                <w:noProof/>
                <w:webHidden/>
              </w:rPr>
              <w:tab/>
            </w:r>
            <w:r w:rsidR="001C511B">
              <w:rPr>
                <w:noProof/>
                <w:webHidden/>
              </w:rPr>
              <w:fldChar w:fldCharType="begin"/>
            </w:r>
            <w:r w:rsidR="001C511B">
              <w:rPr>
                <w:noProof/>
                <w:webHidden/>
              </w:rPr>
              <w:instrText xml:space="preserve"> PAGEREF _Toc530746603 \h </w:instrText>
            </w:r>
            <w:r w:rsidR="001C511B">
              <w:rPr>
                <w:noProof/>
                <w:webHidden/>
              </w:rPr>
            </w:r>
            <w:r w:rsidR="001C511B">
              <w:rPr>
                <w:noProof/>
                <w:webHidden/>
              </w:rPr>
              <w:fldChar w:fldCharType="separate"/>
            </w:r>
            <w:r w:rsidR="00250482">
              <w:rPr>
                <w:noProof/>
                <w:webHidden/>
              </w:rPr>
              <w:t>5</w:t>
            </w:r>
            <w:r w:rsidR="001C511B">
              <w:rPr>
                <w:noProof/>
                <w:webHidden/>
              </w:rPr>
              <w:fldChar w:fldCharType="end"/>
            </w:r>
          </w:hyperlink>
        </w:p>
        <w:p w:rsidR="001C511B" w:rsidRDefault="00B313D2">
          <w:pPr>
            <w:pStyle w:val="Indholdsfortegnelse1"/>
            <w:tabs>
              <w:tab w:val="left" w:pos="440"/>
              <w:tab w:val="right" w:leader="dot" w:pos="9628"/>
            </w:tabs>
            <w:rPr>
              <w:rFonts w:eastAsiaTheme="minorEastAsia"/>
              <w:noProof/>
              <w:lang w:eastAsia="da-DK"/>
            </w:rPr>
          </w:pPr>
          <w:hyperlink w:anchor="_Toc530746604" w:history="1">
            <w:r w:rsidR="001C511B" w:rsidRPr="00997B84">
              <w:rPr>
                <w:rStyle w:val="Hyperlink"/>
                <w:noProof/>
              </w:rPr>
              <w:t>4.</w:t>
            </w:r>
            <w:r w:rsidR="001C511B">
              <w:rPr>
                <w:rFonts w:eastAsiaTheme="minorEastAsia"/>
                <w:noProof/>
                <w:lang w:eastAsia="da-DK"/>
              </w:rPr>
              <w:tab/>
            </w:r>
            <w:r w:rsidR="001C511B" w:rsidRPr="00997B84">
              <w:rPr>
                <w:rStyle w:val="Hyperlink"/>
                <w:noProof/>
              </w:rPr>
              <w:t>Klassemetoder</w:t>
            </w:r>
            <w:r w:rsidR="001C511B">
              <w:rPr>
                <w:noProof/>
                <w:webHidden/>
              </w:rPr>
              <w:tab/>
            </w:r>
            <w:r w:rsidR="001C511B">
              <w:rPr>
                <w:noProof/>
                <w:webHidden/>
              </w:rPr>
              <w:fldChar w:fldCharType="begin"/>
            </w:r>
            <w:r w:rsidR="001C511B">
              <w:rPr>
                <w:noProof/>
                <w:webHidden/>
              </w:rPr>
              <w:instrText xml:space="preserve"> PAGEREF _Toc530746604 \h </w:instrText>
            </w:r>
            <w:r w:rsidR="001C511B">
              <w:rPr>
                <w:noProof/>
                <w:webHidden/>
              </w:rPr>
            </w:r>
            <w:r w:rsidR="001C511B">
              <w:rPr>
                <w:noProof/>
                <w:webHidden/>
              </w:rPr>
              <w:fldChar w:fldCharType="separate"/>
            </w:r>
            <w:r w:rsidR="00250482">
              <w:rPr>
                <w:noProof/>
                <w:webHidden/>
              </w:rPr>
              <w:t>6</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05" w:history="1">
            <w:r w:rsidR="001C511B" w:rsidRPr="00997B84">
              <w:rPr>
                <w:rStyle w:val="Hyperlink"/>
                <w:noProof/>
              </w:rPr>
              <w:t>4.1.</w:t>
            </w:r>
            <w:r w:rsidR="001C511B">
              <w:rPr>
                <w:rFonts w:eastAsiaTheme="minorEastAsia"/>
                <w:noProof/>
                <w:lang w:eastAsia="da-DK"/>
              </w:rPr>
              <w:tab/>
            </w:r>
            <w:r w:rsidR="001C511B" w:rsidRPr="00997B84">
              <w:rPr>
                <w:rStyle w:val="Hyperlink"/>
                <w:noProof/>
              </w:rPr>
              <w:t>Eksempel: Metoden Play()</w:t>
            </w:r>
            <w:r w:rsidR="001C511B">
              <w:rPr>
                <w:noProof/>
                <w:webHidden/>
              </w:rPr>
              <w:tab/>
            </w:r>
            <w:r w:rsidR="001C511B">
              <w:rPr>
                <w:noProof/>
                <w:webHidden/>
              </w:rPr>
              <w:fldChar w:fldCharType="begin"/>
            </w:r>
            <w:r w:rsidR="001C511B">
              <w:rPr>
                <w:noProof/>
                <w:webHidden/>
              </w:rPr>
              <w:instrText xml:space="preserve"> PAGEREF _Toc530746605 \h </w:instrText>
            </w:r>
            <w:r w:rsidR="001C511B">
              <w:rPr>
                <w:noProof/>
                <w:webHidden/>
              </w:rPr>
            </w:r>
            <w:r w:rsidR="001C511B">
              <w:rPr>
                <w:noProof/>
                <w:webHidden/>
              </w:rPr>
              <w:fldChar w:fldCharType="separate"/>
            </w:r>
            <w:r w:rsidR="00250482">
              <w:rPr>
                <w:noProof/>
                <w:webHidden/>
              </w:rPr>
              <w:t>6</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06" w:history="1">
            <w:r w:rsidR="001C511B" w:rsidRPr="00997B84">
              <w:rPr>
                <w:rStyle w:val="Hyperlink"/>
                <w:noProof/>
              </w:rPr>
              <w:t>4.2.</w:t>
            </w:r>
            <w:r w:rsidR="001C511B">
              <w:rPr>
                <w:rFonts w:eastAsiaTheme="minorEastAsia"/>
                <w:noProof/>
                <w:lang w:eastAsia="da-DK"/>
              </w:rPr>
              <w:tab/>
            </w:r>
            <w:r w:rsidR="001C511B" w:rsidRPr="00997B84">
              <w:rPr>
                <w:rStyle w:val="Hyperlink"/>
                <w:noProof/>
              </w:rPr>
              <w:t>Opgave (slå ingen enere)</w:t>
            </w:r>
            <w:r w:rsidR="001C511B">
              <w:rPr>
                <w:noProof/>
                <w:webHidden/>
              </w:rPr>
              <w:tab/>
            </w:r>
            <w:r w:rsidR="001C511B">
              <w:rPr>
                <w:noProof/>
                <w:webHidden/>
              </w:rPr>
              <w:fldChar w:fldCharType="begin"/>
            </w:r>
            <w:r w:rsidR="001C511B">
              <w:rPr>
                <w:noProof/>
                <w:webHidden/>
              </w:rPr>
              <w:instrText xml:space="preserve"> PAGEREF _Toc530746606 \h </w:instrText>
            </w:r>
            <w:r w:rsidR="001C511B">
              <w:rPr>
                <w:noProof/>
                <w:webHidden/>
              </w:rPr>
            </w:r>
            <w:r w:rsidR="001C511B">
              <w:rPr>
                <w:noProof/>
                <w:webHidden/>
              </w:rPr>
              <w:fldChar w:fldCharType="separate"/>
            </w:r>
            <w:r w:rsidR="00250482">
              <w:rPr>
                <w:noProof/>
                <w:webHidden/>
              </w:rPr>
              <w:t>7</w:t>
            </w:r>
            <w:r w:rsidR="001C511B">
              <w:rPr>
                <w:noProof/>
                <w:webHidden/>
              </w:rPr>
              <w:fldChar w:fldCharType="end"/>
            </w:r>
          </w:hyperlink>
        </w:p>
        <w:p w:rsidR="001C511B" w:rsidRDefault="00B313D2">
          <w:pPr>
            <w:pStyle w:val="Indholdsfortegnelse1"/>
            <w:tabs>
              <w:tab w:val="left" w:pos="440"/>
              <w:tab w:val="right" w:leader="dot" w:pos="9628"/>
            </w:tabs>
            <w:rPr>
              <w:rFonts w:eastAsiaTheme="minorEastAsia"/>
              <w:noProof/>
              <w:lang w:eastAsia="da-DK"/>
            </w:rPr>
          </w:pPr>
          <w:hyperlink w:anchor="_Toc530746607" w:history="1">
            <w:r w:rsidR="001C511B" w:rsidRPr="00997B84">
              <w:rPr>
                <w:rStyle w:val="Hyperlink"/>
                <w:noProof/>
              </w:rPr>
              <w:t>5.</w:t>
            </w:r>
            <w:r w:rsidR="001C511B">
              <w:rPr>
                <w:rFonts w:eastAsiaTheme="minorEastAsia"/>
                <w:noProof/>
                <w:lang w:eastAsia="da-DK"/>
              </w:rPr>
              <w:tab/>
            </w:r>
            <w:r w:rsidR="001C511B" w:rsidRPr="00997B84">
              <w:rPr>
                <w:rStyle w:val="Hyperlink"/>
                <w:noProof/>
              </w:rPr>
              <w:t>Initialisering af objekter - constructor</w:t>
            </w:r>
            <w:r w:rsidR="001C511B">
              <w:rPr>
                <w:noProof/>
                <w:webHidden/>
              </w:rPr>
              <w:tab/>
            </w:r>
            <w:r w:rsidR="001C511B">
              <w:rPr>
                <w:noProof/>
                <w:webHidden/>
              </w:rPr>
              <w:fldChar w:fldCharType="begin"/>
            </w:r>
            <w:r w:rsidR="001C511B">
              <w:rPr>
                <w:noProof/>
                <w:webHidden/>
              </w:rPr>
              <w:instrText xml:space="preserve"> PAGEREF _Toc530746607 \h </w:instrText>
            </w:r>
            <w:r w:rsidR="001C511B">
              <w:rPr>
                <w:noProof/>
                <w:webHidden/>
              </w:rPr>
            </w:r>
            <w:r w:rsidR="001C511B">
              <w:rPr>
                <w:noProof/>
                <w:webHidden/>
              </w:rPr>
              <w:fldChar w:fldCharType="separate"/>
            </w:r>
            <w:r w:rsidR="00250482">
              <w:rPr>
                <w:noProof/>
                <w:webHidden/>
              </w:rPr>
              <w:t>7</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08" w:history="1">
            <w:r w:rsidR="001C511B" w:rsidRPr="00997B84">
              <w:rPr>
                <w:rStyle w:val="Hyperlink"/>
                <w:noProof/>
                <w:lang w:val="en-US"/>
              </w:rPr>
              <w:t>5.1.</w:t>
            </w:r>
            <w:r w:rsidR="001C511B">
              <w:rPr>
                <w:rFonts w:eastAsiaTheme="minorEastAsia"/>
                <w:noProof/>
                <w:lang w:eastAsia="da-DK"/>
              </w:rPr>
              <w:tab/>
            </w:r>
            <w:r w:rsidR="001C511B" w:rsidRPr="00997B84">
              <w:rPr>
                <w:rStyle w:val="Hyperlink"/>
                <w:noProof/>
              </w:rPr>
              <w:t>Hvad er en</w:t>
            </w:r>
            <w:r w:rsidR="001C511B" w:rsidRPr="00997B84">
              <w:rPr>
                <w:rStyle w:val="Hyperlink"/>
                <w:noProof/>
                <w:lang w:val="en-US"/>
              </w:rPr>
              <w:t xml:space="preserve"> constructor</w:t>
            </w:r>
            <w:r w:rsidR="001C511B">
              <w:rPr>
                <w:noProof/>
                <w:webHidden/>
              </w:rPr>
              <w:tab/>
            </w:r>
            <w:r w:rsidR="001C511B">
              <w:rPr>
                <w:noProof/>
                <w:webHidden/>
              </w:rPr>
              <w:fldChar w:fldCharType="begin"/>
            </w:r>
            <w:r w:rsidR="001C511B">
              <w:rPr>
                <w:noProof/>
                <w:webHidden/>
              </w:rPr>
              <w:instrText xml:space="preserve"> PAGEREF _Toc530746608 \h </w:instrText>
            </w:r>
            <w:r w:rsidR="001C511B">
              <w:rPr>
                <w:noProof/>
                <w:webHidden/>
              </w:rPr>
            </w:r>
            <w:r w:rsidR="001C511B">
              <w:rPr>
                <w:noProof/>
                <w:webHidden/>
              </w:rPr>
              <w:fldChar w:fldCharType="separate"/>
            </w:r>
            <w:r w:rsidR="00250482">
              <w:rPr>
                <w:noProof/>
                <w:webHidden/>
              </w:rPr>
              <w:t>7</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09" w:history="1">
            <w:r w:rsidR="001C511B" w:rsidRPr="00997B84">
              <w:rPr>
                <w:rStyle w:val="Hyperlink"/>
                <w:noProof/>
                <w:lang w:val="en-US"/>
              </w:rPr>
              <w:t>5.2.</w:t>
            </w:r>
            <w:r w:rsidR="001C511B">
              <w:rPr>
                <w:rFonts w:eastAsiaTheme="minorEastAsia"/>
                <w:noProof/>
                <w:lang w:eastAsia="da-DK"/>
              </w:rPr>
              <w:tab/>
            </w:r>
            <w:r w:rsidR="001C511B" w:rsidRPr="00997B84">
              <w:rPr>
                <w:rStyle w:val="Hyperlink"/>
                <w:noProof/>
              </w:rPr>
              <w:t xml:space="preserve">Syntax for </w:t>
            </w:r>
            <w:r w:rsidR="001C511B" w:rsidRPr="00997B84">
              <w:rPr>
                <w:rStyle w:val="Hyperlink"/>
                <w:noProof/>
                <w:lang w:val="en-US"/>
              </w:rPr>
              <w:t>constructor</w:t>
            </w:r>
            <w:r w:rsidR="001C511B">
              <w:rPr>
                <w:noProof/>
                <w:webHidden/>
              </w:rPr>
              <w:tab/>
            </w:r>
            <w:r w:rsidR="001C511B">
              <w:rPr>
                <w:noProof/>
                <w:webHidden/>
              </w:rPr>
              <w:fldChar w:fldCharType="begin"/>
            </w:r>
            <w:r w:rsidR="001C511B">
              <w:rPr>
                <w:noProof/>
                <w:webHidden/>
              </w:rPr>
              <w:instrText xml:space="preserve"> PAGEREF _Toc530746609 \h </w:instrText>
            </w:r>
            <w:r w:rsidR="001C511B">
              <w:rPr>
                <w:noProof/>
                <w:webHidden/>
              </w:rPr>
            </w:r>
            <w:r w:rsidR="001C511B">
              <w:rPr>
                <w:noProof/>
                <w:webHidden/>
              </w:rPr>
              <w:fldChar w:fldCharType="separate"/>
            </w:r>
            <w:r w:rsidR="00250482">
              <w:rPr>
                <w:noProof/>
                <w:webHidden/>
              </w:rPr>
              <w:t>7</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10" w:history="1">
            <w:r w:rsidR="001C511B" w:rsidRPr="00997B84">
              <w:rPr>
                <w:rStyle w:val="Hyperlink"/>
                <w:noProof/>
              </w:rPr>
              <w:t>5.3.</w:t>
            </w:r>
            <w:r w:rsidR="001C511B">
              <w:rPr>
                <w:rFonts w:eastAsiaTheme="minorEastAsia"/>
                <w:noProof/>
                <w:lang w:eastAsia="da-DK"/>
              </w:rPr>
              <w:tab/>
            </w:r>
            <w:r w:rsidR="001C511B" w:rsidRPr="00997B84">
              <w:rPr>
                <w:rStyle w:val="Hyperlink"/>
                <w:noProof/>
              </w:rPr>
              <w:t>Formålet constructoren</w:t>
            </w:r>
            <w:r w:rsidR="001C511B">
              <w:rPr>
                <w:noProof/>
                <w:webHidden/>
              </w:rPr>
              <w:tab/>
            </w:r>
            <w:r w:rsidR="001C511B">
              <w:rPr>
                <w:noProof/>
                <w:webHidden/>
              </w:rPr>
              <w:fldChar w:fldCharType="begin"/>
            </w:r>
            <w:r w:rsidR="001C511B">
              <w:rPr>
                <w:noProof/>
                <w:webHidden/>
              </w:rPr>
              <w:instrText xml:space="preserve"> PAGEREF _Toc530746610 \h </w:instrText>
            </w:r>
            <w:r w:rsidR="001C511B">
              <w:rPr>
                <w:noProof/>
                <w:webHidden/>
              </w:rPr>
            </w:r>
            <w:r w:rsidR="001C511B">
              <w:rPr>
                <w:noProof/>
                <w:webHidden/>
              </w:rPr>
              <w:fldChar w:fldCharType="separate"/>
            </w:r>
            <w:r w:rsidR="00250482">
              <w:rPr>
                <w:noProof/>
                <w:webHidden/>
              </w:rPr>
              <w:t>7</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11" w:history="1">
            <w:r w:rsidR="001C511B" w:rsidRPr="00997B84">
              <w:rPr>
                <w:rStyle w:val="Hyperlink"/>
                <w:noProof/>
              </w:rPr>
              <w:t>5.4.</w:t>
            </w:r>
            <w:r w:rsidR="001C511B">
              <w:rPr>
                <w:rFonts w:eastAsiaTheme="minorEastAsia"/>
                <w:noProof/>
                <w:lang w:eastAsia="da-DK"/>
              </w:rPr>
              <w:tab/>
            </w:r>
            <w:r w:rsidR="001C511B" w:rsidRPr="00997B84">
              <w:rPr>
                <w:rStyle w:val="Hyperlink"/>
                <w:noProof/>
              </w:rPr>
              <w:t>Opgave</w:t>
            </w:r>
            <w:r w:rsidR="001C511B">
              <w:rPr>
                <w:noProof/>
                <w:webHidden/>
              </w:rPr>
              <w:tab/>
            </w:r>
            <w:r w:rsidR="001C511B">
              <w:rPr>
                <w:noProof/>
                <w:webHidden/>
              </w:rPr>
              <w:fldChar w:fldCharType="begin"/>
            </w:r>
            <w:r w:rsidR="001C511B">
              <w:rPr>
                <w:noProof/>
                <w:webHidden/>
              </w:rPr>
              <w:instrText xml:space="preserve"> PAGEREF _Toc530746611 \h </w:instrText>
            </w:r>
            <w:r w:rsidR="001C511B">
              <w:rPr>
                <w:noProof/>
                <w:webHidden/>
              </w:rPr>
            </w:r>
            <w:r w:rsidR="001C511B">
              <w:rPr>
                <w:noProof/>
                <w:webHidden/>
              </w:rPr>
              <w:fldChar w:fldCharType="separate"/>
            </w:r>
            <w:r w:rsidR="00250482">
              <w:rPr>
                <w:noProof/>
                <w:webHidden/>
              </w:rPr>
              <w:t>8</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12" w:history="1">
            <w:r w:rsidR="001C511B" w:rsidRPr="00997B84">
              <w:rPr>
                <w:rStyle w:val="Hyperlink"/>
                <w:noProof/>
              </w:rPr>
              <w:t>5.5.</w:t>
            </w:r>
            <w:r w:rsidR="001C511B">
              <w:rPr>
                <w:rFonts w:eastAsiaTheme="minorEastAsia"/>
                <w:noProof/>
                <w:lang w:eastAsia="da-DK"/>
              </w:rPr>
              <w:tab/>
            </w:r>
            <w:r w:rsidR="001C511B" w:rsidRPr="00997B84">
              <w:rPr>
                <w:rStyle w:val="Hyperlink"/>
                <w:noProof/>
              </w:rPr>
              <w:t>Opgave (slå ingen enere)</w:t>
            </w:r>
            <w:r w:rsidR="001C511B">
              <w:rPr>
                <w:noProof/>
                <w:webHidden/>
              </w:rPr>
              <w:tab/>
            </w:r>
            <w:r w:rsidR="001C511B">
              <w:rPr>
                <w:noProof/>
                <w:webHidden/>
              </w:rPr>
              <w:fldChar w:fldCharType="begin"/>
            </w:r>
            <w:r w:rsidR="001C511B">
              <w:rPr>
                <w:noProof/>
                <w:webHidden/>
              </w:rPr>
              <w:instrText xml:space="preserve"> PAGEREF _Toc530746612 \h </w:instrText>
            </w:r>
            <w:r w:rsidR="001C511B">
              <w:rPr>
                <w:noProof/>
                <w:webHidden/>
              </w:rPr>
            </w:r>
            <w:r w:rsidR="001C511B">
              <w:rPr>
                <w:noProof/>
                <w:webHidden/>
              </w:rPr>
              <w:fldChar w:fldCharType="separate"/>
            </w:r>
            <w:r w:rsidR="00250482">
              <w:rPr>
                <w:noProof/>
                <w:webHidden/>
              </w:rPr>
              <w:t>8</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13" w:history="1">
            <w:r w:rsidR="001C511B" w:rsidRPr="00997B84">
              <w:rPr>
                <w:rStyle w:val="Hyperlink"/>
                <w:noProof/>
              </w:rPr>
              <w:t>5.6.</w:t>
            </w:r>
            <w:r w:rsidR="001C511B">
              <w:rPr>
                <w:rFonts w:eastAsiaTheme="minorEastAsia"/>
                <w:noProof/>
                <w:lang w:eastAsia="da-DK"/>
              </w:rPr>
              <w:tab/>
            </w:r>
            <w:r w:rsidR="001C511B" w:rsidRPr="00997B84">
              <w:rPr>
                <w:rStyle w:val="Hyperlink"/>
                <w:noProof/>
              </w:rPr>
              <w:t>Kald af constructor</w:t>
            </w:r>
            <w:r w:rsidR="001C511B">
              <w:rPr>
                <w:noProof/>
                <w:webHidden/>
              </w:rPr>
              <w:tab/>
            </w:r>
            <w:r w:rsidR="001C511B">
              <w:rPr>
                <w:noProof/>
                <w:webHidden/>
              </w:rPr>
              <w:fldChar w:fldCharType="begin"/>
            </w:r>
            <w:r w:rsidR="001C511B">
              <w:rPr>
                <w:noProof/>
                <w:webHidden/>
              </w:rPr>
              <w:instrText xml:space="preserve"> PAGEREF _Toc530746613 \h </w:instrText>
            </w:r>
            <w:r w:rsidR="001C511B">
              <w:rPr>
                <w:noProof/>
                <w:webHidden/>
              </w:rPr>
            </w:r>
            <w:r w:rsidR="001C511B">
              <w:rPr>
                <w:noProof/>
                <w:webHidden/>
              </w:rPr>
              <w:fldChar w:fldCharType="separate"/>
            </w:r>
            <w:r w:rsidR="00250482">
              <w:rPr>
                <w:noProof/>
                <w:webHidden/>
              </w:rPr>
              <w:t>9</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14" w:history="1">
            <w:r w:rsidR="001C511B" w:rsidRPr="00997B84">
              <w:rPr>
                <w:rStyle w:val="Hyperlink"/>
                <w:noProof/>
              </w:rPr>
              <w:t>5.7.</w:t>
            </w:r>
            <w:r w:rsidR="001C511B">
              <w:rPr>
                <w:rFonts w:eastAsiaTheme="minorEastAsia"/>
                <w:noProof/>
                <w:lang w:eastAsia="da-DK"/>
              </w:rPr>
              <w:tab/>
            </w:r>
            <w:r w:rsidR="001C511B" w:rsidRPr="00997B84">
              <w:rPr>
                <w:rStyle w:val="Hyperlink"/>
                <w:noProof/>
              </w:rPr>
              <w:t>Opgave</w:t>
            </w:r>
            <w:r w:rsidR="001C511B">
              <w:rPr>
                <w:noProof/>
                <w:webHidden/>
              </w:rPr>
              <w:tab/>
            </w:r>
            <w:r w:rsidR="001C511B">
              <w:rPr>
                <w:noProof/>
                <w:webHidden/>
              </w:rPr>
              <w:fldChar w:fldCharType="begin"/>
            </w:r>
            <w:r w:rsidR="001C511B">
              <w:rPr>
                <w:noProof/>
                <w:webHidden/>
              </w:rPr>
              <w:instrText xml:space="preserve"> PAGEREF _Toc530746614 \h </w:instrText>
            </w:r>
            <w:r w:rsidR="001C511B">
              <w:rPr>
                <w:noProof/>
                <w:webHidden/>
              </w:rPr>
            </w:r>
            <w:r w:rsidR="001C511B">
              <w:rPr>
                <w:noProof/>
                <w:webHidden/>
              </w:rPr>
              <w:fldChar w:fldCharType="separate"/>
            </w:r>
            <w:r w:rsidR="00250482">
              <w:rPr>
                <w:noProof/>
                <w:webHidden/>
              </w:rPr>
              <w:t>9</w:t>
            </w:r>
            <w:r w:rsidR="001C511B">
              <w:rPr>
                <w:noProof/>
                <w:webHidden/>
              </w:rPr>
              <w:fldChar w:fldCharType="end"/>
            </w:r>
          </w:hyperlink>
        </w:p>
        <w:p w:rsidR="001C511B" w:rsidRDefault="00B313D2">
          <w:pPr>
            <w:pStyle w:val="Indholdsfortegnelse1"/>
            <w:tabs>
              <w:tab w:val="left" w:pos="440"/>
              <w:tab w:val="right" w:leader="dot" w:pos="9628"/>
            </w:tabs>
            <w:rPr>
              <w:rFonts w:eastAsiaTheme="minorEastAsia"/>
              <w:noProof/>
              <w:lang w:eastAsia="da-DK"/>
            </w:rPr>
          </w:pPr>
          <w:hyperlink w:anchor="_Toc530746615" w:history="1">
            <w:r w:rsidR="001C511B" w:rsidRPr="00997B84">
              <w:rPr>
                <w:rStyle w:val="Hyperlink"/>
                <w:noProof/>
              </w:rPr>
              <w:t>6.</w:t>
            </w:r>
            <w:r w:rsidR="001C511B">
              <w:rPr>
                <w:rFonts w:eastAsiaTheme="minorEastAsia"/>
                <w:noProof/>
                <w:lang w:eastAsia="da-DK"/>
              </w:rPr>
              <w:tab/>
            </w:r>
            <w:r w:rsidR="001C511B" w:rsidRPr="00997B84">
              <w:rPr>
                <w:rStyle w:val="Hyperlink"/>
                <w:noProof/>
              </w:rPr>
              <w:t>Properties</w:t>
            </w:r>
            <w:r w:rsidR="001C511B">
              <w:rPr>
                <w:noProof/>
                <w:webHidden/>
              </w:rPr>
              <w:tab/>
            </w:r>
            <w:r w:rsidR="001C511B">
              <w:rPr>
                <w:noProof/>
                <w:webHidden/>
              </w:rPr>
              <w:fldChar w:fldCharType="begin"/>
            </w:r>
            <w:r w:rsidR="001C511B">
              <w:rPr>
                <w:noProof/>
                <w:webHidden/>
              </w:rPr>
              <w:instrText xml:space="preserve"> PAGEREF _Toc530746615 \h </w:instrText>
            </w:r>
            <w:r w:rsidR="001C511B">
              <w:rPr>
                <w:noProof/>
                <w:webHidden/>
              </w:rPr>
            </w:r>
            <w:r w:rsidR="001C511B">
              <w:rPr>
                <w:noProof/>
                <w:webHidden/>
              </w:rPr>
              <w:fldChar w:fldCharType="separate"/>
            </w:r>
            <w:r w:rsidR="00250482">
              <w:rPr>
                <w:noProof/>
                <w:webHidden/>
              </w:rPr>
              <w:t>9</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16" w:history="1">
            <w:r w:rsidR="001C511B" w:rsidRPr="00997B84">
              <w:rPr>
                <w:rStyle w:val="Hyperlink"/>
                <w:noProof/>
              </w:rPr>
              <w:t>6.1.</w:t>
            </w:r>
            <w:r w:rsidR="001C511B">
              <w:rPr>
                <w:rFonts w:eastAsiaTheme="minorEastAsia"/>
                <w:noProof/>
                <w:lang w:eastAsia="da-DK"/>
              </w:rPr>
              <w:tab/>
            </w:r>
            <w:r w:rsidR="001C511B" w:rsidRPr="00997B84">
              <w:rPr>
                <w:rStyle w:val="Hyperlink"/>
                <w:noProof/>
              </w:rPr>
              <w:t>Syntax for properties</w:t>
            </w:r>
            <w:r w:rsidR="001C511B">
              <w:rPr>
                <w:noProof/>
                <w:webHidden/>
              </w:rPr>
              <w:tab/>
            </w:r>
            <w:r w:rsidR="001C511B">
              <w:rPr>
                <w:noProof/>
                <w:webHidden/>
              </w:rPr>
              <w:fldChar w:fldCharType="begin"/>
            </w:r>
            <w:r w:rsidR="001C511B">
              <w:rPr>
                <w:noProof/>
                <w:webHidden/>
              </w:rPr>
              <w:instrText xml:space="preserve"> PAGEREF _Toc530746616 \h </w:instrText>
            </w:r>
            <w:r w:rsidR="001C511B">
              <w:rPr>
                <w:noProof/>
                <w:webHidden/>
              </w:rPr>
            </w:r>
            <w:r w:rsidR="001C511B">
              <w:rPr>
                <w:noProof/>
                <w:webHidden/>
              </w:rPr>
              <w:fldChar w:fldCharType="separate"/>
            </w:r>
            <w:r w:rsidR="00250482">
              <w:rPr>
                <w:noProof/>
                <w:webHidden/>
              </w:rPr>
              <w:t>9</w:t>
            </w:r>
            <w:r w:rsidR="001C511B">
              <w:rPr>
                <w:noProof/>
                <w:webHidden/>
              </w:rPr>
              <w:fldChar w:fldCharType="end"/>
            </w:r>
          </w:hyperlink>
        </w:p>
        <w:p w:rsidR="001C511B" w:rsidRDefault="00B313D2">
          <w:pPr>
            <w:pStyle w:val="Indholdsfortegnelse3"/>
            <w:tabs>
              <w:tab w:val="left" w:pos="1320"/>
              <w:tab w:val="right" w:leader="dot" w:pos="9628"/>
            </w:tabs>
            <w:rPr>
              <w:rFonts w:eastAsiaTheme="minorEastAsia"/>
              <w:noProof/>
              <w:lang w:eastAsia="da-DK"/>
            </w:rPr>
          </w:pPr>
          <w:hyperlink w:anchor="_Toc530746617" w:history="1">
            <w:r w:rsidR="001C511B" w:rsidRPr="00997B84">
              <w:rPr>
                <w:rStyle w:val="Hyperlink"/>
                <w:noProof/>
              </w:rPr>
              <w:t>6.1.1.</w:t>
            </w:r>
            <w:r w:rsidR="001C511B">
              <w:rPr>
                <w:rFonts w:eastAsiaTheme="minorEastAsia"/>
                <w:noProof/>
                <w:lang w:eastAsia="da-DK"/>
              </w:rPr>
              <w:tab/>
            </w:r>
            <w:r w:rsidR="001C511B" w:rsidRPr="00997B84">
              <w:rPr>
                <w:rStyle w:val="Hyperlink"/>
                <w:noProof/>
              </w:rPr>
              <w:t>Eksempel</w:t>
            </w:r>
            <w:r w:rsidR="001C511B">
              <w:rPr>
                <w:noProof/>
                <w:webHidden/>
              </w:rPr>
              <w:tab/>
            </w:r>
            <w:r w:rsidR="001C511B">
              <w:rPr>
                <w:noProof/>
                <w:webHidden/>
              </w:rPr>
              <w:fldChar w:fldCharType="begin"/>
            </w:r>
            <w:r w:rsidR="001C511B">
              <w:rPr>
                <w:noProof/>
                <w:webHidden/>
              </w:rPr>
              <w:instrText xml:space="preserve"> PAGEREF _Toc530746617 \h </w:instrText>
            </w:r>
            <w:r w:rsidR="001C511B">
              <w:rPr>
                <w:noProof/>
                <w:webHidden/>
              </w:rPr>
            </w:r>
            <w:r w:rsidR="001C511B">
              <w:rPr>
                <w:noProof/>
                <w:webHidden/>
              </w:rPr>
              <w:fldChar w:fldCharType="separate"/>
            </w:r>
            <w:r w:rsidR="00250482">
              <w:rPr>
                <w:noProof/>
                <w:webHidden/>
              </w:rPr>
              <w:t>10</w:t>
            </w:r>
            <w:r w:rsidR="001C511B">
              <w:rPr>
                <w:noProof/>
                <w:webHidden/>
              </w:rPr>
              <w:fldChar w:fldCharType="end"/>
            </w:r>
          </w:hyperlink>
        </w:p>
        <w:p w:rsidR="001C511B" w:rsidRDefault="00B313D2">
          <w:pPr>
            <w:pStyle w:val="Indholdsfortegnelse3"/>
            <w:tabs>
              <w:tab w:val="left" w:pos="1320"/>
              <w:tab w:val="right" w:leader="dot" w:pos="9628"/>
            </w:tabs>
            <w:rPr>
              <w:rFonts w:eastAsiaTheme="minorEastAsia"/>
              <w:noProof/>
              <w:lang w:eastAsia="da-DK"/>
            </w:rPr>
          </w:pPr>
          <w:hyperlink w:anchor="_Toc530746618" w:history="1">
            <w:r w:rsidR="001C511B" w:rsidRPr="00997B84">
              <w:rPr>
                <w:rStyle w:val="Hyperlink"/>
                <w:noProof/>
              </w:rPr>
              <w:t>6.1.2.</w:t>
            </w:r>
            <w:r w:rsidR="001C511B">
              <w:rPr>
                <w:rFonts w:eastAsiaTheme="minorEastAsia"/>
                <w:noProof/>
                <w:lang w:eastAsia="da-DK"/>
              </w:rPr>
              <w:tab/>
            </w:r>
            <w:r w:rsidR="001C511B" w:rsidRPr="00997B84">
              <w:rPr>
                <w:rStyle w:val="Hyperlink"/>
                <w:noProof/>
              </w:rPr>
              <w:t>Hvordan fungerer det?</w:t>
            </w:r>
            <w:r w:rsidR="001C511B">
              <w:rPr>
                <w:noProof/>
                <w:webHidden/>
              </w:rPr>
              <w:tab/>
            </w:r>
            <w:r w:rsidR="001C511B">
              <w:rPr>
                <w:noProof/>
                <w:webHidden/>
              </w:rPr>
              <w:fldChar w:fldCharType="begin"/>
            </w:r>
            <w:r w:rsidR="001C511B">
              <w:rPr>
                <w:noProof/>
                <w:webHidden/>
              </w:rPr>
              <w:instrText xml:space="preserve"> PAGEREF _Toc530746618 \h </w:instrText>
            </w:r>
            <w:r w:rsidR="001C511B">
              <w:rPr>
                <w:noProof/>
                <w:webHidden/>
              </w:rPr>
            </w:r>
            <w:r w:rsidR="001C511B">
              <w:rPr>
                <w:noProof/>
                <w:webHidden/>
              </w:rPr>
              <w:fldChar w:fldCharType="separate"/>
            </w:r>
            <w:r w:rsidR="00250482">
              <w:rPr>
                <w:noProof/>
                <w:webHidden/>
              </w:rPr>
              <w:t>10</w:t>
            </w:r>
            <w:r w:rsidR="001C511B">
              <w:rPr>
                <w:noProof/>
                <w:webHidden/>
              </w:rPr>
              <w:fldChar w:fldCharType="end"/>
            </w:r>
          </w:hyperlink>
        </w:p>
        <w:p w:rsidR="001C511B" w:rsidRDefault="00B313D2">
          <w:pPr>
            <w:pStyle w:val="Indholdsfortegnelse3"/>
            <w:tabs>
              <w:tab w:val="left" w:pos="1320"/>
              <w:tab w:val="right" w:leader="dot" w:pos="9628"/>
            </w:tabs>
            <w:rPr>
              <w:rFonts w:eastAsiaTheme="minorEastAsia"/>
              <w:noProof/>
              <w:lang w:eastAsia="da-DK"/>
            </w:rPr>
          </w:pPr>
          <w:hyperlink w:anchor="_Toc530746619" w:history="1">
            <w:r w:rsidR="001C511B" w:rsidRPr="00997B84">
              <w:rPr>
                <w:rStyle w:val="Hyperlink"/>
                <w:noProof/>
                <w:lang w:val="en-US"/>
              </w:rPr>
              <w:t>6.1.3.</w:t>
            </w:r>
            <w:r w:rsidR="001C511B">
              <w:rPr>
                <w:rFonts w:eastAsiaTheme="minorEastAsia"/>
                <w:noProof/>
                <w:lang w:eastAsia="da-DK"/>
              </w:rPr>
              <w:tab/>
            </w:r>
            <w:r w:rsidR="001C511B" w:rsidRPr="00997B84">
              <w:rPr>
                <w:rStyle w:val="Hyperlink"/>
                <w:noProof/>
              </w:rPr>
              <w:t>Navnekonvention</w:t>
            </w:r>
            <w:r w:rsidR="001C511B">
              <w:rPr>
                <w:noProof/>
                <w:webHidden/>
              </w:rPr>
              <w:tab/>
            </w:r>
            <w:r w:rsidR="001C511B">
              <w:rPr>
                <w:noProof/>
                <w:webHidden/>
              </w:rPr>
              <w:fldChar w:fldCharType="begin"/>
            </w:r>
            <w:r w:rsidR="001C511B">
              <w:rPr>
                <w:noProof/>
                <w:webHidden/>
              </w:rPr>
              <w:instrText xml:space="preserve"> PAGEREF _Toc530746619 \h </w:instrText>
            </w:r>
            <w:r w:rsidR="001C511B">
              <w:rPr>
                <w:noProof/>
                <w:webHidden/>
              </w:rPr>
            </w:r>
            <w:r w:rsidR="001C511B">
              <w:rPr>
                <w:noProof/>
                <w:webHidden/>
              </w:rPr>
              <w:fldChar w:fldCharType="separate"/>
            </w:r>
            <w:r w:rsidR="00250482">
              <w:rPr>
                <w:noProof/>
                <w:webHidden/>
              </w:rPr>
              <w:t>10</w:t>
            </w:r>
            <w:r w:rsidR="001C511B">
              <w:rPr>
                <w:noProof/>
                <w:webHidden/>
              </w:rPr>
              <w:fldChar w:fldCharType="end"/>
            </w:r>
          </w:hyperlink>
        </w:p>
        <w:p w:rsidR="001C511B" w:rsidRDefault="00B313D2">
          <w:pPr>
            <w:pStyle w:val="Indholdsfortegnelse3"/>
            <w:tabs>
              <w:tab w:val="left" w:pos="1320"/>
              <w:tab w:val="right" w:leader="dot" w:pos="9628"/>
            </w:tabs>
            <w:rPr>
              <w:rFonts w:eastAsiaTheme="minorEastAsia"/>
              <w:noProof/>
              <w:lang w:eastAsia="da-DK"/>
            </w:rPr>
          </w:pPr>
          <w:hyperlink w:anchor="_Toc530746620" w:history="1">
            <w:r w:rsidR="001C511B" w:rsidRPr="00997B84">
              <w:rPr>
                <w:rStyle w:val="Hyperlink"/>
                <w:noProof/>
              </w:rPr>
              <w:t>6.1.4.</w:t>
            </w:r>
            <w:r w:rsidR="001C511B">
              <w:rPr>
                <w:rFonts w:eastAsiaTheme="minorEastAsia"/>
                <w:noProof/>
                <w:lang w:eastAsia="da-DK"/>
              </w:rPr>
              <w:tab/>
            </w:r>
            <w:r w:rsidR="001C511B" w:rsidRPr="00997B84">
              <w:rPr>
                <w:rStyle w:val="Hyperlink"/>
                <w:noProof/>
              </w:rPr>
              <w:t xml:space="preserve">Manuel </w:t>
            </w:r>
            <w:r w:rsidR="001C511B" w:rsidRPr="00997B84">
              <w:rPr>
                <w:rStyle w:val="Hyperlink"/>
                <w:noProof/>
                <w:lang w:val="en-US"/>
              </w:rPr>
              <w:t>property</w:t>
            </w:r>
            <w:r w:rsidR="001C511B" w:rsidRPr="00997B84">
              <w:rPr>
                <w:rStyle w:val="Hyperlink"/>
                <w:noProof/>
              </w:rPr>
              <w:t xml:space="preserve"> (er det vi har implementeret ovenfor)</w:t>
            </w:r>
            <w:r w:rsidR="001C511B">
              <w:rPr>
                <w:noProof/>
                <w:webHidden/>
              </w:rPr>
              <w:tab/>
            </w:r>
            <w:r w:rsidR="001C511B">
              <w:rPr>
                <w:noProof/>
                <w:webHidden/>
              </w:rPr>
              <w:fldChar w:fldCharType="begin"/>
            </w:r>
            <w:r w:rsidR="001C511B">
              <w:rPr>
                <w:noProof/>
                <w:webHidden/>
              </w:rPr>
              <w:instrText xml:space="preserve"> PAGEREF _Toc530746620 \h </w:instrText>
            </w:r>
            <w:r w:rsidR="001C511B">
              <w:rPr>
                <w:noProof/>
                <w:webHidden/>
              </w:rPr>
            </w:r>
            <w:r w:rsidR="001C511B">
              <w:rPr>
                <w:noProof/>
                <w:webHidden/>
              </w:rPr>
              <w:fldChar w:fldCharType="separate"/>
            </w:r>
            <w:r w:rsidR="00250482">
              <w:rPr>
                <w:noProof/>
                <w:webHidden/>
              </w:rPr>
              <w:t>10</w:t>
            </w:r>
            <w:r w:rsidR="001C511B">
              <w:rPr>
                <w:noProof/>
                <w:webHidden/>
              </w:rPr>
              <w:fldChar w:fldCharType="end"/>
            </w:r>
          </w:hyperlink>
        </w:p>
        <w:p w:rsidR="001C511B" w:rsidRDefault="00B313D2">
          <w:pPr>
            <w:pStyle w:val="Indholdsfortegnelse3"/>
            <w:tabs>
              <w:tab w:val="left" w:pos="1320"/>
              <w:tab w:val="right" w:leader="dot" w:pos="9628"/>
            </w:tabs>
            <w:rPr>
              <w:rFonts w:eastAsiaTheme="minorEastAsia"/>
              <w:noProof/>
              <w:lang w:eastAsia="da-DK"/>
            </w:rPr>
          </w:pPr>
          <w:hyperlink w:anchor="_Toc530746621" w:history="1">
            <w:r w:rsidR="001C511B" w:rsidRPr="00997B84">
              <w:rPr>
                <w:rStyle w:val="Hyperlink"/>
                <w:noProof/>
              </w:rPr>
              <w:t>6.1.5.</w:t>
            </w:r>
            <w:r w:rsidR="001C511B">
              <w:rPr>
                <w:rFonts w:eastAsiaTheme="minorEastAsia"/>
                <w:noProof/>
                <w:lang w:eastAsia="da-DK"/>
              </w:rPr>
              <w:tab/>
            </w:r>
            <w:r w:rsidR="001C511B" w:rsidRPr="00997B84">
              <w:rPr>
                <w:rStyle w:val="Hyperlink"/>
                <w:noProof/>
              </w:rPr>
              <w:t xml:space="preserve">Automatisk </w:t>
            </w:r>
            <w:r w:rsidR="001C511B" w:rsidRPr="00997B84">
              <w:rPr>
                <w:rStyle w:val="Hyperlink"/>
                <w:noProof/>
                <w:lang w:val="en-US"/>
              </w:rPr>
              <w:t>property</w:t>
            </w:r>
            <w:r w:rsidR="001C511B">
              <w:rPr>
                <w:noProof/>
                <w:webHidden/>
              </w:rPr>
              <w:tab/>
            </w:r>
            <w:r w:rsidR="001C511B">
              <w:rPr>
                <w:noProof/>
                <w:webHidden/>
              </w:rPr>
              <w:fldChar w:fldCharType="begin"/>
            </w:r>
            <w:r w:rsidR="001C511B">
              <w:rPr>
                <w:noProof/>
                <w:webHidden/>
              </w:rPr>
              <w:instrText xml:space="preserve"> PAGEREF _Toc530746621 \h </w:instrText>
            </w:r>
            <w:r w:rsidR="001C511B">
              <w:rPr>
                <w:noProof/>
                <w:webHidden/>
              </w:rPr>
            </w:r>
            <w:r w:rsidR="001C511B">
              <w:rPr>
                <w:noProof/>
                <w:webHidden/>
              </w:rPr>
              <w:fldChar w:fldCharType="separate"/>
            </w:r>
            <w:r w:rsidR="00250482">
              <w:rPr>
                <w:noProof/>
                <w:webHidden/>
              </w:rPr>
              <w:t>10</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22" w:history="1">
            <w:r w:rsidR="001C511B" w:rsidRPr="00997B84">
              <w:rPr>
                <w:rStyle w:val="Hyperlink"/>
                <w:noProof/>
              </w:rPr>
              <w:t>6.2.</w:t>
            </w:r>
            <w:r w:rsidR="001C511B">
              <w:rPr>
                <w:rFonts w:eastAsiaTheme="minorEastAsia"/>
                <w:noProof/>
                <w:lang w:eastAsia="da-DK"/>
              </w:rPr>
              <w:tab/>
            </w:r>
            <w:r w:rsidR="001C511B" w:rsidRPr="00997B84">
              <w:rPr>
                <w:rStyle w:val="Hyperlink"/>
                <w:noProof/>
              </w:rPr>
              <w:t>Opgave</w:t>
            </w:r>
            <w:r w:rsidR="001C511B">
              <w:rPr>
                <w:noProof/>
                <w:webHidden/>
              </w:rPr>
              <w:tab/>
            </w:r>
            <w:r w:rsidR="001C511B">
              <w:rPr>
                <w:noProof/>
                <w:webHidden/>
              </w:rPr>
              <w:fldChar w:fldCharType="begin"/>
            </w:r>
            <w:r w:rsidR="001C511B">
              <w:rPr>
                <w:noProof/>
                <w:webHidden/>
              </w:rPr>
              <w:instrText xml:space="preserve"> PAGEREF _Toc530746622 \h </w:instrText>
            </w:r>
            <w:r w:rsidR="001C511B">
              <w:rPr>
                <w:noProof/>
                <w:webHidden/>
              </w:rPr>
            </w:r>
            <w:r w:rsidR="001C511B">
              <w:rPr>
                <w:noProof/>
                <w:webHidden/>
              </w:rPr>
              <w:fldChar w:fldCharType="separate"/>
            </w:r>
            <w:r w:rsidR="00250482">
              <w:rPr>
                <w:noProof/>
                <w:webHidden/>
              </w:rPr>
              <w:t>11</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23" w:history="1">
            <w:r w:rsidR="001C511B" w:rsidRPr="00997B84">
              <w:rPr>
                <w:rStyle w:val="Hyperlink"/>
                <w:noProof/>
              </w:rPr>
              <w:t>6.3.</w:t>
            </w:r>
            <w:r w:rsidR="001C511B">
              <w:rPr>
                <w:rFonts w:eastAsiaTheme="minorEastAsia"/>
                <w:noProof/>
                <w:lang w:eastAsia="da-DK"/>
              </w:rPr>
              <w:tab/>
            </w:r>
            <w:r w:rsidR="001C511B" w:rsidRPr="00997B84">
              <w:rPr>
                <w:rStyle w:val="Hyperlink"/>
                <w:noProof/>
              </w:rPr>
              <w:t>Hvorfor benytte properties?</w:t>
            </w:r>
            <w:r w:rsidR="001C511B">
              <w:rPr>
                <w:noProof/>
                <w:webHidden/>
              </w:rPr>
              <w:tab/>
            </w:r>
            <w:r w:rsidR="001C511B">
              <w:rPr>
                <w:noProof/>
                <w:webHidden/>
              </w:rPr>
              <w:fldChar w:fldCharType="begin"/>
            </w:r>
            <w:r w:rsidR="001C511B">
              <w:rPr>
                <w:noProof/>
                <w:webHidden/>
              </w:rPr>
              <w:instrText xml:space="preserve"> PAGEREF _Toc530746623 \h </w:instrText>
            </w:r>
            <w:r w:rsidR="001C511B">
              <w:rPr>
                <w:noProof/>
                <w:webHidden/>
              </w:rPr>
            </w:r>
            <w:r w:rsidR="001C511B">
              <w:rPr>
                <w:noProof/>
                <w:webHidden/>
              </w:rPr>
              <w:fldChar w:fldCharType="separate"/>
            </w:r>
            <w:r w:rsidR="00250482">
              <w:rPr>
                <w:noProof/>
                <w:webHidden/>
              </w:rPr>
              <w:t>11</w:t>
            </w:r>
            <w:r w:rsidR="001C511B">
              <w:rPr>
                <w:noProof/>
                <w:webHidden/>
              </w:rPr>
              <w:fldChar w:fldCharType="end"/>
            </w:r>
          </w:hyperlink>
        </w:p>
        <w:p w:rsidR="001C511B" w:rsidRDefault="00B313D2">
          <w:pPr>
            <w:pStyle w:val="Indholdsfortegnelse2"/>
            <w:tabs>
              <w:tab w:val="left" w:pos="880"/>
              <w:tab w:val="right" w:leader="dot" w:pos="9628"/>
            </w:tabs>
            <w:rPr>
              <w:rFonts w:eastAsiaTheme="minorEastAsia"/>
              <w:noProof/>
              <w:lang w:eastAsia="da-DK"/>
            </w:rPr>
          </w:pPr>
          <w:hyperlink w:anchor="_Toc530746624" w:history="1">
            <w:r w:rsidR="001C511B" w:rsidRPr="00997B84">
              <w:rPr>
                <w:rStyle w:val="Hyperlink"/>
                <w:noProof/>
              </w:rPr>
              <w:t>6.4.</w:t>
            </w:r>
            <w:r w:rsidR="001C511B">
              <w:rPr>
                <w:rFonts w:eastAsiaTheme="minorEastAsia"/>
                <w:noProof/>
                <w:lang w:eastAsia="da-DK"/>
              </w:rPr>
              <w:tab/>
            </w:r>
            <w:r w:rsidR="001C511B" w:rsidRPr="00997B84">
              <w:rPr>
                <w:rStyle w:val="Hyperlink"/>
                <w:noProof/>
              </w:rPr>
              <w:t>Opgave</w:t>
            </w:r>
            <w:r w:rsidR="001C511B">
              <w:rPr>
                <w:noProof/>
                <w:webHidden/>
              </w:rPr>
              <w:tab/>
            </w:r>
            <w:r w:rsidR="001C511B">
              <w:rPr>
                <w:noProof/>
                <w:webHidden/>
              </w:rPr>
              <w:fldChar w:fldCharType="begin"/>
            </w:r>
            <w:r w:rsidR="001C511B">
              <w:rPr>
                <w:noProof/>
                <w:webHidden/>
              </w:rPr>
              <w:instrText xml:space="preserve"> PAGEREF _Toc530746624 \h </w:instrText>
            </w:r>
            <w:r w:rsidR="001C511B">
              <w:rPr>
                <w:noProof/>
                <w:webHidden/>
              </w:rPr>
            </w:r>
            <w:r w:rsidR="001C511B">
              <w:rPr>
                <w:noProof/>
                <w:webHidden/>
              </w:rPr>
              <w:fldChar w:fldCharType="separate"/>
            </w:r>
            <w:r w:rsidR="00250482">
              <w:rPr>
                <w:noProof/>
                <w:webHidden/>
              </w:rPr>
              <w:t>11</w:t>
            </w:r>
            <w:r w:rsidR="001C511B">
              <w:rPr>
                <w:noProof/>
                <w:webHidden/>
              </w:rPr>
              <w:fldChar w:fldCharType="end"/>
            </w:r>
          </w:hyperlink>
        </w:p>
        <w:p w:rsidR="00D14860" w:rsidRDefault="00D14860">
          <w:r>
            <w:rPr>
              <w:b/>
              <w:bCs/>
            </w:rPr>
            <w:fldChar w:fldCharType="end"/>
          </w:r>
        </w:p>
      </w:sdtContent>
    </w:sdt>
    <w:p w:rsidR="00D14860" w:rsidRDefault="00D14860">
      <w:pPr>
        <w:rPr>
          <w:rFonts w:asciiTheme="majorHAnsi" w:eastAsiaTheme="majorEastAsia" w:hAnsiTheme="majorHAnsi" w:cstheme="majorBidi"/>
          <w:color w:val="0F7D3F"/>
          <w:sz w:val="32"/>
          <w:szCs w:val="32"/>
        </w:rPr>
      </w:pPr>
    </w:p>
    <w:p w:rsidR="003D73BE" w:rsidRDefault="003D73BE" w:rsidP="003D73BE">
      <w:pPr>
        <w:pStyle w:val="Overskrift1"/>
      </w:pPr>
      <w:bookmarkStart w:id="0" w:name="_Toc530746594"/>
      <w:r>
        <w:t>Introduktion</w:t>
      </w:r>
      <w:bookmarkEnd w:id="0"/>
    </w:p>
    <w:p w:rsidR="008F68C0" w:rsidRDefault="008F68C0" w:rsidP="008F68C0">
      <w:r>
        <w:t xml:space="preserve">I </w:t>
      </w:r>
      <w:hyperlink r:id="rId10" w:history="1">
        <w:r w:rsidRPr="008F68C0">
          <w:rPr>
            <w:rStyle w:val="Hyperlink"/>
          </w:rPr>
          <w:t>2. Basal programmering</w:t>
        </w:r>
      </w:hyperlink>
      <w:r>
        <w:t xml:space="preserve"> sluttede vi af med at løse en opgave hvor vi skulle indtaste navn og pointtal for deltagerne i en konkurrence. Uden kendskab til klasser og sammensatte datatyper ville vi være nødt til at løse den opgave ved hjælp af to arrays, et med deltagernes navne og et med deres points.</w:t>
      </w:r>
    </w:p>
    <w:p w:rsidR="008F68C0" w:rsidRDefault="008F68C0" w:rsidP="008F68C0">
      <w:r>
        <w:t xml:space="preserve">Den måde at løse opgaven på kan dog hurtigt gøre programmer uoverskuelige, for det bånd der er mellem de to arrays er </w:t>
      </w:r>
      <w:r w:rsidR="007932A5">
        <w:t>implicit, man skal vide det. Hvis programmeringssproget kunne hjælpe os med at fastholde båndet mellem brugerens navn og hans pointtal, så ville det gøre programmet langt mere overskueligt.</w:t>
      </w:r>
    </w:p>
    <w:p w:rsidR="007932A5" w:rsidRDefault="007932A5" w:rsidP="008F68C0">
      <w:r>
        <w:t xml:space="preserve">Der findes heldigvis en god måde at knytte disse oplysninger sammen, nemlig begrebet </w:t>
      </w:r>
      <w:r w:rsidRPr="007932A5">
        <w:rPr>
          <w:rFonts w:ascii="Courier New" w:hAnsi="Courier New"/>
          <w:noProof/>
        </w:rPr>
        <w:t>class</w:t>
      </w:r>
      <w:r>
        <w:t>.</w:t>
      </w:r>
    </w:p>
    <w:p w:rsidR="001D58A3" w:rsidRDefault="001D58A3" w:rsidP="001D58A3">
      <w:pPr>
        <w:spacing w:before="240"/>
      </w:pPr>
      <w:r>
        <w:t xml:space="preserve">Jeg har lavet en oversigt over forskellige begreber i C# og samlet dem i et dokument. Hvis du støder på begreber der forvirrer dig, kan du måske finde en kort </w:t>
      </w:r>
      <w:r w:rsidR="00104251">
        <w:t xml:space="preserve">i dette dokument: </w:t>
      </w:r>
      <w:hyperlink r:id="rId11" w:history="1">
        <w:r w:rsidR="00104251">
          <w:rPr>
            <w:rStyle w:val="Hyperlink"/>
            <w:rFonts w:ascii="Segoe UI" w:hAnsi="Segoe UI" w:cs="Segoe UI"/>
            <w:sz w:val="20"/>
            <w:szCs w:val="20"/>
          </w:rPr>
          <w:t>C-</w:t>
        </w:r>
        <w:proofErr w:type="spellStart"/>
        <w:r w:rsidR="00104251">
          <w:rPr>
            <w:rStyle w:val="Hyperlink"/>
            <w:rFonts w:ascii="Segoe UI" w:hAnsi="Segoe UI" w:cs="Segoe UI"/>
            <w:sz w:val="20"/>
            <w:szCs w:val="20"/>
          </w:rPr>
          <w:t>sharp</w:t>
        </w:r>
        <w:proofErr w:type="spellEnd"/>
        <w:r w:rsidR="00104251">
          <w:rPr>
            <w:rStyle w:val="Hyperlink"/>
            <w:rFonts w:ascii="Segoe UI" w:hAnsi="Segoe UI" w:cs="Segoe UI"/>
            <w:sz w:val="20"/>
            <w:szCs w:val="20"/>
          </w:rPr>
          <w:t xml:space="preserve"> begreber</w:t>
        </w:r>
      </w:hyperlink>
      <w:r>
        <w:t>. Dokumentet redigeres løbende.</w:t>
      </w:r>
    </w:p>
    <w:p w:rsidR="00104251" w:rsidRPr="008F68C0" w:rsidRDefault="00104251" w:rsidP="001D58A3">
      <w:pPr>
        <w:spacing w:before="240"/>
      </w:pPr>
      <w:r>
        <w:t xml:space="preserve">En oversigt over de mest almindelige C#-instruktioner kan findes i dette dokument: </w:t>
      </w:r>
      <w:hyperlink r:id="rId12" w:history="1">
        <w:r>
          <w:rPr>
            <w:rStyle w:val="Hyperlink"/>
            <w:rFonts w:ascii="Segoe UI" w:hAnsi="Segoe UI" w:cs="Segoe UI"/>
            <w:sz w:val="20"/>
            <w:szCs w:val="20"/>
          </w:rPr>
          <w:t>Erklæringer i C-</w:t>
        </w:r>
        <w:proofErr w:type="spellStart"/>
        <w:r>
          <w:rPr>
            <w:rStyle w:val="Hyperlink"/>
            <w:rFonts w:ascii="Segoe UI" w:hAnsi="Segoe UI" w:cs="Segoe UI"/>
            <w:sz w:val="20"/>
            <w:szCs w:val="20"/>
          </w:rPr>
          <w:t>sharp</w:t>
        </w:r>
        <w:proofErr w:type="spellEnd"/>
      </w:hyperlink>
      <w:r w:rsidRPr="00104251">
        <w:t>. Dokumentet redigeres løbende.</w:t>
      </w:r>
    </w:p>
    <w:p w:rsidR="003D73BE" w:rsidRDefault="00657132" w:rsidP="003D73BE">
      <w:pPr>
        <w:pStyle w:val="Overskrift1"/>
      </w:pPr>
      <w:bookmarkStart w:id="1" w:name="_Toc530746595"/>
      <w:r>
        <w:t>Hvad er en klasse?</w:t>
      </w:r>
      <w:bookmarkEnd w:id="1"/>
    </w:p>
    <w:p w:rsidR="00657132" w:rsidRDefault="00657132" w:rsidP="00657132">
      <w:r>
        <w:t xml:space="preserve">En klasse er i bund og grund et værktøj til at programmøren kan definere sine egne datatyper. De datatyper der er indbygget i C# dækker de mest almindelige behov, og er tilstrækkeligt til at vi kan lave alle programmer. Men det er ikke altid lige nemt at lave og heller ikke at læse sådanne programmer. Husk de fleste programmer (og dele af programmer) bliver skrevet én gang, rettet en del gange og </w:t>
      </w:r>
      <w:r>
        <w:rPr>
          <w:i/>
        </w:rPr>
        <w:t>læst</w:t>
      </w:r>
      <w:r>
        <w:t xml:space="preserve"> rigtig mange gange, så at koden er læsbar og nem at rette i </w:t>
      </w:r>
      <w:r w:rsidR="00E44EAB">
        <w:t>er meget vigtige faktorer i forbindelse med programmering.</w:t>
      </w:r>
    </w:p>
    <w:p w:rsidR="00FB32CF" w:rsidRDefault="00FB32CF" w:rsidP="00657132">
      <w:r>
        <w:t>Du har allerede lavet flere klasser i C# selvom du måske ikke har været bevidst om det. Det skyldes at man altid har mindst én klasse i et program.</w:t>
      </w:r>
    </w:p>
    <w:p w:rsidR="00FB32CF" w:rsidRDefault="00FB32CF" w:rsidP="00FB32CF">
      <w:pPr>
        <w:pStyle w:val="Overskrift2"/>
      </w:pPr>
      <w:bookmarkStart w:id="2" w:name="_Toc530746596"/>
      <w:r>
        <w:t>Opgave</w:t>
      </w:r>
      <w:bookmarkEnd w:id="2"/>
    </w:p>
    <w:p w:rsidR="00FB32CF" w:rsidRDefault="00FB32CF" w:rsidP="00FB32CF">
      <w:r>
        <w:t xml:space="preserve">Lav et nyt C# </w:t>
      </w:r>
      <w:r w:rsidRPr="008B71DF">
        <w:rPr>
          <w:rFonts w:ascii="Courier New" w:hAnsi="Courier New"/>
          <w:noProof/>
        </w:rPr>
        <w:t>console</w:t>
      </w:r>
      <w:r>
        <w:t xml:space="preserve"> projekt i Visual Studio. Kald det </w:t>
      </w:r>
      <w:r>
        <w:rPr>
          <w:i/>
        </w:rPr>
        <w:t>Klasser i C-Sharp</w:t>
      </w:r>
      <w:r>
        <w:t xml:space="preserve"> eller noget i den retning så det vil være nemt at finde igen senere.</w:t>
      </w:r>
    </w:p>
    <w:p w:rsidR="00FB32CF" w:rsidRDefault="00FB32CF" w:rsidP="00FB32CF">
      <w:pPr>
        <w:pStyle w:val="Overskrift2"/>
      </w:pPr>
      <w:bookmarkStart w:id="3" w:name="_Toc530746597"/>
      <w:r>
        <w:t>Klassens bestanddele</w:t>
      </w:r>
      <w:bookmarkEnd w:id="3"/>
    </w:p>
    <w:p w:rsidR="00FB32CF" w:rsidRPr="00FB32CF" w:rsidRDefault="00FB32CF" w:rsidP="00FB32CF">
      <w:r>
        <w:t xml:space="preserve">Betragt nu indholdet af filen </w:t>
      </w:r>
      <w:r w:rsidRPr="00FB32CF">
        <w:rPr>
          <w:rFonts w:ascii="Courier New" w:hAnsi="Courier New"/>
          <w:noProof/>
        </w:rPr>
        <w:t>Program.cs</w:t>
      </w:r>
      <w:r>
        <w:t>:</w:t>
      </w:r>
    </w:p>
    <w:p w:rsidR="00FB32CF" w:rsidRPr="00D14860" w:rsidRDefault="00FB32CF" w:rsidP="00FB32CF">
      <w:pPr>
        <w:pStyle w:val="Kode"/>
        <w:pBdr>
          <w:top w:val="single" w:sz="12" w:space="1" w:color="0F7D3F"/>
          <w:left w:val="single" w:sz="12" w:space="4" w:color="0F7D3F"/>
          <w:bottom w:val="single" w:sz="12" w:space="1" w:color="0F7D3F"/>
          <w:right w:val="single" w:sz="12" w:space="0" w:color="0F7D3F"/>
        </w:pBdr>
        <w:ind w:left="1134" w:right="1134"/>
        <w:rPr>
          <w:lang w:val="en-US"/>
        </w:rPr>
      </w:pPr>
      <w:r w:rsidRPr="00D14860">
        <w:rPr>
          <w:lang w:val="en-US"/>
        </w:rPr>
        <w:t>class Program</w:t>
      </w:r>
    </w:p>
    <w:p w:rsidR="00FB32CF" w:rsidRPr="00D14860" w:rsidRDefault="00FB32CF" w:rsidP="00FB32CF">
      <w:pPr>
        <w:pStyle w:val="Kode"/>
        <w:pBdr>
          <w:top w:val="single" w:sz="12" w:space="1" w:color="0F7D3F"/>
          <w:left w:val="single" w:sz="12" w:space="4" w:color="0F7D3F"/>
          <w:bottom w:val="single" w:sz="12" w:space="1" w:color="0F7D3F"/>
          <w:right w:val="single" w:sz="12" w:space="0" w:color="0F7D3F"/>
        </w:pBdr>
        <w:ind w:left="1134" w:right="1134"/>
        <w:rPr>
          <w:lang w:val="en-US"/>
        </w:rPr>
      </w:pPr>
      <w:r w:rsidRPr="00D14860">
        <w:rPr>
          <w:lang w:val="en-US"/>
        </w:rPr>
        <w:t>{</w:t>
      </w:r>
    </w:p>
    <w:p w:rsidR="00FB32CF" w:rsidRPr="00D14860" w:rsidRDefault="00FB32CF" w:rsidP="00FB32CF">
      <w:pPr>
        <w:pStyle w:val="Kode"/>
        <w:pBdr>
          <w:top w:val="single" w:sz="12" w:space="1" w:color="0F7D3F"/>
          <w:left w:val="single" w:sz="12" w:space="4" w:color="0F7D3F"/>
          <w:bottom w:val="single" w:sz="12" w:space="1" w:color="0F7D3F"/>
          <w:right w:val="single" w:sz="12" w:space="0" w:color="0F7D3F"/>
        </w:pBdr>
        <w:ind w:left="1134" w:right="1134"/>
        <w:rPr>
          <w:lang w:val="en-US"/>
        </w:rPr>
      </w:pPr>
      <w:r w:rsidRPr="00D14860">
        <w:rPr>
          <w:lang w:val="en-US"/>
        </w:rPr>
        <w:t xml:space="preserve">   static void Main(string[] args)</w:t>
      </w:r>
    </w:p>
    <w:p w:rsidR="00FB32CF" w:rsidRDefault="00FB32CF" w:rsidP="00FB32CF">
      <w:pPr>
        <w:pStyle w:val="Kode"/>
        <w:pBdr>
          <w:top w:val="single" w:sz="12" w:space="1" w:color="0F7D3F"/>
          <w:left w:val="single" w:sz="12" w:space="4" w:color="0F7D3F"/>
          <w:bottom w:val="single" w:sz="12" w:space="1" w:color="0F7D3F"/>
          <w:right w:val="single" w:sz="12" w:space="0" w:color="0F7D3F"/>
        </w:pBdr>
        <w:ind w:left="1134" w:right="1134"/>
      </w:pPr>
      <w:r w:rsidRPr="00D14860">
        <w:rPr>
          <w:lang w:val="en-US"/>
        </w:rPr>
        <w:t xml:space="preserve">   </w:t>
      </w:r>
      <w:r>
        <w:t>{</w:t>
      </w:r>
    </w:p>
    <w:p w:rsidR="00FB32CF" w:rsidRDefault="00FB32CF" w:rsidP="00FB32CF">
      <w:pPr>
        <w:pStyle w:val="Kode"/>
        <w:pBdr>
          <w:top w:val="single" w:sz="12" w:space="1" w:color="0F7D3F"/>
          <w:left w:val="single" w:sz="12" w:space="4" w:color="0F7D3F"/>
          <w:bottom w:val="single" w:sz="12" w:space="1" w:color="0F7D3F"/>
          <w:right w:val="single" w:sz="12" w:space="0" w:color="0F7D3F"/>
        </w:pBdr>
        <w:ind w:left="1134" w:right="1134"/>
      </w:pPr>
      <w:r>
        <w:t xml:space="preserve">   }</w:t>
      </w:r>
    </w:p>
    <w:p w:rsidR="00FB32CF" w:rsidRDefault="00FB32CF" w:rsidP="00FB32CF">
      <w:pPr>
        <w:pStyle w:val="Kode"/>
        <w:pBdr>
          <w:top w:val="single" w:sz="12" w:space="1" w:color="0F7D3F"/>
          <w:left w:val="single" w:sz="12" w:space="4" w:color="0F7D3F"/>
          <w:bottom w:val="single" w:sz="12" w:space="1" w:color="0F7D3F"/>
          <w:right w:val="single" w:sz="12" w:space="0" w:color="0F7D3F"/>
        </w:pBdr>
        <w:ind w:left="1134" w:right="1134"/>
      </w:pPr>
      <w:r>
        <w:t>}</w:t>
      </w:r>
    </w:p>
    <w:p w:rsidR="00FB32CF" w:rsidRPr="00FB32CF" w:rsidRDefault="00FD0875" w:rsidP="00FD0875">
      <w:pPr>
        <w:spacing w:before="120"/>
        <w:rPr>
          <w:noProof/>
        </w:rPr>
      </w:pPr>
      <w:r>
        <w:rPr>
          <w:noProof/>
        </w:rPr>
        <w:t xml:space="preserve">Her kan du se at du automatisk har fået oprettet klassen </w:t>
      </w:r>
      <w:r w:rsidRPr="00FD0875">
        <w:rPr>
          <w:rFonts w:ascii="Courier New" w:hAnsi="Courier New"/>
          <w:noProof/>
        </w:rPr>
        <w:t>Program</w:t>
      </w:r>
      <w:r>
        <w:rPr>
          <w:noProof/>
        </w:rPr>
        <w:t xml:space="preserve">. Klassen indeholder en </w:t>
      </w:r>
      <w:r w:rsidRPr="00FD0875">
        <w:rPr>
          <w:rFonts w:ascii="Courier New" w:hAnsi="Courier New"/>
          <w:noProof/>
        </w:rPr>
        <w:t>static</w:t>
      </w:r>
      <w:r>
        <w:rPr>
          <w:noProof/>
        </w:rPr>
        <w:t xml:space="preserve"> metode der hedder </w:t>
      </w:r>
      <w:r w:rsidRPr="00FD0875">
        <w:rPr>
          <w:rFonts w:ascii="Courier New" w:hAnsi="Courier New"/>
          <w:noProof/>
        </w:rPr>
        <w:t>Main()</w:t>
      </w:r>
      <w:r>
        <w:rPr>
          <w:noProof/>
        </w:rPr>
        <w:t>. Denne klasse er ret speciel f</w:t>
      </w:r>
      <w:r w:rsidR="00AB3315">
        <w:rPr>
          <w:noProof/>
        </w:rPr>
        <w:t xml:space="preserve">ordi den har som hovedformål at afvikle programmet. Når man starter projektet </w:t>
      </w:r>
      <w:r w:rsidR="00AF158C">
        <w:rPr>
          <w:noProof/>
        </w:rPr>
        <w:t xml:space="preserve">kaldes metoden </w:t>
      </w:r>
      <w:r w:rsidR="00AF158C" w:rsidRPr="00AF158C">
        <w:rPr>
          <w:rFonts w:ascii="Courier New" w:hAnsi="Courier New"/>
          <w:noProof/>
        </w:rPr>
        <w:t>Main()</w:t>
      </w:r>
      <w:r w:rsidR="00AF158C">
        <w:rPr>
          <w:noProof/>
        </w:rPr>
        <w:t>.</w:t>
      </w:r>
      <w:r w:rsidR="00AB3315">
        <w:rPr>
          <w:noProof/>
        </w:rPr>
        <w:t xml:space="preserve"> </w:t>
      </w:r>
    </w:p>
    <w:p w:rsidR="00FB32CF" w:rsidRDefault="00FB32CF" w:rsidP="00FB32CF">
      <w:pPr>
        <w:pStyle w:val="Overskrift1"/>
      </w:pPr>
      <w:bookmarkStart w:id="4" w:name="_Toc530746598"/>
      <w:r>
        <w:lastRenderedPageBreak/>
        <w:t>Klassen Player</w:t>
      </w:r>
      <w:bookmarkEnd w:id="4"/>
    </w:p>
    <w:p w:rsidR="0095779E" w:rsidRDefault="00FB32CF" w:rsidP="0095779E">
      <w:pPr>
        <w:pStyle w:val="Overskrift2"/>
      </w:pPr>
      <w:bookmarkStart w:id="5" w:name="_Ref529522532"/>
      <w:bookmarkStart w:id="6" w:name="_Toc530746599"/>
      <w:r>
        <w:t>Eksempel</w:t>
      </w:r>
      <w:r w:rsidR="0095779E">
        <w:t>: Array af spillere</w:t>
      </w:r>
      <w:bookmarkEnd w:id="5"/>
      <w:bookmarkEnd w:id="6"/>
    </w:p>
    <w:p w:rsidR="00E44EAB" w:rsidRDefault="00E44EAB" w:rsidP="008B71DF">
      <w:pPr>
        <w:keepNext/>
      </w:pPr>
      <w:r>
        <w:t xml:space="preserve">Hvis vi tager udgangspunkt i eksemplet fra </w:t>
      </w:r>
      <w:hyperlink r:id="rId13" w:history="1">
        <w:r w:rsidRPr="008F68C0">
          <w:rPr>
            <w:rStyle w:val="Hyperlink"/>
          </w:rPr>
          <w:t>2. Basal programmering</w:t>
        </w:r>
      </w:hyperlink>
      <w:r>
        <w:t xml:space="preserve"> hvor vi skulle registrere navn og point på deltagere i et spil</w:t>
      </w:r>
      <w:r w:rsidR="000D7B56">
        <w:t>, så ville det være rart hvis vi kunne knytte navn og point sammen på en mere direkte måde end ved at de har samme indeks i to forskellige arrays. Det kan man gøre ved at lave en ny datatype (</w:t>
      </w:r>
      <w:r w:rsidR="000D7B56" w:rsidRPr="008B71DF">
        <w:rPr>
          <w:rFonts w:ascii="Courier New" w:hAnsi="Courier New"/>
          <w:noProof/>
          <w:lang w:val="en-US"/>
        </w:rPr>
        <w:t>class</w:t>
      </w:r>
      <w:r w:rsidR="000D7B56">
        <w:t>) for spillere:</w:t>
      </w:r>
    </w:p>
    <w:p w:rsidR="000D7B56" w:rsidRPr="00D14860" w:rsidRDefault="000D7B56" w:rsidP="000D7B56">
      <w:pPr>
        <w:pStyle w:val="Kode"/>
        <w:pBdr>
          <w:top w:val="single" w:sz="12" w:space="1" w:color="0F7D3F"/>
          <w:left w:val="single" w:sz="12" w:space="4" w:color="0F7D3F"/>
          <w:bottom w:val="single" w:sz="12" w:space="1" w:color="0F7D3F"/>
          <w:right w:val="single" w:sz="12" w:space="0" w:color="0F7D3F"/>
        </w:pBdr>
        <w:ind w:left="1134" w:right="1134"/>
        <w:rPr>
          <w:lang w:val="en-US"/>
        </w:rPr>
      </w:pPr>
      <w:r w:rsidRPr="00D14860">
        <w:rPr>
          <w:lang w:val="en-US"/>
        </w:rPr>
        <w:t>namespace Klasser_i_C_sharp</w:t>
      </w:r>
    </w:p>
    <w:p w:rsidR="000D7B56" w:rsidRPr="00D14860" w:rsidRDefault="000D7B56" w:rsidP="000D7B56">
      <w:pPr>
        <w:pStyle w:val="Kode"/>
        <w:pBdr>
          <w:top w:val="single" w:sz="12" w:space="1" w:color="0F7D3F"/>
          <w:left w:val="single" w:sz="12" w:space="4" w:color="0F7D3F"/>
          <w:bottom w:val="single" w:sz="12" w:space="1" w:color="0F7D3F"/>
          <w:right w:val="single" w:sz="12" w:space="0" w:color="0F7D3F"/>
        </w:pBdr>
        <w:ind w:left="1134" w:right="1134"/>
        <w:rPr>
          <w:lang w:val="en-US"/>
        </w:rPr>
      </w:pPr>
      <w:r w:rsidRPr="00D14860">
        <w:rPr>
          <w:lang w:val="en-US"/>
        </w:rPr>
        <w:t>{</w:t>
      </w:r>
    </w:p>
    <w:p w:rsidR="000D7B56" w:rsidRPr="00D14860" w:rsidRDefault="000D7B56" w:rsidP="000D7B56">
      <w:pPr>
        <w:pStyle w:val="Kode"/>
        <w:pBdr>
          <w:top w:val="single" w:sz="12" w:space="1" w:color="0F7D3F"/>
          <w:left w:val="single" w:sz="12" w:space="4" w:color="0F7D3F"/>
          <w:bottom w:val="single" w:sz="12" w:space="1" w:color="0F7D3F"/>
          <w:right w:val="single" w:sz="12" w:space="0" w:color="0F7D3F"/>
        </w:pBdr>
        <w:ind w:left="1134" w:right="1134"/>
        <w:rPr>
          <w:lang w:val="en-US"/>
        </w:rPr>
      </w:pPr>
      <w:r w:rsidRPr="00D14860">
        <w:rPr>
          <w:lang w:val="en-US"/>
        </w:rPr>
        <w:t xml:space="preserve">    class Player</w:t>
      </w:r>
    </w:p>
    <w:p w:rsidR="000D7B56" w:rsidRDefault="000D7B56" w:rsidP="000D7B56">
      <w:pPr>
        <w:pStyle w:val="Kode"/>
        <w:pBdr>
          <w:top w:val="single" w:sz="12" w:space="1" w:color="0F7D3F"/>
          <w:left w:val="single" w:sz="12" w:space="4" w:color="0F7D3F"/>
          <w:bottom w:val="single" w:sz="12" w:space="1" w:color="0F7D3F"/>
          <w:right w:val="single" w:sz="12" w:space="0" w:color="0F7D3F"/>
        </w:pBdr>
        <w:ind w:left="1134" w:right="1134"/>
      </w:pPr>
      <w:r w:rsidRPr="00D14860">
        <w:rPr>
          <w:lang w:val="en-US"/>
        </w:rPr>
        <w:t xml:space="preserve">    </w:t>
      </w:r>
      <w:r>
        <w:t>{</w:t>
      </w:r>
    </w:p>
    <w:p w:rsidR="000D7B56" w:rsidRDefault="000D7B56" w:rsidP="000D7B56">
      <w:pPr>
        <w:pStyle w:val="Kode"/>
        <w:pBdr>
          <w:top w:val="single" w:sz="12" w:space="1" w:color="0F7D3F"/>
          <w:left w:val="single" w:sz="12" w:space="4" w:color="0F7D3F"/>
          <w:bottom w:val="single" w:sz="12" w:space="1" w:color="0F7D3F"/>
          <w:right w:val="single" w:sz="12" w:space="0" w:color="0F7D3F"/>
        </w:pBdr>
        <w:ind w:left="1134" w:right="1134"/>
      </w:pPr>
      <w:r>
        <w:t xml:space="preserve">        string navn;</w:t>
      </w:r>
    </w:p>
    <w:p w:rsidR="000D7B56" w:rsidRDefault="000D7B56" w:rsidP="000D7B56">
      <w:pPr>
        <w:pStyle w:val="Kode"/>
        <w:pBdr>
          <w:top w:val="single" w:sz="12" w:space="1" w:color="0F7D3F"/>
          <w:left w:val="single" w:sz="12" w:space="4" w:color="0F7D3F"/>
          <w:bottom w:val="single" w:sz="12" w:space="1" w:color="0F7D3F"/>
          <w:right w:val="single" w:sz="12" w:space="0" w:color="0F7D3F"/>
        </w:pBdr>
        <w:ind w:left="1134" w:right="1134"/>
      </w:pPr>
      <w:r>
        <w:t xml:space="preserve">        int score;</w:t>
      </w:r>
    </w:p>
    <w:p w:rsidR="000D7B56" w:rsidRDefault="000D7B56" w:rsidP="000D7B56">
      <w:pPr>
        <w:pStyle w:val="Kode"/>
        <w:pBdr>
          <w:top w:val="single" w:sz="12" w:space="1" w:color="0F7D3F"/>
          <w:left w:val="single" w:sz="12" w:space="4" w:color="0F7D3F"/>
          <w:bottom w:val="single" w:sz="12" w:space="1" w:color="0F7D3F"/>
          <w:right w:val="single" w:sz="12" w:space="0" w:color="0F7D3F"/>
        </w:pBdr>
        <w:ind w:left="1134" w:right="1134"/>
      </w:pPr>
      <w:r>
        <w:t xml:space="preserve">    }</w:t>
      </w:r>
    </w:p>
    <w:p w:rsidR="000D7B56" w:rsidRDefault="000D7B56" w:rsidP="000D7B56">
      <w:pPr>
        <w:pStyle w:val="Kode"/>
        <w:pBdr>
          <w:top w:val="single" w:sz="12" w:space="1" w:color="0F7D3F"/>
          <w:left w:val="single" w:sz="12" w:space="4" w:color="0F7D3F"/>
          <w:bottom w:val="single" w:sz="12" w:space="1" w:color="0F7D3F"/>
          <w:right w:val="single" w:sz="12" w:space="0" w:color="0F7D3F"/>
        </w:pBdr>
        <w:ind w:left="1134" w:right="1134"/>
      </w:pPr>
      <w:r>
        <w:t>}</w:t>
      </w:r>
    </w:p>
    <w:p w:rsidR="008B71DF" w:rsidRDefault="00ED70A8" w:rsidP="0095779E">
      <w:pPr>
        <w:spacing w:before="120"/>
        <w:rPr>
          <w:noProof/>
        </w:rPr>
      </w:pPr>
      <w:r>
        <w:rPr>
          <w:noProof/>
        </w:rPr>
        <w:softHyphen/>
      </w:r>
      <w:r>
        <w:rPr>
          <w:noProof/>
        </w:rPr>
        <w:softHyphen/>
      </w:r>
      <w:r>
        <w:rPr>
          <w:noProof/>
        </w:rPr>
        <w:softHyphen/>
      </w:r>
      <w:r>
        <w:rPr>
          <w:noProof/>
        </w:rPr>
        <w:softHyphen/>
      </w:r>
      <w:r>
        <w:rPr>
          <w:noProof/>
        </w:rPr>
        <w:softHyphen/>
      </w:r>
      <w:r>
        <w:rPr>
          <w:noProof/>
        </w:rPr>
        <w:softHyphen/>
      </w:r>
      <w:r w:rsidR="008B71DF">
        <w:rPr>
          <w:noProof/>
        </w:rPr>
        <w:t xml:space="preserve">Som det fremgår består Player-klassen af to fields - </w:t>
      </w:r>
      <w:r w:rsidR="008B71DF" w:rsidRPr="008B71DF">
        <w:rPr>
          <w:rFonts w:ascii="Courier New" w:hAnsi="Courier New"/>
          <w:noProof/>
        </w:rPr>
        <w:t>navn</w:t>
      </w:r>
      <w:r>
        <w:rPr>
          <w:rFonts w:ascii="Courier New" w:hAnsi="Courier New"/>
          <w:noProof/>
        </w:rPr>
        <w:softHyphen/>
      </w:r>
      <w:r>
        <w:rPr>
          <w:rFonts w:ascii="Courier New" w:hAnsi="Courier New"/>
          <w:noProof/>
        </w:rPr>
        <w:softHyphen/>
      </w:r>
      <w:r>
        <w:rPr>
          <w:rFonts w:ascii="Courier New" w:hAnsi="Courier New"/>
          <w:noProof/>
        </w:rPr>
        <w:softHyphen/>
      </w:r>
      <w:r>
        <w:rPr>
          <w:rFonts w:ascii="Courier New" w:hAnsi="Courier New"/>
          <w:noProof/>
        </w:rPr>
        <w:softHyphen/>
      </w:r>
      <w:r w:rsidR="008B71DF">
        <w:rPr>
          <w:noProof/>
        </w:rPr>
        <w:t xml:space="preserve"> og </w:t>
      </w:r>
      <w:r w:rsidR="008B71DF" w:rsidRPr="008B71DF">
        <w:rPr>
          <w:rFonts w:ascii="Courier New" w:hAnsi="Courier New"/>
          <w:noProof/>
        </w:rPr>
        <w:t>score</w:t>
      </w:r>
      <w:r w:rsidR="008B71DF">
        <w:rPr>
          <w:noProof/>
        </w:rPr>
        <w:t>.</w:t>
      </w:r>
    </w:p>
    <w:p w:rsidR="000D7B56" w:rsidRDefault="0095779E" w:rsidP="0095779E">
      <w:pPr>
        <w:spacing w:before="120"/>
        <w:rPr>
          <w:noProof/>
        </w:rPr>
      </w:pPr>
      <w:r>
        <w:rPr>
          <w:noProof/>
        </w:rPr>
        <w:t xml:space="preserve">Nu kan </w:t>
      </w:r>
      <w:r w:rsidR="00FB32CF">
        <w:rPr>
          <w:noProof/>
        </w:rPr>
        <w:t>vi i vores program</w:t>
      </w:r>
      <w:r>
        <w:rPr>
          <w:noProof/>
        </w:rPr>
        <w:t xml:space="preserve"> gemme alle spillere i ét array</w:t>
      </w:r>
      <w:r w:rsidR="004E1BC1">
        <w:rPr>
          <w:noProof/>
        </w:rPr>
        <w:t xml:space="preserve"> i stedet for to</w:t>
      </w:r>
      <w:r>
        <w:rPr>
          <w:noProof/>
        </w:rPr>
        <w:t>:</w:t>
      </w:r>
    </w:p>
    <w:p w:rsidR="0095779E" w:rsidRDefault="0095779E" w:rsidP="0095779E">
      <w:pPr>
        <w:pStyle w:val="Kode"/>
        <w:pBdr>
          <w:top w:val="single" w:sz="12" w:space="1" w:color="0F7D3F"/>
          <w:left w:val="single" w:sz="12" w:space="4" w:color="0F7D3F"/>
          <w:bottom w:val="single" w:sz="12" w:space="1" w:color="0F7D3F"/>
          <w:right w:val="single" w:sz="12" w:space="0" w:color="0F7D3F"/>
        </w:pBdr>
        <w:ind w:left="1134" w:right="1134"/>
      </w:pPr>
      <w:r w:rsidRPr="0095779E">
        <w:t>Player[] players = new Player[10];</w:t>
      </w:r>
    </w:p>
    <w:p w:rsidR="0095779E" w:rsidRDefault="0095779E" w:rsidP="0095779E">
      <w:pPr>
        <w:pStyle w:val="Overskrift2"/>
        <w:spacing w:before="160"/>
        <w:rPr>
          <w:noProof/>
        </w:rPr>
      </w:pPr>
      <w:bookmarkStart w:id="7" w:name="_Toc530746600"/>
      <w:r>
        <w:rPr>
          <w:noProof/>
        </w:rPr>
        <w:t>Sådan gør du i Visual Studio</w:t>
      </w:r>
      <w:bookmarkEnd w:id="7"/>
    </w:p>
    <w:p w:rsidR="0095779E" w:rsidRDefault="0095779E" w:rsidP="0095779E">
      <w:r>
        <w:t>Hvis du ikke har prøvet at oprette nye klasser i Visual Studio, er der her en kort anvisning. Der er flere veje, her er angivet én af dem.</w:t>
      </w:r>
    </w:p>
    <w:p w:rsidR="0095779E" w:rsidRPr="0095779E" w:rsidRDefault="0095779E" w:rsidP="0004774A">
      <w:pPr>
        <w:keepNext/>
      </w:pPr>
      <w:r w:rsidRPr="004E1BC1">
        <w:t>Først</w:t>
      </w:r>
      <w:r>
        <w:t xml:space="preserve"> vælg </w:t>
      </w:r>
      <w:r w:rsidRPr="0095779E">
        <w:rPr>
          <w:rFonts w:ascii="Courier New" w:hAnsi="Courier New"/>
          <w:noProof/>
        </w:rPr>
        <w:t>Add</w:t>
      </w:r>
      <w:r>
        <w:t xml:space="preserve"> </w:t>
      </w:r>
      <w:r w:rsidRPr="0095779E">
        <w:rPr>
          <w:rFonts w:ascii="Courier New" w:hAnsi="Courier New"/>
          <w:noProof/>
        </w:rPr>
        <w:t>Class…</w:t>
      </w:r>
      <w:r>
        <w:t xml:space="preserve"> i </w:t>
      </w:r>
      <w:r w:rsidRPr="0095779E">
        <w:rPr>
          <w:rFonts w:ascii="Courier New" w:hAnsi="Courier New"/>
          <w:noProof/>
        </w:rPr>
        <w:t>Project</w:t>
      </w:r>
      <w:r>
        <w:t>-menuen.</w:t>
      </w:r>
    </w:p>
    <w:p w:rsidR="0095779E" w:rsidRDefault="0095779E" w:rsidP="0095779E">
      <w:pPr>
        <w:ind w:left="1134" w:right="1134"/>
      </w:pPr>
      <w:r>
        <w:rPr>
          <w:noProof/>
          <w:lang w:eastAsia="da-DK"/>
        </w:rPr>
        <w:drawing>
          <wp:inline distT="0" distB="0" distL="0" distR="0" wp14:anchorId="50C73481" wp14:editId="05362703">
            <wp:extent cx="2128579" cy="3079789"/>
            <wp:effectExtent l="19050" t="19050" r="24130" b="2540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3447" cy="3115769"/>
                    </a:xfrm>
                    <a:prstGeom prst="rect">
                      <a:avLst/>
                    </a:prstGeom>
                    <a:ln w="12696" cmpd="sng">
                      <a:solidFill>
                        <a:srgbClr val="0F7D3F"/>
                      </a:solidFill>
                      <a:prstDash val="solid"/>
                    </a:ln>
                  </pic:spPr>
                </pic:pic>
              </a:graphicData>
            </a:graphic>
          </wp:inline>
        </w:drawing>
      </w:r>
    </w:p>
    <w:p w:rsidR="00FB32CF" w:rsidRDefault="0095779E" w:rsidP="00FB32CF">
      <w:pPr>
        <w:keepNext/>
        <w:ind w:right="1134"/>
        <w:rPr>
          <w:rFonts w:ascii="Courier New" w:hAnsi="Courier New"/>
          <w:noProof/>
        </w:rPr>
      </w:pPr>
      <w:r>
        <w:lastRenderedPageBreak/>
        <w:t xml:space="preserve">Indtast derefter navnet på klassen i den dialog der åbner og tryk </w:t>
      </w:r>
      <w:r w:rsidRPr="0095779E">
        <w:rPr>
          <w:rFonts w:ascii="Courier New" w:hAnsi="Courier New"/>
          <w:noProof/>
        </w:rPr>
        <w:t>Add</w:t>
      </w:r>
      <w:r w:rsidR="00FB32CF">
        <w:rPr>
          <w:rFonts w:ascii="Courier New" w:hAnsi="Courier New"/>
          <w:noProof/>
        </w:rPr>
        <w:t>.</w:t>
      </w:r>
    </w:p>
    <w:p w:rsidR="0095779E" w:rsidRPr="0095779E" w:rsidRDefault="0095779E" w:rsidP="00FB32CF">
      <w:pPr>
        <w:ind w:left="1134" w:right="2268"/>
      </w:pPr>
      <w:r>
        <w:rPr>
          <w:noProof/>
          <w:lang w:eastAsia="da-DK"/>
        </w:rPr>
        <w:drawing>
          <wp:inline distT="0" distB="0" distL="0" distR="0" wp14:anchorId="0DCA9F32" wp14:editId="314A09C5">
            <wp:extent cx="4280290" cy="2970180"/>
            <wp:effectExtent l="19050" t="19050" r="25400" b="2095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4664" cy="2987094"/>
                    </a:xfrm>
                    <a:prstGeom prst="rect">
                      <a:avLst/>
                    </a:prstGeom>
                    <a:ln w="12696" cmpd="sng">
                      <a:solidFill>
                        <a:srgbClr val="0F7D3F"/>
                      </a:solidFill>
                      <a:prstDash val="solid"/>
                    </a:ln>
                  </pic:spPr>
                </pic:pic>
              </a:graphicData>
            </a:graphic>
          </wp:inline>
        </w:drawing>
      </w:r>
    </w:p>
    <w:p w:rsidR="0095779E" w:rsidRDefault="0095779E" w:rsidP="0095779E">
      <w:pPr>
        <w:pStyle w:val="Overskrift2"/>
        <w:rPr>
          <w:noProof/>
        </w:rPr>
      </w:pPr>
      <w:bookmarkStart w:id="8" w:name="_Toc530746601"/>
      <w:r>
        <w:rPr>
          <w:noProof/>
        </w:rPr>
        <w:t>Opgave</w:t>
      </w:r>
      <w:bookmarkEnd w:id="8"/>
    </w:p>
    <w:p w:rsidR="0095779E" w:rsidRDefault="00FB32CF" w:rsidP="0095779E">
      <w:r>
        <w:t xml:space="preserve">Opret klassen Player med to </w:t>
      </w:r>
      <w:r w:rsidR="008B71DF" w:rsidRPr="008B71DF">
        <w:rPr>
          <w:lang w:val="en-US"/>
        </w:rPr>
        <w:t>fields</w:t>
      </w:r>
      <w:r w:rsidR="008B71DF">
        <w:t xml:space="preserve"> (kaldes også nogle gange </w:t>
      </w:r>
      <w:r w:rsidR="008B71DF" w:rsidRPr="008B71DF">
        <w:rPr>
          <w:lang w:val="en-US"/>
        </w:rPr>
        <w:t>member</w:t>
      </w:r>
      <w:r w:rsidR="008B71DF">
        <w:t xml:space="preserve"> </w:t>
      </w:r>
      <w:r>
        <w:t>variabler) som vist ovenfor</w:t>
      </w:r>
      <w:r w:rsidR="004E1BC1">
        <w:t xml:space="preserve"> i afsnit </w:t>
      </w:r>
      <w:r w:rsidR="004E1BC1">
        <w:fldChar w:fldCharType="begin"/>
      </w:r>
      <w:r w:rsidR="004E1BC1">
        <w:instrText xml:space="preserve"> REF _Ref529522532 \r \h </w:instrText>
      </w:r>
      <w:r w:rsidR="004E1BC1">
        <w:fldChar w:fldCharType="separate"/>
      </w:r>
      <w:r w:rsidR="00250482">
        <w:t>3.1</w:t>
      </w:r>
      <w:r w:rsidR="004E1BC1">
        <w:fldChar w:fldCharType="end"/>
      </w:r>
      <w:r>
        <w:t>.</w:t>
      </w:r>
    </w:p>
    <w:p w:rsidR="005055AD" w:rsidRDefault="005055AD" w:rsidP="005055AD">
      <w:pPr>
        <w:pStyle w:val="Overskrift2"/>
      </w:pPr>
      <w:bookmarkStart w:id="9" w:name="_Toc530746602"/>
      <w:r>
        <w:t>Oprettelse af objekter</w:t>
      </w:r>
      <w:bookmarkEnd w:id="9"/>
    </w:p>
    <w:p w:rsidR="00365698" w:rsidRDefault="00365698" w:rsidP="00365698">
      <w:r>
        <w:t xml:space="preserve">Man kan oprette </w:t>
      </w:r>
      <w:r w:rsidR="005055AD">
        <w:t>et Player-objekt på denne måde:</w:t>
      </w:r>
    </w:p>
    <w:p w:rsidR="005055AD" w:rsidRDefault="005055AD" w:rsidP="005055AD">
      <w:pPr>
        <w:pStyle w:val="Kode"/>
        <w:pBdr>
          <w:top w:val="single" w:sz="12" w:space="1" w:color="0F7D3F"/>
          <w:left w:val="single" w:sz="12" w:space="4" w:color="0F7D3F"/>
          <w:bottom w:val="single" w:sz="12" w:space="1" w:color="0F7D3F"/>
          <w:right w:val="single" w:sz="12" w:space="0" w:color="0F7D3F"/>
        </w:pBdr>
        <w:ind w:left="1134" w:right="1134"/>
      </w:pPr>
      <w:r>
        <w:t xml:space="preserve">Player player; </w:t>
      </w:r>
      <w:r>
        <w:tab/>
      </w:r>
      <w:r>
        <w:tab/>
        <w:t>// Erklæring</w:t>
      </w:r>
    </w:p>
    <w:p w:rsidR="005055AD" w:rsidRDefault="005055AD" w:rsidP="005055AD">
      <w:pPr>
        <w:pStyle w:val="Kode"/>
        <w:pBdr>
          <w:top w:val="single" w:sz="12" w:space="1" w:color="0F7D3F"/>
          <w:left w:val="single" w:sz="12" w:space="4" w:color="0F7D3F"/>
          <w:bottom w:val="single" w:sz="12" w:space="1" w:color="0F7D3F"/>
          <w:right w:val="single" w:sz="12" w:space="0" w:color="0F7D3F"/>
        </w:pBdr>
        <w:ind w:left="1134" w:right="1134"/>
      </w:pPr>
      <w:r>
        <w:t>player = new Player();</w:t>
      </w:r>
      <w:r>
        <w:tab/>
        <w:t>// Nyt objekt</w:t>
      </w:r>
    </w:p>
    <w:p w:rsidR="005055AD" w:rsidRDefault="005055AD" w:rsidP="005055AD">
      <w:pPr>
        <w:spacing w:before="120"/>
        <w:rPr>
          <w:noProof/>
        </w:rPr>
      </w:pPr>
      <w:r>
        <w:rPr>
          <w:noProof/>
        </w:rPr>
        <w:t>Bemærk at der optræder Player med stor ’P’ og player med lille ’p’. C# er case sensitiv og det udnyttes i rigtig høj grad når man programmerer.</w:t>
      </w:r>
    </w:p>
    <w:p w:rsidR="005055AD" w:rsidRDefault="005055AD" w:rsidP="005055AD">
      <w:pPr>
        <w:spacing w:before="120"/>
        <w:rPr>
          <w:noProof/>
        </w:rPr>
      </w:pPr>
      <w:r>
        <w:rPr>
          <w:noProof/>
        </w:rPr>
        <w:t>Det er en navnekonvention af variabler (også fields) begynder med et lille bogstav, mens klassenavne begynder med et stort bogstav.</w:t>
      </w:r>
    </w:p>
    <w:p w:rsidR="005055AD" w:rsidRDefault="005055AD" w:rsidP="005055AD">
      <w:pPr>
        <w:pStyle w:val="Listeafsnit"/>
        <w:numPr>
          <w:ilvl w:val="0"/>
          <w:numId w:val="21"/>
        </w:numPr>
        <w:spacing w:before="120"/>
        <w:rPr>
          <w:noProof/>
        </w:rPr>
      </w:pPr>
      <w:r>
        <w:rPr>
          <w:noProof/>
        </w:rPr>
        <w:t xml:space="preserve">I den første linje erklæres </w:t>
      </w:r>
      <w:r w:rsidRPr="005055AD">
        <w:rPr>
          <w:i/>
          <w:noProof/>
        </w:rPr>
        <w:t>variablen</w:t>
      </w:r>
      <w:r>
        <w:rPr>
          <w:noProof/>
        </w:rPr>
        <w:t xml:space="preserve"> player til at være en variabel af </w:t>
      </w:r>
      <w:r w:rsidRPr="005055AD">
        <w:rPr>
          <w:i/>
          <w:noProof/>
        </w:rPr>
        <w:t>type</w:t>
      </w:r>
      <w:r>
        <w:rPr>
          <w:noProof/>
        </w:rPr>
        <w:t xml:space="preserve"> (klasse) Player.</w:t>
      </w:r>
    </w:p>
    <w:p w:rsidR="005055AD" w:rsidRPr="005055AD" w:rsidRDefault="005055AD" w:rsidP="005055AD">
      <w:pPr>
        <w:pStyle w:val="Listeafsnit"/>
        <w:numPr>
          <w:ilvl w:val="0"/>
          <w:numId w:val="21"/>
        </w:numPr>
        <w:spacing w:before="120"/>
        <w:rPr>
          <w:noProof/>
        </w:rPr>
      </w:pPr>
      <w:r>
        <w:rPr>
          <w:noProof/>
        </w:rPr>
        <w:t xml:space="preserve">I den anden linje oprettes et nyt objekt af </w:t>
      </w:r>
      <w:r w:rsidRPr="005055AD">
        <w:rPr>
          <w:i/>
          <w:noProof/>
        </w:rPr>
        <w:t>typen</w:t>
      </w:r>
      <w:r>
        <w:rPr>
          <w:noProof/>
        </w:rPr>
        <w:t xml:space="preserve"> Player og </w:t>
      </w:r>
      <w:r w:rsidRPr="005055AD">
        <w:rPr>
          <w:i/>
          <w:noProof/>
        </w:rPr>
        <w:t>variablen</w:t>
      </w:r>
      <w:r>
        <w:rPr>
          <w:noProof/>
        </w:rPr>
        <w:t xml:space="preserve"> player sættes til at referere dette objekt.</w:t>
      </w:r>
    </w:p>
    <w:p w:rsidR="005055AD" w:rsidRDefault="005055AD" w:rsidP="005055AD">
      <w:pPr>
        <w:pStyle w:val="Overskrift2"/>
      </w:pPr>
      <w:bookmarkStart w:id="10" w:name="_Toc530746603"/>
      <w:r>
        <w:t>Opgave</w:t>
      </w:r>
      <w:bookmarkEnd w:id="10"/>
    </w:p>
    <w:p w:rsidR="005055AD" w:rsidRDefault="005055AD" w:rsidP="005055AD">
      <w:r>
        <w:t xml:space="preserve">Lav et program der opretter 5 objekter af typen (klassen) Player og lægger </w:t>
      </w:r>
      <w:r w:rsidR="00B059DC">
        <w:t xml:space="preserve">dem </w:t>
      </w:r>
      <w:r>
        <w:t xml:space="preserve">ind i </w:t>
      </w:r>
      <w:r w:rsidR="000C6335" w:rsidRPr="000C6335">
        <w:rPr>
          <w:rFonts w:ascii="Courier New" w:hAnsi="Courier New"/>
          <w:noProof/>
        </w:rPr>
        <w:t>p</w:t>
      </w:r>
      <w:r w:rsidRPr="000C6335">
        <w:rPr>
          <w:rFonts w:ascii="Courier New" w:hAnsi="Courier New"/>
          <w:noProof/>
        </w:rPr>
        <w:t>layers</w:t>
      </w:r>
      <w:r>
        <w:t>-</w:t>
      </w:r>
      <w:r w:rsidRPr="001D2548">
        <w:rPr>
          <w:lang w:val="en-US"/>
        </w:rPr>
        <w:t>array</w:t>
      </w:r>
      <w:r w:rsidRPr="00D14860">
        <w:rPr>
          <w:noProof/>
        </w:rPr>
        <w:t>’et</w:t>
      </w:r>
      <w:r>
        <w:t>.</w:t>
      </w:r>
    </w:p>
    <w:p w:rsidR="008C4150" w:rsidRDefault="008C4150" w:rsidP="008C4150">
      <w:pPr>
        <w:pStyle w:val="Overskrift2"/>
      </w:pPr>
      <w:r>
        <w:t xml:space="preserve">Metoden </w:t>
      </w:r>
      <w:r w:rsidRPr="00D119EB">
        <w:rPr>
          <w:noProof/>
        </w:rPr>
        <w:t>ToString</w:t>
      </w:r>
      <w:r>
        <w:t>()</w:t>
      </w:r>
    </w:p>
    <w:p w:rsidR="008C4150" w:rsidRDefault="008C4150" w:rsidP="008C4150">
      <w:r>
        <w:t xml:space="preserve">Alle klasser og typer har en indbygget </w:t>
      </w:r>
      <w:r w:rsidR="00D119EB" w:rsidRPr="00D119EB">
        <w:rPr>
          <w:rFonts w:ascii="Courier New" w:hAnsi="Courier New"/>
          <w:noProof/>
        </w:rPr>
        <w:t>virtual</w:t>
      </w:r>
      <w:r w:rsidR="00D119EB">
        <w:t xml:space="preserve"> </w:t>
      </w:r>
      <w:r>
        <w:t xml:space="preserve">metode der hedder </w:t>
      </w:r>
      <w:r w:rsidRPr="00D119EB">
        <w:rPr>
          <w:rFonts w:ascii="Courier New" w:hAnsi="Courier New"/>
          <w:noProof/>
        </w:rPr>
        <w:t>ToString()</w:t>
      </w:r>
      <w:r>
        <w:t xml:space="preserve">. </w:t>
      </w:r>
      <w:r w:rsidR="00826F93">
        <w:t xml:space="preserve">Mertoden returnerer en default-visning af objektet og </w:t>
      </w:r>
      <w:r>
        <w:t xml:space="preserve">Metoden kaldes automatisk mange steder, f.eks. i forbindelse med </w:t>
      </w:r>
      <w:r w:rsidRPr="00EE551B">
        <w:rPr>
          <w:rStyle w:val="KodeTegn"/>
        </w:rPr>
        <w:t>Write</w:t>
      </w:r>
      <w:r>
        <w:t xml:space="preserve"> af en variabel eller et objekt</w:t>
      </w:r>
      <w:r w:rsidR="00826F93">
        <w:t xml:space="preserve"> eller i en liste i en grafisk brugergrænseflade</w:t>
      </w:r>
      <w:r>
        <w:t>.</w:t>
      </w:r>
    </w:p>
    <w:p w:rsidR="00D119EB" w:rsidRDefault="00D119EB" w:rsidP="008C4150">
      <w:r>
        <w:t xml:space="preserve">Det smarte ved metoden </w:t>
      </w:r>
      <w:r w:rsidRPr="00D119EB">
        <w:rPr>
          <w:rFonts w:ascii="Courier New" w:hAnsi="Courier New"/>
          <w:noProof/>
        </w:rPr>
        <w:t>ToString()</w:t>
      </w:r>
      <w:r>
        <w:t xml:space="preserve"> er at man kan overskrive den i sine egne klasser sådan at man selv kan bestemme hvordan objekter af klassen skal </w:t>
      </w:r>
      <w:r w:rsidR="00826F93">
        <w:t>vises eller udskrives</w:t>
      </w:r>
      <w:r>
        <w:t>.</w:t>
      </w:r>
      <w:r w:rsidR="00826F93">
        <w:t xml:space="preserve"> Eksempel:</w:t>
      </w:r>
    </w:p>
    <w:p w:rsidR="00A919FE" w:rsidRPr="00826F93" w:rsidRDefault="000C6335" w:rsidP="00826F93">
      <w:pPr>
        <w:pStyle w:val="Kode"/>
        <w:pBdr>
          <w:top w:val="single" w:sz="12" w:space="1" w:color="0F7D3F"/>
          <w:left w:val="single" w:sz="12" w:space="4" w:color="0F7D3F"/>
          <w:bottom w:val="single" w:sz="12" w:space="1" w:color="0F7D3F"/>
          <w:right w:val="single" w:sz="12" w:space="0" w:color="0F7D3F"/>
        </w:pBdr>
        <w:ind w:left="1134" w:right="1134"/>
      </w:pPr>
      <w:r>
        <w:lastRenderedPageBreak/>
        <w:t xml:space="preserve">public </w:t>
      </w:r>
      <w:r w:rsidR="00A919FE" w:rsidRPr="00826F93">
        <w:t xml:space="preserve">override </w:t>
      </w:r>
      <w:r>
        <w:t>string</w:t>
      </w:r>
      <w:r w:rsidR="00A919FE" w:rsidRPr="00826F93">
        <w:t xml:space="preserve"> ToString()</w:t>
      </w:r>
    </w:p>
    <w:p w:rsidR="00826F93" w:rsidRDefault="00A919FE" w:rsidP="00826F93">
      <w:pPr>
        <w:pStyle w:val="Kode"/>
        <w:pBdr>
          <w:top w:val="single" w:sz="12" w:space="1" w:color="0F7D3F"/>
          <w:left w:val="single" w:sz="12" w:space="4" w:color="0F7D3F"/>
          <w:bottom w:val="single" w:sz="12" w:space="1" w:color="0F7D3F"/>
          <w:right w:val="single" w:sz="12" w:space="0" w:color="0F7D3F"/>
        </w:pBdr>
        <w:ind w:left="1134" w:right="1134"/>
      </w:pPr>
      <w:r w:rsidRPr="00826F93">
        <w:t>{</w:t>
      </w:r>
    </w:p>
    <w:p w:rsidR="00826F93" w:rsidRPr="00826F93" w:rsidRDefault="00826F93" w:rsidP="00826F93">
      <w:pPr>
        <w:pStyle w:val="Kode"/>
        <w:pBdr>
          <w:top w:val="single" w:sz="12" w:space="1" w:color="0F7D3F"/>
          <w:left w:val="single" w:sz="12" w:space="4" w:color="0F7D3F"/>
          <w:bottom w:val="single" w:sz="12" w:space="1" w:color="0F7D3F"/>
          <w:right w:val="single" w:sz="12" w:space="0" w:color="0F7D3F"/>
        </w:pBdr>
        <w:ind w:left="1134" w:right="1134"/>
      </w:pPr>
      <w:r>
        <w:t xml:space="preserve">   Return $”Navn: {name}. Score: {score}”;</w:t>
      </w:r>
    </w:p>
    <w:p w:rsidR="00A919FE" w:rsidRDefault="00A919FE" w:rsidP="00826F93">
      <w:pPr>
        <w:pStyle w:val="Kode"/>
        <w:pBdr>
          <w:top w:val="single" w:sz="12" w:space="1" w:color="0F7D3F"/>
          <w:left w:val="single" w:sz="12" w:space="4" w:color="0F7D3F"/>
          <w:bottom w:val="single" w:sz="12" w:space="1" w:color="0F7D3F"/>
          <w:right w:val="single" w:sz="12" w:space="0" w:color="0F7D3F"/>
        </w:pBdr>
        <w:ind w:left="1134" w:right="1134"/>
      </w:pPr>
      <w:r w:rsidRPr="00826F93">
        <w:t>}</w:t>
      </w:r>
    </w:p>
    <w:p w:rsidR="00826F93" w:rsidRDefault="00826F93" w:rsidP="000C6335">
      <w:pPr>
        <w:spacing w:before="120"/>
        <w:rPr>
          <w:noProof/>
        </w:rPr>
      </w:pPr>
      <w:r>
        <w:rPr>
          <w:noProof/>
        </w:rPr>
        <w:t xml:space="preserve">Her returnerer </w:t>
      </w:r>
      <w:r w:rsidRPr="00826F93">
        <w:rPr>
          <w:rFonts w:ascii="Courier New" w:hAnsi="Courier New"/>
          <w:noProof/>
        </w:rPr>
        <w:t>ToString()</w:t>
      </w:r>
      <w:r>
        <w:rPr>
          <w:noProof/>
        </w:rPr>
        <w:t xml:space="preserve"> </w:t>
      </w:r>
      <w:r w:rsidR="000C6335">
        <w:rPr>
          <w:noProof/>
        </w:rPr>
        <w:t xml:space="preserve">for eksempel </w:t>
      </w:r>
      <w:r>
        <w:rPr>
          <w:noProof/>
        </w:rPr>
        <w:t xml:space="preserve">teksten ”Navn: Claus. Score 67”, </w:t>
      </w:r>
      <w:r w:rsidR="000C6335">
        <w:rPr>
          <w:noProof/>
        </w:rPr>
        <w:t>hvis</w:t>
      </w:r>
      <w:r>
        <w:rPr>
          <w:noProof/>
        </w:rPr>
        <w:t xml:space="preserve"> </w:t>
      </w:r>
      <w:r w:rsidRPr="00826F93">
        <w:rPr>
          <w:rFonts w:ascii="Courier New" w:hAnsi="Courier New"/>
          <w:noProof/>
        </w:rPr>
        <w:t>Player</w:t>
      </w:r>
      <w:r>
        <w:rPr>
          <w:noProof/>
        </w:rPr>
        <w:t>-objekt</w:t>
      </w:r>
      <w:r w:rsidR="000C6335">
        <w:rPr>
          <w:noProof/>
        </w:rPr>
        <w:t>et</w:t>
      </w:r>
      <w:r>
        <w:rPr>
          <w:noProof/>
        </w:rPr>
        <w:t xml:space="preserve"> har navnet Claus og en score på 67.</w:t>
      </w:r>
    </w:p>
    <w:p w:rsidR="000C6335" w:rsidRDefault="000C6335" w:rsidP="000C6335">
      <w:pPr>
        <w:pStyle w:val="Overskrift2"/>
        <w:rPr>
          <w:noProof/>
        </w:rPr>
      </w:pPr>
      <w:r>
        <w:rPr>
          <w:noProof/>
        </w:rPr>
        <w:t>Opgave</w:t>
      </w:r>
    </w:p>
    <w:p w:rsidR="000C6335" w:rsidRPr="000C6335" w:rsidRDefault="000C6335" w:rsidP="000C6335">
      <w:r>
        <w:t xml:space="preserve">Tilret programmet sådan at det udskriver alle spillere i </w:t>
      </w:r>
      <w:r w:rsidRPr="000C6335">
        <w:rPr>
          <w:rFonts w:ascii="Courier New" w:hAnsi="Courier New"/>
          <w:noProof/>
        </w:rPr>
        <w:t>players</w:t>
      </w:r>
      <w:r>
        <w:t>-arrayet.</w:t>
      </w:r>
      <w:bookmarkStart w:id="11" w:name="_GoBack"/>
      <w:bookmarkEnd w:id="11"/>
    </w:p>
    <w:p w:rsidR="00D06DF6" w:rsidRDefault="00D06DF6" w:rsidP="0004774A">
      <w:pPr>
        <w:pStyle w:val="Overskrift1"/>
      </w:pPr>
      <w:bookmarkStart w:id="12" w:name="_Toc530746604"/>
      <w:r>
        <w:t>Klassemetoder</w:t>
      </w:r>
      <w:bookmarkEnd w:id="12"/>
    </w:p>
    <w:p w:rsidR="007B34C0" w:rsidRDefault="008B14D8" w:rsidP="00D06DF6">
      <w:r>
        <w:t xml:space="preserve">Vi har set ovenfor hvordan klassebegrebet kan bruges til at samle forskellige data i ét objekt sådan at man kan se på den information man har om en spiller som én samlet enhed. Men man har også ofte behov for at objekter af samme klasse skal dele </w:t>
      </w:r>
      <w:r w:rsidRPr="00D06DF6">
        <w:rPr>
          <w:i/>
        </w:rPr>
        <w:t>opførsel</w:t>
      </w:r>
      <w:r w:rsidR="007B34C0">
        <w:t>. Dette kan man implementere ved hjælp af metoder på klassen.</w:t>
      </w:r>
    </w:p>
    <w:p w:rsidR="008B14D8" w:rsidRDefault="008B14D8" w:rsidP="008B14D8">
      <w:pPr>
        <w:pStyle w:val="Overskrift2"/>
      </w:pPr>
      <w:bookmarkStart w:id="13" w:name="_Toc530746605"/>
      <w:r>
        <w:t xml:space="preserve">Eksempel: </w:t>
      </w:r>
      <w:r w:rsidR="007B34C0">
        <w:t>Klasse-</w:t>
      </w:r>
      <w:r>
        <w:t xml:space="preserve">Metoden </w:t>
      </w:r>
      <w:r>
        <w:rPr>
          <w:noProof/>
        </w:rPr>
        <w:t>Play()</w:t>
      </w:r>
      <w:bookmarkEnd w:id="13"/>
    </w:p>
    <w:p w:rsidR="00D06DF6" w:rsidRDefault="00D06DF6" w:rsidP="00D06DF6">
      <w:r>
        <w:t xml:space="preserve">Indtil nu består </w:t>
      </w:r>
      <w:r w:rsidRPr="00D06DF6">
        <w:rPr>
          <w:rFonts w:ascii="Courier New" w:hAnsi="Courier New"/>
          <w:noProof/>
        </w:rPr>
        <w:t>Player</w:t>
      </w:r>
      <w:r>
        <w:t xml:space="preserve">-klassen af en samling af </w:t>
      </w:r>
      <w:r w:rsidRPr="00D06DF6">
        <w:rPr>
          <w:lang w:val="en-US"/>
        </w:rPr>
        <w:t>fields</w:t>
      </w:r>
      <w:r>
        <w:t xml:space="preserve">, hvilket giver os mulighed for at samle flere stykker information om en spiller i ét objekt (et </w:t>
      </w:r>
      <w:r w:rsidRPr="00D06DF6">
        <w:t>objekt</w:t>
      </w:r>
      <w:r>
        <w:t xml:space="preserve"> at typen (klassen) </w:t>
      </w:r>
      <w:r w:rsidRPr="00D06DF6">
        <w:rPr>
          <w:rFonts w:ascii="Courier New" w:hAnsi="Courier New"/>
          <w:noProof/>
        </w:rPr>
        <w:t>Player</w:t>
      </w:r>
      <w:r>
        <w:t>).</w:t>
      </w:r>
    </w:p>
    <w:p w:rsidR="00D06DF6" w:rsidRDefault="000B4A4D" w:rsidP="00D06DF6">
      <w:r>
        <w:t>Man kunne forestille sig at alle spillere gerne ville have mulighed for at ”spille”</w:t>
      </w:r>
      <w:r>
        <w:rPr>
          <w:rStyle w:val="Fodnotehenvisning"/>
        </w:rPr>
        <w:footnoteReference w:id="1"/>
      </w:r>
      <w:r>
        <w:t xml:space="preserve">. Til dette formål findes begrebet </w:t>
      </w:r>
      <w:r w:rsidRPr="000B4A4D">
        <w:rPr>
          <w:lang w:val="en-US"/>
        </w:rPr>
        <w:t>methods</w:t>
      </w:r>
      <w:r w:rsidR="007B34C0">
        <w:rPr>
          <w:lang w:val="en-US"/>
        </w:rPr>
        <w:t xml:space="preserve"> </w:t>
      </w:r>
      <w:r w:rsidR="007B34C0" w:rsidRPr="007B34C0">
        <w:t>som</w:t>
      </w:r>
      <w:r w:rsidR="007B34C0">
        <w:rPr>
          <w:lang w:val="en-US"/>
        </w:rPr>
        <w:t xml:space="preserve"> </w:t>
      </w:r>
      <w:r w:rsidR="007B34C0">
        <w:t xml:space="preserve">også </w:t>
      </w:r>
      <w:r>
        <w:t>kendes også som procedure eller funktion i andre programmeringssprog.</w:t>
      </w:r>
      <w:r w:rsidR="007B34C0">
        <w:t xml:space="preserve"> Da vi ønsker at programmet understøtte at spilleren selv spiller, skal metoden implementeres i klassen </w:t>
      </w:r>
      <w:r w:rsidR="007B34C0" w:rsidRPr="007B34C0">
        <w:rPr>
          <w:rFonts w:ascii="Courier New" w:hAnsi="Courier New"/>
          <w:noProof/>
        </w:rPr>
        <w:t>Spiller</w:t>
      </w:r>
      <w:r w:rsidR="007B34C0">
        <w:t>.</w:t>
      </w:r>
    </w:p>
    <w:p w:rsidR="0025381D" w:rsidRDefault="0025381D" w:rsidP="00D06DF6">
      <w:r>
        <w:t xml:space="preserve">Vi kunne altså implementere en metode </w:t>
      </w:r>
      <w:r w:rsidRPr="007B34C0">
        <w:rPr>
          <w:rFonts w:ascii="Courier New" w:hAnsi="Courier New"/>
          <w:noProof/>
        </w:rPr>
        <w:t>Play</w:t>
      </w:r>
      <w:r>
        <w:t xml:space="preserve"> med følgende metode-hoved:</w:t>
      </w:r>
    </w:p>
    <w:p w:rsidR="007B34C0" w:rsidRDefault="007B34C0" w:rsidP="0025381D">
      <w:pPr>
        <w:pStyle w:val="Kode"/>
        <w:pBdr>
          <w:top w:val="single" w:sz="12" w:space="1" w:color="0F7D3F"/>
          <w:left w:val="single" w:sz="12" w:space="4" w:color="0F7D3F"/>
          <w:bottom w:val="single" w:sz="12" w:space="1" w:color="0F7D3F"/>
          <w:right w:val="single" w:sz="12" w:space="0" w:color="0F7D3F"/>
        </w:pBdr>
        <w:ind w:left="1134" w:right="1134"/>
      </w:pPr>
      <w:r>
        <w:t>class Player</w:t>
      </w:r>
    </w:p>
    <w:p w:rsidR="007B34C0" w:rsidRDefault="007B34C0" w:rsidP="0025381D">
      <w:pPr>
        <w:pStyle w:val="Kode"/>
        <w:pBdr>
          <w:top w:val="single" w:sz="12" w:space="1" w:color="0F7D3F"/>
          <w:left w:val="single" w:sz="12" w:space="4" w:color="0F7D3F"/>
          <w:bottom w:val="single" w:sz="12" w:space="1" w:color="0F7D3F"/>
          <w:right w:val="single" w:sz="12" w:space="0" w:color="0F7D3F"/>
        </w:pBdr>
        <w:ind w:left="1134" w:right="1134"/>
      </w:pPr>
      <w:r>
        <w:t>{</w:t>
      </w:r>
    </w:p>
    <w:p w:rsidR="007B34C0" w:rsidRDefault="007B34C0" w:rsidP="0025381D">
      <w:pPr>
        <w:pStyle w:val="Kode"/>
        <w:pBdr>
          <w:top w:val="single" w:sz="12" w:space="1" w:color="0F7D3F"/>
          <w:left w:val="single" w:sz="12" w:space="4" w:color="0F7D3F"/>
          <w:bottom w:val="single" w:sz="12" w:space="1" w:color="0F7D3F"/>
          <w:right w:val="single" w:sz="12" w:space="0" w:color="0F7D3F"/>
        </w:pBdr>
        <w:ind w:left="1134" w:right="1134"/>
      </w:pPr>
      <w:r>
        <w:t xml:space="preserve">   …</w:t>
      </w:r>
    </w:p>
    <w:p w:rsidR="0025381D" w:rsidRDefault="007B34C0" w:rsidP="0025381D">
      <w:pPr>
        <w:pStyle w:val="Kode"/>
        <w:pBdr>
          <w:top w:val="single" w:sz="12" w:space="1" w:color="0F7D3F"/>
          <w:left w:val="single" w:sz="12" w:space="4" w:color="0F7D3F"/>
          <w:bottom w:val="single" w:sz="12" w:space="1" w:color="0F7D3F"/>
          <w:right w:val="single" w:sz="12" w:space="0" w:color="0F7D3F"/>
        </w:pBdr>
        <w:ind w:left="1134" w:right="1134"/>
      </w:pPr>
      <w:r>
        <w:t xml:space="preserve">   </w:t>
      </w:r>
      <w:r w:rsidR="0025381D" w:rsidRPr="0025381D">
        <w:t>public void Play()</w:t>
      </w:r>
    </w:p>
    <w:p w:rsidR="007B34C0" w:rsidRDefault="007B34C0" w:rsidP="0025381D">
      <w:pPr>
        <w:pStyle w:val="Kode"/>
        <w:pBdr>
          <w:top w:val="single" w:sz="12" w:space="1" w:color="0F7D3F"/>
          <w:left w:val="single" w:sz="12" w:space="4" w:color="0F7D3F"/>
          <w:bottom w:val="single" w:sz="12" w:space="1" w:color="0F7D3F"/>
          <w:right w:val="single" w:sz="12" w:space="0" w:color="0F7D3F"/>
        </w:pBdr>
        <w:ind w:left="1134" w:right="1134"/>
      </w:pPr>
      <w:r>
        <w:t xml:space="preserve">   {</w:t>
      </w:r>
    </w:p>
    <w:p w:rsidR="007B34C0" w:rsidRDefault="007B34C0" w:rsidP="0025381D">
      <w:pPr>
        <w:pStyle w:val="Kode"/>
        <w:pBdr>
          <w:top w:val="single" w:sz="12" w:space="1" w:color="0F7D3F"/>
          <w:left w:val="single" w:sz="12" w:space="4" w:color="0F7D3F"/>
          <w:bottom w:val="single" w:sz="12" w:space="1" w:color="0F7D3F"/>
          <w:right w:val="single" w:sz="12" w:space="0" w:color="0F7D3F"/>
        </w:pBdr>
        <w:ind w:left="1134" w:right="1134"/>
      </w:pPr>
      <w:r>
        <w:t xml:space="preserve">      …</w:t>
      </w:r>
    </w:p>
    <w:p w:rsidR="007B34C0" w:rsidRDefault="007B34C0" w:rsidP="0025381D">
      <w:pPr>
        <w:pStyle w:val="Kode"/>
        <w:pBdr>
          <w:top w:val="single" w:sz="12" w:space="1" w:color="0F7D3F"/>
          <w:left w:val="single" w:sz="12" w:space="4" w:color="0F7D3F"/>
          <w:bottom w:val="single" w:sz="12" w:space="1" w:color="0F7D3F"/>
          <w:right w:val="single" w:sz="12" w:space="0" w:color="0F7D3F"/>
        </w:pBdr>
        <w:ind w:left="1134" w:right="1134"/>
      </w:pPr>
      <w:r>
        <w:t xml:space="preserve">   }</w:t>
      </w:r>
    </w:p>
    <w:p w:rsidR="007B34C0" w:rsidRDefault="007B34C0" w:rsidP="0025381D">
      <w:pPr>
        <w:pStyle w:val="Kode"/>
        <w:pBdr>
          <w:top w:val="single" w:sz="12" w:space="1" w:color="0F7D3F"/>
          <w:left w:val="single" w:sz="12" w:space="4" w:color="0F7D3F"/>
          <w:bottom w:val="single" w:sz="12" w:space="1" w:color="0F7D3F"/>
          <w:right w:val="single" w:sz="12" w:space="0" w:color="0F7D3F"/>
        </w:pBdr>
        <w:ind w:left="1134" w:right="1134"/>
      </w:pPr>
      <w:r>
        <w:t xml:space="preserve">   …</w:t>
      </w:r>
    </w:p>
    <w:p w:rsidR="007B34C0" w:rsidRPr="0025381D" w:rsidRDefault="007B34C0" w:rsidP="0025381D">
      <w:pPr>
        <w:pStyle w:val="Kode"/>
        <w:pBdr>
          <w:top w:val="single" w:sz="12" w:space="1" w:color="0F7D3F"/>
          <w:left w:val="single" w:sz="12" w:space="4" w:color="0F7D3F"/>
          <w:bottom w:val="single" w:sz="12" w:space="1" w:color="0F7D3F"/>
          <w:right w:val="single" w:sz="12" w:space="0" w:color="0F7D3F"/>
        </w:pBdr>
        <w:ind w:left="1134" w:right="1134"/>
      </w:pPr>
      <w:r>
        <w:t>}</w:t>
      </w:r>
    </w:p>
    <w:p w:rsidR="007B34C0" w:rsidRDefault="0025381D" w:rsidP="0025381D">
      <w:pPr>
        <w:spacing w:before="120"/>
      </w:pPr>
      <w:r>
        <w:t xml:space="preserve">Så når man ønsker at spilleren skal spille kalder man metoden. I vores lille program, kunne man kalde metoden fra </w:t>
      </w:r>
      <w:r w:rsidRPr="008B14D8">
        <w:rPr>
          <w:rFonts w:ascii="Courier New" w:hAnsi="Courier New"/>
          <w:noProof/>
        </w:rPr>
        <w:t>Main()</w:t>
      </w:r>
      <w:r>
        <w:t xml:space="preserve"> eller en anden metode </w:t>
      </w:r>
      <w:r w:rsidR="008B14D8">
        <w:t xml:space="preserve">der er aktiveret fra </w:t>
      </w:r>
      <w:r w:rsidR="008B14D8" w:rsidRPr="008B14D8">
        <w:rPr>
          <w:rFonts w:ascii="Courier New" w:hAnsi="Courier New"/>
          <w:noProof/>
        </w:rPr>
        <w:t>Main()</w:t>
      </w:r>
      <w:r w:rsidR="008B14D8">
        <w:t>.</w:t>
      </w:r>
    </w:p>
    <w:p w:rsidR="007B34C0" w:rsidRDefault="007B34C0" w:rsidP="00F96E35">
      <w:pPr>
        <w:spacing w:before="120" w:after="40"/>
      </w:pPr>
      <w:r>
        <w:t>Hvis man nu vil have spilleren til at spille, kalder man metoden på et objekt af typen Player som vist nedenfor:</w:t>
      </w:r>
    </w:p>
    <w:p w:rsidR="007B34C0" w:rsidRDefault="007B34C0" w:rsidP="007B34C0">
      <w:pPr>
        <w:pStyle w:val="Kode"/>
        <w:pBdr>
          <w:top w:val="single" w:sz="12" w:space="1" w:color="0F7D3F"/>
          <w:left w:val="single" w:sz="12" w:space="4" w:color="0F7D3F"/>
          <w:bottom w:val="single" w:sz="12" w:space="1" w:color="0F7D3F"/>
          <w:right w:val="single" w:sz="12" w:space="0" w:color="0F7D3F"/>
        </w:pBdr>
        <w:ind w:left="1134" w:right="1134"/>
      </w:pPr>
      <w:r>
        <w:t xml:space="preserve">Player player; </w:t>
      </w:r>
      <w:r>
        <w:tab/>
      </w:r>
      <w:r>
        <w:tab/>
        <w:t>// Erklæring</w:t>
      </w:r>
    </w:p>
    <w:p w:rsidR="007B34C0" w:rsidRDefault="007B34C0" w:rsidP="007B34C0">
      <w:pPr>
        <w:pStyle w:val="Kode"/>
        <w:pBdr>
          <w:top w:val="single" w:sz="12" w:space="1" w:color="0F7D3F"/>
          <w:left w:val="single" w:sz="12" w:space="4" w:color="0F7D3F"/>
          <w:bottom w:val="single" w:sz="12" w:space="1" w:color="0F7D3F"/>
          <w:right w:val="single" w:sz="12" w:space="0" w:color="0F7D3F"/>
        </w:pBdr>
        <w:ind w:left="1134" w:right="1134"/>
      </w:pPr>
      <w:r>
        <w:t>player = new Player();</w:t>
      </w:r>
      <w:r>
        <w:tab/>
        <w:t>// Nyt objekt</w:t>
      </w:r>
    </w:p>
    <w:p w:rsidR="007B34C0" w:rsidRDefault="007B34C0" w:rsidP="007B34C0">
      <w:pPr>
        <w:pStyle w:val="Kode"/>
        <w:pBdr>
          <w:top w:val="single" w:sz="12" w:space="1" w:color="0F7D3F"/>
          <w:left w:val="single" w:sz="12" w:space="4" w:color="0F7D3F"/>
          <w:bottom w:val="single" w:sz="12" w:space="1" w:color="0F7D3F"/>
          <w:right w:val="single" w:sz="12" w:space="0" w:color="0F7D3F"/>
        </w:pBdr>
        <w:ind w:left="1134" w:right="1134"/>
      </w:pPr>
      <w:r>
        <w:t xml:space="preserve">player.Play()                  // Metodekald </w:t>
      </w:r>
    </w:p>
    <w:p w:rsidR="007B34C0" w:rsidRPr="007B34C0" w:rsidRDefault="007B34C0" w:rsidP="007B34C0">
      <w:pPr>
        <w:spacing w:before="120"/>
      </w:pPr>
      <w:r>
        <w:lastRenderedPageBreak/>
        <w:t xml:space="preserve">Perspektivering: Hvis man forestiller sig at man har flere forskellige spillere, så kunne Play være forskellig for forskellige spillere, </w:t>
      </w:r>
      <w:r w:rsidR="0052516C">
        <w:t xml:space="preserve">nogle kunne være mennesker, andre computerspillere hvor </w:t>
      </w:r>
      <w:r>
        <w:t xml:space="preserve">nogle </w:t>
      </w:r>
      <w:r w:rsidR="0052516C">
        <w:t xml:space="preserve">f.eks. </w:t>
      </w:r>
      <w:r>
        <w:t xml:space="preserve">kunne være optimister, andre mere forsigtige. Det er lidt mere avanceret brug af klasser end vi kommer til </w:t>
      </w:r>
      <w:r w:rsidR="00F96E35">
        <w:t>at arbejde med i dette dokument, men det er med til at illustrere fordelen ved at lægge metoder på klassen.</w:t>
      </w:r>
    </w:p>
    <w:p w:rsidR="008B14D8" w:rsidRDefault="008B14D8" w:rsidP="007B34C0">
      <w:pPr>
        <w:pStyle w:val="Overskrift2"/>
        <w:spacing w:before="160"/>
      </w:pPr>
      <w:bookmarkStart w:id="14" w:name="_Ref530745416"/>
      <w:bookmarkStart w:id="15" w:name="_Toc530746606"/>
      <w:r>
        <w:t>Opgave</w:t>
      </w:r>
      <w:r w:rsidR="00D57E47">
        <w:t xml:space="preserve"> (slå ingen enere)</w:t>
      </w:r>
      <w:bookmarkEnd w:id="14"/>
      <w:bookmarkEnd w:id="15"/>
    </w:p>
    <w:p w:rsidR="0025381D" w:rsidRDefault="008B14D8" w:rsidP="0025381D">
      <w:pPr>
        <w:spacing w:before="120"/>
      </w:pPr>
      <w:r>
        <w:t xml:space="preserve">Implementér metoden </w:t>
      </w:r>
      <w:r w:rsidRPr="008B14D8">
        <w:rPr>
          <w:rFonts w:ascii="Courier New" w:hAnsi="Courier New"/>
          <w:noProof/>
        </w:rPr>
        <w:t>Play()</w:t>
      </w:r>
      <w:r>
        <w:t xml:space="preserve"> sådan at den lader spilleren slå med en terning så mange gange som han vil </w:t>
      </w:r>
      <w:r w:rsidR="00D57E47">
        <w:t xml:space="preserve">– </w:t>
      </w:r>
      <w:r>
        <w:t>dog slutter han automatisk hvis han slår 1.</w:t>
      </w:r>
    </w:p>
    <w:p w:rsidR="008B14D8" w:rsidRDefault="008B14D8" w:rsidP="0025381D">
      <w:pPr>
        <w:spacing w:before="120"/>
      </w:pPr>
      <w:r>
        <w:t>Hvis han vælger at stoppe inden han har slået 1, lægges det samlede antal opnåede resultater til spillerens (samlede) score. Hvis han slår 1 smides alle opnåede slag væk og (den samlede) score forbliver uændret - det vil sige, (den samlede) score kan aldrig blive mindre.</w:t>
      </w:r>
    </w:p>
    <w:p w:rsidR="008B14D8" w:rsidRDefault="008B14D8" w:rsidP="0025381D">
      <w:pPr>
        <w:spacing w:before="120"/>
      </w:pPr>
      <w:r>
        <w:t xml:space="preserve">Lav et kald af metoden </w:t>
      </w:r>
      <w:r w:rsidRPr="00080989">
        <w:rPr>
          <w:rFonts w:ascii="Courier New" w:hAnsi="Courier New"/>
          <w:noProof/>
        </w:rPr>
        <w:t>Play()</w:t>
      </w:r>
      <w:r w:rsidR="00080989">
        <w:t xml:space="preserve"> sådan at metoden (kan) aktiveres når du kører programmet.</w:t>
      </w:r>
    </w:p>
    <w:p w:rsidR="00CB6C9D" w:rsidRPr="00CB6C9D" w:rsidRDefault="00080989" w:rsidP="00CB6C9D">
      <w:pPr>
        <w:spacing w:before="120"/>
      </w:pPr>
      <w:r>
        <w:t xml:space="preserve">Kør programmet, test at </w:t>
      </w:r>
      <w:r w:rsidRPr="00080989">
        <w:rPr>
          <w:rFonts w:ascii="Courier New" w:hAnsi="Courier New"/>
          <w:noProof/>
        </w:rPr>
        <w:t>Play()</w:t>
      </w:r>
      <w:r>
        <w:t xml:space="preserve"> opfører sig som forventet.</w:t>
      </w:r>
      <w:r w:rsidR="008A7F2D">
        <w:t xml:space="preserve"> </w:t>
      </w:r>
    </w:p>
    <w:p w:rsidR="0027332A" w:rsidRPr="00B23A41" w:rsidRDefault="00B23A41" w:rsidP="0004774A">
      <w:pPr>
        <w:pStyle w:val="Overskrift1"/>
      </w:pPr>
      <w:bookmarkStart w:id="16" w:name="_Toc530746607"/>
      <w:r w:rsidRPr="00B23A41">
        <w:t>Initialisering af objekter</w:t>
      </w:r>
      <w:r w:rsidR="00E8735C">
        <w:t xml:space="preserve"> - </w:t>
      </w:r>
      <w:r w:rsidR="00E8735C">
        <w:rPr>
          <w:noProof/>
        </w:rPr>
        <w:t>constructor</w:t>
      </w:r>
      <w:bookmarkEnd w:id="16"/>
    </w:p>
    <w:p w:rsidR="00365698" w:rsidRDefault="00365698" w:rsidP="0004774A">
      <w:r>
        <w:t xml:space="preserve">Ovenfor har vi set hvordan vi kan </w:t>
      </w:r>
      <w:r w:rsidR="005055AD">
        <w:t>oprette nye spiller-objekter</w:t>
      </w:r>
      <w:r w:rsidR="00CC7085">
        <w:t xml:space="preserve">, men vi har snydt lidt, for vi har ikke lagt information ind i </w:t>
      </w:r>
      <w:r w:rsidR="00B23A41">
        <w:t xml:space="preserve">objekterne. Grunden til at vi har sprunget over det er at for at gøre det på en måde der overholder </w:t>
      </w:r>
      <w:r w:rsidR="00B23A41" w:rsidRPr="001D2548">
        <w:rPr>
          <w:lang w:val="en-US"/>
        </w:rPr>
        <w:t>best</w:t>
      </w:r>
      <w:r w:rsidR="00B23A41">
        <w:t xml:space="preserve"> </w:t>
      </w:r>
      <w:r w:rsidR="00B23A41" w:rsidRPr="001D2548">
        <w:rPr>
          <w:lang w:val="en-US"/>
        </w:rPr>
        <w:t>practice</w:t>
      </w:r>
      <w:r w:rsidR="00B23A41">
        <w:t>, skal vi have lidt mere konkret viden på bordet først.</w:t>
      </w:r>
    </w:p>
    <w:p w:rsidR="00B23A41" w:rsidRPr="00B23A41" w:rsidRDefault="00E8735C" w:rsidP="00B23A41">
      <w:pPr>
        <w:pStyle w:val="Overskrift2"/>
        <w:rPr>
          <w:lang w:val="en-US"/>
        </w:rPr>
      </w:pPr>
      <w:bookmarkStart w:id="17" w:name="_Toc530746608"/>
      <w:r w:rsidRPr="00E8735C">
        <w:t>Hvad er en</w:t>
      </w:r>
      <w:r>
        <w:rPr>
          <w:lang w:val="en-US"/>
        </w:rPr>
        <w:t xml:space="preserve"> c</w:t>
      </w:r>
      <w:r w:rsidR="00B23A41" w:rsidRPr="00B23A41">
        <w:rPr>
          <w:lang w:val="en-US"/>
        </w:rPr>
        <w:t>onstructor</w:t>
      </w:r>
      <w:bookmarkEnd w:id="17"/>
    </w:p>
    <w:p w:rsidR="0004774A" w:rsidRDefault="0004774A" w:rsidP="0004774A">
      <w:r>
        <w:t>Alle klasser</w:t>
      </w:r>
      <w:r w:rsidR="002738B4">
        <w:rPr>
          <w:rStyle w:val="Fodnotehenvisning"/>
        </w:rPr>
        <w:footnoteReference w:id="2"/>
      </w:r>
      <w:r>
        <w:t xml:space="preserve"> har en </w:t>
      </w:r>
      <w:r w:rsidRPr="001D2548">
        <w:rPr>
          <w:lang w:val="en-US"/>
        </w:rPr>
        <w:t>constructor</w:t>
      </w:r>
      <w:r w:rsidR="002738B4">
        <w:t xml:space="preserve"> som benyttes når man vil oprette objekter af denne klasse (type).</w:t>
      </w:r>
      <w:r w:rsidR="00B23A41">
        <w:t xml:space="preserve"> Betragt instruktionen vi har brugt til at oprette nye objekter:</w:t>
      </w:r>
    </w:p>
    <w:p w:rsidR="00B23A41" w:rsidRDefault="00B23A41" w:rsidP="00B23A41">
      <w:pPr>
        <w:pStyle w:val="Kode"/>
        <w:pBdr>
          <w:top w:val="single" w:sz="12" w:space="1" w:color="0F7D3F"/>
          <w:left w:val="single" w:sz="12" w:space="4" w:color="0F7D3F"/>
          <w:bottom w:val="single" w:sz="12" w:space="1" w:color="0F7D3F"/>
          <w:right w:val="single" w:sz="12" w:space="0" w:color="0F7D3F"/>
        </w:pBdr>
        <w:ind w:left="1134" w:right="1134"/>
      </w:pPr>
      <w:r>
        <w:t>player = new Player();</w:t>
      </w:r>
      <w:r>
        <w:tab/>
        <w:t>// Nyt objekt</w:t>
      </w:r>
    </w:p>
    <w:p w:rsidR="00B23A41" w:rsidRDefault="00B23A41" w:rsidP="00E67905">
      <w:pPr>
        <w:spacing w:before="120"/>
      </w:pPr>
      <w:r>
        <w:t xml:space="preserve">Denne linje indeholder faktisk et kald af en metode. Det kan man se ved at der efter klassenavnet er en parentes – </w:t>
      </w:r>
      <w:r w:rsidRPr="00B23A41">
        <w:rPr>
          <w:rFonts w:ascii="Courier New" w:hAnsi="Courier New"/>
          <w:noProof/>
        </w:rPr>
        <w:t>()</w:t>
      </w:r>
      <w:r>
        <w:t>. Både i metodekald og erklæringer af en metode er der altid en parentes til parametre, også selv om parentesen er tom.</w:t>
      </w:r>
    </w:p>
    <w:p w:rsidR="00E67905" w:rsidRDefault="00E67905" w:rsidP="0004774A">
      <w:r>
        <w:t>Men … så har vi lavet et kald af en metode i vores kode, men vi har ikke erklæret metoden!? Hvorfor går det ikke galt?</w:t>
      </w:r>
    </w:p>
    <w:p w:rsidR="00E8735C" w:rsidRDefault="00E67905" w:rsidP="0004774A">
      <w:r>
        <w:t xml:space="preserve">Grunden til at vi kan oprette nye objekter af typen (klassen) Player uden at vi har lavet en </w:t>
      </w:r>
      <w:r w:rsidRPr="001D2548">
        <w:rPr>
          <w:lang w:val="en-US"/>
        </w:rPr>
        <w:t>constructor</w:t>
      </w:r>
      <w:r>
        <w:t xml:space="preserve"> er at hvis man ikke selv laver en </w:t>
      </w:r>
      <w:r w:rsidRPr="001D2548">
        <w:rPr>
          <w:lang w:val="en-US"/>
        </w:rPr>
        <w:t>constructor</w:t>
      </w:r>
      <w:r>
        <w:t xml:space="preserve">, så laver C# selv en default </w:t>
      </w:r>
      <w:r w:rsidRPr="001D2548">
        <w:rPr>
          <w:lang w:val="en-US"/>
        </w:rPr>
        <w:t>constructor</w:t>
      </w:r>
      <w:r>
        <w:t xml:space="preserve"> uden parametre. Det kan være en hjælp hvis man skal lave en simpel lille klasse.</w:t>
      </w:r>
      <w:r w:rsidR="00E8735C">
        <w:t xml:space="preserve"> Men er det så ikke bare godt nok, hvorfor skulle man så lave sin egen </w:t>
      </w:r>
      <w:r w:rsidR="00E8735C" w:rsidRPr="001D2548">
        <w:rPr>
          <w:lang w:val="en-US"/>
        </w:rPr>
        <w:t>constructor</w:t>
      </w:r>
      <w:r w:rsidR="00E8735C">
        <w:t>?</w:t>
      </w:r>
    </w:p>
    <w:p w:rsidR="00D06DF6" w:rsidRDefault="00D06DF6" w:rsidP="00D06DF6">
      <w:pPr>
        <w:pStyle w:val="Overskrift2"/>
        <w:rPr>
          <w:lang w:val="en-US"/>
        </w:rPr>
      </w:pPr>
      <w:bookmarkStart w:id="18" w:name="_Toc530746609"/>
      <w:r>
        <w:t xml:space="preserve">Syntax for </w:t>
      </w:r>
      <w:r w:rsidRPr="00E8735C">
        <w:rPr>
          <w:lang w:val="en-US"/>
        </w:rPr>
        <w:t>constructor</w:t>
      </w:r>
      <w:bookmarkEnd w:id="18"/>
    </w:p>
    <w:p w:rsidR="00D06DF6" w:rsidRDefault="00D06DF6" w:rsidP="00D06DF6">
      <w:r w:rsidRPr="00EB24D7">
        <w:t>En</w:t>
      </w:r>
      <w:r>
        <w:rPr>
          <w:lang w:val="en-US"/>
        </w:rPr>
        <w:t xml:space="preserve"> constructor </w:t>
      </w:r>
      <w:r w:rsidRPr="00EB24D7">
        <w:t xml:space="preserve">er en speciel </w:t>
      </w:r>
      <w:r w:rsidRPr="00EB24D7">
        <w:rPr>
          <w:lang w:val="en-US"/>
        </w:rPr>
        <w:t>method</w:t>
      </w:r>
      <w:r>
        <w:t xml:space="preserve"> der har samme navn som klassen og som ikke har nogen returværdi. Metoden kaldes implicit når man opretter nye objekter af klassetypen og kan ikke kaldes eksplicit.</w:t>
      </w:r>
    </w:p>
    <w:p w:rsidR="00E8735C" w:rsidRDefault="00E8735C" w:rsidP="00E8735C">
      <w:pPr>
        <w:pStyle w:val="Overskrift2"/>
      </w:pPr>
      <w:bookmarkStart w:id="19" w:name="_Toc530746610"/>
      <w:r>
        <w:lastRenderedPageBreak/>
        <w:t>Formålet constructoren</w:t>
      </w:r>
      <w:bookmarkEnd w:id="19"/>
    </w:p>
    <w:p w:rsidR="00E8735C" w:rsidRDefault="00E8735C" w:rsidP="0004774A">
      <w:r>
        <w:t xml:space="preserve">En </w:t>
      </w:r>
      <w:r w:rsidRPr="001D2548">
        <w:rPr>
          <w:lang w:val="en-US"/>
        </w:rPr>
        <w:t>constructor</w:t>
      </w:r>
      <w:r>
        <w:t xml:space="preserve"> er en metode der kaldes som det allerførste efter der er reserveret hukommelse i computeren til objektet. I constructoren kan man derfor sætte de initielle værdier (startværdier) for det objekt man vil oprette. I vores eksempel, kan vi sætte navn og score i forbindelse med oprettelsen. Vi erklærer følgende metode i </w:t>
      </w:r>
      <w:r w:rsidRPr="00E8735C">
        <w:rPr>
          <w:rFonts w:ascii="Courier New" w:hAnsi="Courier New"/>
          <w:noProof/>
        </w:rPr>
        <w:t>Player</w:t>
      </w:r>
      <w:r>
        <w:t>-klassen</w:t>
      </w:r>
    </w:p>
    <w:p w:rsidR="00826AF2" w:rsidRDefault="00826AF2" w:rsidP="00826AF2">
      <w:pPr>
        <w:pStyle w:val="Kode"/>
        <w:pBdr>
          <w:top w:val="single" w:sz="12" w:space="1" w:color="0F7D3F"/>
          <w:left w:val="single" w:sz="12" w:space="4" w:color="0F7D3F"/>
          <w:bottom w:val="single" w:sz="12" w:space="1" w:color="0F7D3F"/>
          <w:right w:val="single" w:sz="12" w:space="0" w:color="0F7D3F"/>
        </w:pBdr>
        <w:ind w:left="1134" w:right="1134"/>
      </w:pPr>
      <w:r>
        <w:t>class Player</w:t>
      </w:r>
    </w:p>
    <w:p w:rsidR="00826AF2" w:rsidRDefault="00826AF2" w:rsidP="00826AF2">
      <w:pPr>
        <w:pStyle w:val="Kode"/>
        <w:pBdr>
          <w:top w:val="single" w:sz="12" w:space="1" w:color="0F7D3F"/>
          <w:left w:val="single" w:sz="12" w:space="4" w:color="0F7D3F"/>
          <w:bottom w:val="single" w:sz="12" w:space="1" w:color="0F7D3F"/>
          <w:right w:val="single" w:sz="12" w:space="0" w:color="0F7D3F"/>
        </w:pBdr>
        <w:ind w:left="1134" w:right="1134"/>
      </w:pPr>
      <w:r>
        <w:t>{</w:t>
      </w:r>
    </w:p>
    <w:p w:rsidR="00826AF2" w:rsidRDefault="00826AF2" w:rsidP="00826AF2">
      <w:pPr>
        <w:pStyle w:val="Kode"/>
        <w:pBdr>
          <w:top w:val="single" w:sz="12" w:space="1" w:color="0F7D3F"/>
          <w:left w:val="single" w:sz="12" w:space="4" w:color="0F7D3F"/>
          <w:bottom w:val="single" w:sz="12" w:space="1" w:color="0F7D3F"/>
          <w:right w:val="single" w:sz="12" w:space="0" w:color="0F7D3F"/>
        </w:pBdr>
        <w:ind w:left="1134" w:right="1134"/>
      </w:pPr>
      <w:r>
        <w:t xml:space="preserve">   string navn;</w:t>
      </w:r>
    </w:p>
    <w:p w:rsidR="00826AF2" w:rsidRDefault="00826AF2" w:rsidP="00826AF2">
      <w:pPr>
        <w:pStyle w:val="Kode"/>
        <w:pBdr>
          <w:top w:val="single" w:sz="12" w:space="1" w:color="0F7D3F"/>
          <w:left w:val="single" w:sz="12" w:space="4" w:color="0F7D3F"/>
          <w:bottom w:val="single" w:sz="12" w:space="1" w:color="0F7D3F"/>
          <w:right w:val="single" w:sz="12" w:space="0" w:color="0F7D3F"/>
        </w:pBdr>
        <w:ind w:left="1134" w:right="1134"/>
      </w:pPr>
      <w:r>
        <w:rPr>
          <w:lang w:eastAsia="da-DK"/>
        </w:rPr>
        <mc:AlternateContent>
          <mc:Choice Requires="wps">
            <w:drawing>
              <wp:anchor distT="0" distB="0" distL="114300" distR="114300" simplePos="0" relativeHeight="251666432" behindDoc="0" locked="0" layoutInCell="1" allowOverlap="1">
                <wp:simplePos x="0" y="0"/>
                <wp:positionH relativeFrom="column">
                  <wp:posOffset>264246</wp:posOffset>
                </wp:positionH>
                <wp:positionV relativeFrom="paragraph">
                  <wp:posOffset>22225</wp:posOffset>
                </wp:positionV>
                <wp:extent cx="1499775" cy="972666"/>
                <wp:effectExtent l="0" t="38100" r="43815" b="18415"/>
                <wp:wrapNone/>
                <wp:docPr id="12" name="Kombinationstegning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9775" cy="972666"/>
                        </a:xfrm>
                        <a:custGeom>
                          <a:avLst/>
                          <a:gdLst>
                            <a:gd name="connsiteX0" fmla="*/ 1459606 w 1499775"/>
                            <a:gd name="connsiteY0" fmla="*/ 631767 h 972666"/>
                            <a:gd name="connsiteX1" fmla="*/ 1359853 w 1499775"/>
                            <a:gd name="connsiteY1" fmla="*/ 490451 h 972666"/>
                            <a:gd name="connsiteX2" fmla="*/ 312449 w 1499775"/>
                            <a:gd name="connsiteY2" fmla="*/ 972589 h 972666"/>
                            <a:gd name="connsiteX3" fmla="*/ 13191 w 1499775"/>
                            <a:gd name="connsiteY3" fmla="*/ 523702 h 972666"/>
                            <a:gd name="connsiteX4" fmla="*/ 653271 w 1499775"/>
                            <a:gd name="connsiteY4" fmla="*/ 0 h 9726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9775" h="972666">
                              <a:moveTo>
                                <a:pt x="1459606" y="631767"/>
                              </a:moveTo>
                              <a:cubicBezTo>
                                <a:pt x="1505326" y="532707"/>
                                <a:pt x="1551046" y="433647"/>
                                <a:pt x="1359853" y="490451"/>
                              </a:cubicBezTo>
                              <a:cubicBezTo>
                                <a:pt x="1168660" y="547255"/>
                                <a:pt x="536893" y="967047"/>
                                <a:pt x="312449" y="972589"/>
                              </a:cubicBezTo>
                              <a:cubicBezTo>
                                <a:pt x="88005" y="978131"/>
                                <a:pt x="-43613" y="685800"/>
                                <a:pt x="13191" y="523702"/>
                              </a:cubicBezTo>
                              <a:cubicBezTo>
                                <a:pt x="69995" y="361604"/>
                                <a:pt x="361633" y="180802"/>
                                <a:pt x="653271"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EFC4C48" id="Kombinationstegning 12" o:spid="_x0000_s1026" style="position:absolute;margin-left:20.8pt;margin-top:1.75pt;width:118.1pt;height:7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99775,972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" path="m1459606,631767v45720,-99060,91440,-198120,-99753,-141316c1168660,547255,536893,967047,312449,972589,88005,978131,-43613,685800,13191,523702,69995,361604,361633,180802,653271,e" fillcolor="#5b9bd5 [3204]" strokecolor="#8b0000">
                <v:fill opacity="0"/>
                <v:stroke endarrow="block" joinstyle="miter"/>
                <v:path arrowok="t" o:connecttype="custom" o:connectlocs="1459606,631767;1359853,490451;312449,972589;13191,523702;653271,0" o:connectangles="0,0,0,0,0"/>
              </v:shape>
            </w:pict>
          </mc:Fallback>
        </mc:AlternateContent>
      </w:r>
      <w:r>
        <w:t xml:space="preserve">   int score;</w:t>
      </w:r>
    </w:p>
    <w:p w:rsidR="00826AF2" w:rsidRDefault="00826AF2" w:rsidP="00826AF2">
      <w:pPr>
        <w:pStyle w:val="Kode"/>
        <w:pBdr>
          <w:top w:val="single" w:sz="12" w:space="1" w:color="0F7D3F"/>
          <w:left w:val="single" w:sz="12" w:space="4" w:color="0F7D3F"/>
          <w:bottom w:val="single" w:sz="12" w:space="1" w:color="0F7D3F"/>
          <w:right w:val="single" w:sz="12" w:space="0" w:color="0F7D3F"/>
        </w:pBdr>
        <w:ind w:left="1134" w:right="1134"/>
      </w:pPr>
    </w:p>
    <w:p w:rsidR="00826AF2" w:rsidRDefault="00826AF2" w:rsidP="00826AF2">
      <w:pPr>
        <w:pStyle w:val="Kode"/>
        <w:pBdr>
          <w:top w:val="single" w:sz="12" w:space="1" w:color="0F7D3F"/>
          <w:left w:val="single" w:sz="12" w:space="4" w:color="0F7D3F"/>
          <w:bottom w:val="single" w:sz="12" w:space="1" w:color="0F7D3F"/>
          <w:right w:val="single" w:sz="12" w:space="0" w:color="0F7D3F"/>
        </w:pBdr>
        <w:ind w:left="1134" w:right="1134"/>
      </w:pPr>
      <w:r>
        <w:t xml:space="preserve">   public Player(string navn, int score)</w:t>
      </w:r>
    </w:p>
    <w:p w:rsidR="00826AF2" w:rsidRDefault="00826AF2" w:rsidP="00826AF2">
      <w:pPr>
        <w:pStyle w:val="Kode"/>
        <w:pBdr>
          <w:top w:val="single" w:sz="12" w:space="1" w:color="0F7D3F"/>
          <w:left w:val="single" w:sz="12" w:space="4" w:color="0F7D3F"/>
          <w:bottom w:val="single" w:sz="12" w:space="1" w:color="0F7D3F"/>
          <w:right w:val="single" w:sz="12" w:space="0" w:color="0F7D3F"/>
        </w:pBdr>
        <w:ind w:left="1134" w:right="1134"/>
      </w:pPr>
      <w:r>
        <w:rPr>
          <w:lang w:eastAsia="da-DK"/>
        </w:rPr>
        <mc:AlternateContent>
          <mc:Choice Requires="wps">
            <w:drawing>
              <wp:anchor distT="0" distB="0" distL="114300" distR="114300" simplePos="0" relativeHeight="251665408" behindDoc="0" locked="0" layoutInCell="1" allowOverlap="1">
                <wp:simplePos x="0" y="0"/>
                <wp:positionH relativeFrom="column">
                  <wp:posOffset>2624479</wp:posOffset>
                </wp:positionH>
                <wp:positionV relativeFrom="paragraph">
                  <wp:posOffset>5080</wp:posOffset>
                </wp:positionV>
                <wp:extent cx="1837891" cy="1188720"/>
                <wp:effectExtent l="0" t="38100" r="10160" b="11430"/>
                <wp:wrapNone/>
                <wp:docPr id="10" name="Kombinationstegning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7891" cy="1188720"/>
                        </a:xfrm>
                        <a:custGeom>
                          <a:avLst/>
                          <a:gdLst>
                            <a:gd name="connsiteX0" fmla="*/ 1160929 w 1837891"/>
                            <a:gd name="connsiteY0" fmla="*/ 1188720 h 1188720"/>
                            <a:gd name="connsiteX1" fmla="*/ 1801009 w 1837891"/>
                            <a:gd name="connsiteY1" fmla="*/ 548640 h 1188720"/>
                            <a:gd name="connsiteX2" fmla="*/ 188340 w 1837891"/>
                            <a:gd name="connsiteY2" fmla="*/ 199505 h 1188720"/>
                            <a:gd name="connsiteX3" fmla="*/ 96900 w 1837891"/>
                            <a:gd name="connsiteY3" fmla="*/ 0 h 1188720"/>
                          </a:gdLst>
                          <a:ahLst/>
                          <a:cxnLst>
                            <a:cxn ang="0">
                              <a:pos x="connsiteX0" y="connsiteY0"/>
                            </a:cxn>
                            <a:cxn ang="0">
                              <a:pos x="connsiteX1" y="connsiteY1"/>
                            </a:cxn>
                            <a:cxn ang="0">
                              <a:pos x="connsiteX2" y="connsiteY2"/>
                            </a:cxn>
                            <a:cxn ang="0">
                              <a:pos x="connsiteX3" y="connsiteY3"/>
                            </a:cxn>
                          </a:cxnLst>
                          <a:rect l="l" t="t" r="r" b="b"/>
                          <a:pathLst>
                            <a:path w="1837891" h="1188720">
                              <a:moveTo>
                                <a:pt x="1160929" y="1188720"/>
                              </a:moveTo>
                              <a:cubicBezTo>
                                <a:pt x="1562018" y="951114"/>
                                <a:pt x="1963107" y="713509"/>
                                <a:pt x="1801009" y="548640"/>
                              </a:cubicBezTo>
                              <a:cubicBezTo>
                                <a:pt x="1638911" y="383771"/>
                                <a:pt x="472358" y="290945"/>
                                <a:pt x="188340" y="199505"/>
                              </a:cubicBezTo>
                              <a:cubicBezTo>
                                <a:pt x="-95678" y="108065"/>
                                <a:pt x="611" y="54032"/>
                                <a:pt x="96900"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6F6174F" id="Kombinationstegning 10" o:spid="_x0000_s1026" style="position:absolute;margin-left:206.65pt;margin-top:.4pt;width:144.7pt;height:9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837891,118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" path="m1160929,1188720c1562018,951114,1963107,713509,1801009,548640,1638911,383771,472358,290945,188340,199505,-95678,108065,611,54032,96900,e" fillcolor="#5b9bd5 [3204]" strokecolor="#8b0000">
                <v:fill opacity="0"/>
                <v:stroke endarrow="block" joinstyle="miter"/>
                <v:path arrowok="t" o:connecttype="custom" o:connectlocs="1160929,1188720;1801009,548640;188340,199505;96900,0" o:connectangles="0,0,0,0"/>
              </v:shape>
            </w:pict>
          </mc:Fallback>
        </mc:AlternateContent>
      </w:r>
      <w:r>
        <w:t xml:space="preserve">   {</w:t>
      </w:r>
    </w:p>
    <w:p w:rsidR="00826AF2" w:rsidRDefault="00826AF2" w:rsidP="00826AF2">
      <w:pPr>
        <w:pStyle w:val="Kode"/>
        <w:pBdr>
          <w:top w:val="single" w:sz="12" w:space="1" w:color="0F7D3F"/>
          <w:left w:val="single" w:sz="12" w:space="4" w:color="0F7D3F"/>
          <w:bottom w:val="single" w:sz="12" w:space="1" w:color="0F7D3F"/>
          <w:right w:val="single" w:sz="12" w:space="0" w:color="0F7D3F"/>
        </w:pBdr>
        <w:ind w:left="1134" w:right="1134"/>
      </w:pPr>
      <w:r>
        <w:t xml:space="preserve">      this.navn = navn;</w:t>
      </w:r>
    </w:p>
    <w:p w:rsidR="00826AF2" w:rsidRDefault="00826AF2" w:rsidP="00826AF2">
      <w:pPr>
        <w:pStyle w:val="Kode"/>
        <w:pBdr>
          <w:top w:val="single" w:sz="12" w:space="1" w:color="0F7D3F"/>
          <w:left w:val="single" w:sz="12" w:space="4" w:color="0F7D3F"/>
          <w:bottom w:val="single" w:sz="12" w:space="1" w:color="0F7D3F"/>
          <w:right w:val="single" w:sz="12" w:space="0" w:color="0F7D3F"/>
        </w:pBdr>
        <w:ind w:left="1134" w:right="1134"/>
      </w:pPr>
      <w:r>
        <w:rPr>
          <w:lang w:eastAsia="da-DK"/>
        </w:rPr>
        <mc:AlternateContent>
          <mc:Choice Requires="wps">
            <w:drawing>
              <wp:anchor distT="0" distB="0" distL="114300" distR="114300" simplePos="0" relativeHeight="251659264" behindDoc="0" locked="0" layoutInCell="1" allowOverlap="1">
                <wp:simplePos x="0" y="0"/>
                <wp:positionH relativeFrom="column">
                  <wp:posOffset>909205</wp:posOffset>
                </wp:positionH>
                <wp:positionV relativeFrom="paragraph">
                  <wp:posOffset>29037</wp:posOffset>
                </wp:positionV>
                <wp:extent cx="681643" cy="1229360"/>
                <wp:effectExtent l="0" t="38100" r="61595" b="27940"/>
                <wp:wrapNone/>
                <wp:docPr id="2" name="Kombinationstegning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643" cy="1229360"/>
                        </a:xfrm>
                        <a:custGeom>
                          <a:avLst/>
                          <a:gdLst>
                            <a:gd name="connsiteX0" fmla="*/ 477483 w 477483"/>
                            <a:gd name="connsiteY0" fmla="*/ 566592 h 680998"/>
                            <a:gd name="connsiteX1" fmla="*/ 208212 w 477483"/>
                            <a:gd name="connsiteY1" fmla="*/ 678788 h 680998"/>
                            <a:gd name="connsiteX2" fmla="*/ 6258 w 477483"/>
                            <a:gd name="connsiteY2" fmla="*/ 476835 h 680998"/>
                            <a:gd name="connsiteX3" fmla="*/ 449434 w 477483"/>
                            <a:gd name="connsiteY3" fmla="*/ 0 h 680998"/>
                          </a:gdLst>
                          <a:ahLst/>
                          <a:cxnLst>
                            <a:cxn ang="0">
                              <a:pos x="connsiteX0" y="connsiteY0"/>
                            </a:cxn>
                            <a:cxn ang="0">
                              <a:pos x="connsiteX1" y="connsiteY1"/>
                            </a:cxn>
                            <a:cxn ang="0">
                              <a:pos x="connsiteX2" y="connsiteY2"/>
                            </a:cxn>
                            <a:cxn ang="0">
                              <a:pos x="connsiteX3" y="connsiteY3"/>
                            </a:cxn>
                          </a:cxnLst>
                          <a:rect l="l" t="t" r="r" b="b"/>
                          <a:pathLst>
                            <a:path w="477483" h="680998">
                              <a:moveTo>
                                <a:pt x="477483" y="566592"/>
                              </a:moveTo>
                              <a:cubicBezTo>
                                <a:pt x="382116" y="630170"/>
                                <a:pt x="286749" y="693748"/>
                                <a:pt x="208212" y="678788"/>
                              </a:cubicBezTo>
                              <a:cubicBezTo>
                                <a:pt x="129674" y="663829"/>
                                <a:pt x="-33946" y="589966"/>
                                <a:pt x="6258" y="476835"/>
                              </a:cubicBezTo>
                              <a:cubicBezTo>
                                <a:pt x="46462" y="363704"/>
                                <a:pt x="247948" y="181852"/>
                                <a:pt x="449434"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586782" id="Kombinationstegning 2" o:spid="_x0000_s1026" style="position:absolute;margin-left:71.6pt;margin-top:2.3pt;width:53.65pt;height:9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77483,680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" path="m477483,566592c382116,630170,286749,693748,208212,678788,129674,663829,-33946,589966,6258,476835,46462,363704,247948,181852,449434,e" fillcolor="#5b9bd5 [3204]" strokecolor="#8b0000">
                <v:fill opacity="0"/>
                <v:stroke endarrow="block" joinstyle="miter"/>
                <v:path arrowok="t" o:connecttype="custom" o:connectlocs="681643,1022831;297238,1225370;8934,860798;641601,0" o:connectangles="0,0,0,0"/>
              </v:shape>
            </w:pict>
          </mc:Fallback>
        </mc:AlternateContent>
      </w:r>
      <w:r>
        <w:t xml:space="preserve">      this.score = score;</w:t>
      </w:r>
    </w:p>
    <w:p w:rsidR="00826AF2" w:rsidRDefault="00826AF2" w:rsidP="00826AF2">
      <w:pPr>
        <w:pStyle w:val="Kode"/>
        <w:pBdr>
          <w:top w:val="single" w:sz="12" w:space="1" w:color="0F7D3F"/>
          <w:left w:val="single" w:sz="12" w:space="4" w:color="0F7D3F"/>
          <w:bottom w:val="single" w:sz="12" w:space="1" w:color="0F7D3F"/>
          <w:right w:val="single" w:sz="12" w:space="0" w:color="0F7D3F"/>
        </w:pBdr>
        <w:ind w:left="1134" w:right="1134"/>
      </w:pPr>
      <w:r>
        <w:t xml:space="preserve">   }</w:t>
      </w:r>
    </w:p>
    <w:p w:rsidR="00826AF2" w:rsidRDefault="00826AF2" w:rsidP="00826AF2">
      <w:pPr>
        <w:pStyle w:val="Kode"/>
        <w:pBdr>
          <w:top w:val="single" w:sz="12" w:space="1" w:color="0F7D3F"/>
          <w:left w:val="single" w:sz="12" w:space="4" w:color="0F7D3F"/>
          <w:bottom w:val="single" w:sz="12" w:space="1" w:color="0F7D3F"/>
          <w:right w:val="single" w:sz="12" w:space="0" w:color="0F7D3F"/>
        </w:pBdr>
        <w:spacing w:before="120"/>
        <w:ind w:left="1134" w:right="1134"/>
      </w:pPr>
      <w:r>
        <w:t xml:space="preserve">   …</w:t>
      </w:r>
    </w:p>
    <w:p w:rsidR="00E8735C" w:rsidRDefault="00826AF2" w:rsidP="00826AF2">
      <w:pPr>
        <w:pStyle w:val="Kode"/>
        <w:pBdr>
          <w:top w:val="single" w:sz="12" w:space="1" w:color="0F7D3F"/>
          <w:left w:val="single" w:sz="12" w:space="4" w:color="0F7D3F"/>
          <w:bottom w:val="single" w:sz="12" w:space="1" w:color="0F7D3F"/>
          <w:right w:val="single" w:sz="12" w:space="0" w:color="0F7D3F"/>
        </w:pBdr>
        <w:spacing w:before="120"/>
        <w:ind w:left="1134" w:right="1134"/>
      </w:pPr>
      <w:r>
        <w:t>}</w:t>
      </w:r>
    </w:p>
    <w:p w:rsidR="001D2548" w:rsidRDefault="001D2548" w:rsidP="001D2548">
      <w:pPr>
        <w:spacing w:before="120"/>
        <w:ind w:left="2268" w:right="2268"/>
        <w:rPr>
          <w:noProof/>
        </w:rPr>
      </w:pPr>
      <w:r>
        <w:rPr>
          <w:noProof/>
        </w:rPr>
        <w:t>Objektets field</w:t>
      </w:r>
      <w:r>
        <w:rPr>
          <w:noProof/>
        </w:rPr>
        <w:tab/>
      </w:r>
      <w:r>
        <w:rPr>
          <w:noProof/>
        </w:rPr>
        <w:tab/>
        <w:t>Lokal variabel</w:t>
      </w:r>
    </w:p>
    <w:p w:rsidR="00E8735C" w:rsidRDefault="00E8735C" w:rsidP="001D2548">
      <w:pPr>
        <w:spacing w:before="120"/>
        <w:rPr>
          <w:noProof/>
        </w:rPr>
      </w:pPr>
      <w:r>
        <w:rPr>
          <w:noProof/>
        </w:rPr>
        <w:t xml:space="preserve">Her har vi erklæret </w:t>
      </w:r>
      <w:r w:rsidR="001D2548">
        <w:rPr>
          <w:noProof/>
        </w:rPr>
        <w:t>en constructor til klassen Player med parametrene name (som skal være en string) og score (som skal være en int).</w:t>
      </w:r>
      <w:r w:rsidR="00D06DF6">
        <w:rPr>
          <w:noProof/>
        </w:rPr>
        <w:t xml:space="preserve"> Constructoren er erklæret </w:t>
      </w:r>
      <w:r w:rsidR="00D06DF6" w:rsidRPr="00D06DF6">
        <w:rPr>
          <w:rFonts w:ascii="Courier New" w:hAnsi="Courier New"/>
          <w:noProof/>
        </w:rPr>
        <w:t>public</w:t>
      </w:r>
      <w:r w:rsidR="00D06DF6">
        <w:rPr>
          <w:noProof/>
        </w:rPr>
        <w:t>, sådan at den kan kaldes udefra.</w:t>
      </w:r>
    </w:p>
    <w:p w:rsidR="001D2548" w:rsidRDefault="001D2548" w:rsidP="001D2548">
      <w:pPr>
        <w:spacing w:before="120"/>
        <w:rPr>
          <w:noProof/>
        </w:rPr>
      </w:pPr>
      <w:r>
        <w:rPr>
          <w:noProof/>
        </w:rPr>
        <w:t xml:space="preserve">I kroppen af construktoren er der nogle ”mærkelige” instruktioner, </w:t>
      </w:r>
      <w:r w:rsidRPr="001D2548">
        <w:rPr>
          <w:rFonts w:ascii="Courier New" w:hAnsi="Courier New"/>
          <w:noProof/>
        </w:rPr>
        <w:t>this.name = name</w:t>
      </w:r>
      <w:r>
        <w:rPr>
          <w:noProof/>
        </w:rPr>
        <w:t xml:space="preserve"> og </w:t>
      </w:r>
      <w:r w:rsidRPr="001D2548">
        <w:rPr>
          <w:rFonts w:ascii="Courier New" w:hAnsi="Courier New"/>
          <w:noProof/>
        </w:rPr>
        <w:t>this.score = score</w:t>
      </w:r>
      <w:r>
        <w:rPr>
          <w:noProof/>
        </w:rPr>
        <w:t>. Det er noget man ofte støder på i bl.a. constructors, så lad os se på det med det samme.</w:t>
      </w:r>
    </w:p>
    <w:p w:rsidR="001D2548" w:rsidRDefault="001D2548" w:rsidP="001D2548">
      <w:pPr>
        <w:spacing w:before="120"/>
        <w:rPr>
          <w:noProof/>
        </w:rPr>
      </w:pPr>
      <w:r>
        <w:rPr>
          <w:noProof/>
        </w:rPr>
        <w:t xml:space="preserve">Klassen Player har et field der hedder </w:t>
      </w:r>
      <w:r w:rsidRPr="001D2548">
        <w:rPr>
          <w:rFonts w:ascii="Courier New" w:hAnsi="Courier New"/>
          <w:noProof/>
        </w:rPr>
        <w:t>name</w:t>
      </w:r>
      <w:r>
        <w:rPr>
          <w:noProof/>
        </w:rPr>
        <w:t xml:space="preserve"> og constructor-metoden har en parameter der hedder </w:t>
      </w:r>
      <w:r w:rsidRPr="001D2548">
        <w:rPr>
          <w:rFonts w:ascii="Courier New" w:hAnsi="Courier New"/>
          <w:noProof/>
        </w:rPr>
        <w:t>name</w:t>
      </w:r>
      <w:r>
        <w:rPr>
          <w:noProof/>
        </w:rPr>
        <w:t xml:space="preserve">. Hvordan skal compileren vide hvilken </w:t>
      </w:r>
      <w:r w:rsidRPr="001D2548">
        <w:rPr>
          <w:rFonts w:ascii="Courier New" w:hAnsi="Courier New"/>
          <w:noProof/>
        </w:rPr>
        <w:t>name</w:t>
      </w:r>
      <w:r>
        <w:rPr>
          <w:noProof/>
        </w:rPr>
        <w:t xml:space="preserve"> vi mener? Compileren bruger scope-regler, det vil sige den først leder i det umiddelbare scope.</w:t>
      </w:r>
      <w:r>
        <w:rPr>
          <w:rStyle w:val="Fodnotehenvisning"/>
          <w:noProof/>
        </w:rPr>
        <w:footnoteReference w:id="3"/>
      </w:r>
      <w:r>
        <w:rPr>
          <w:noProof/>
        </w:rPr>
        <w:t xml:space="preserve"> Det umiddelbare scope for koden i kroppen af constructoren er de variabler der er erklæret i kroppen eller hovedet af constructoren.</w:t>
      </w:r>
    </w:p>
    <w:p w:rsidR="001D2548" w:rsidRDefault="001D2548" w:rsidP="001D2548">
      <w:pPr>
        <w:spacing w:before="120"/>
        <w:rPr>
          <w:noProof/>
        </w:rPr>
      </w:pPr>
      <w:r>
        <w:rPr>
          <w:noProof/>
        </w:rPr>
        <w:t xml:space="preserve">I vores constructor er variablerne name og score erklæret i hovedet af constructoren, så hvis vi benytter disse variabelnavne i kroppen vil de referere til de lokale variabler. Hvis vi gerne vil have fat i de variabler der er defineret på klassen kan man benytte </w:t>
      </w:r>
      <w:r w:rsidRPr="001D2548">
        <w:rPr>
          <w:rFonts w:ascii="Courier New" w:hAnsi="Courier New"/>
          <w:noProof/>
        </w:rPr>
        <w:t>this</w:t>
      </w:r>
      <w:r>
        <w:rPr>
          <w:noProof/>
        </w:rPr>
        <w:t xml:space="preserve">. this henviser det det nuværende objekt, så </w:t>
      </w:r>
      <w:r w:rsidRPr="001D2548">
        <w:rPr>
          <w:rFonts w:ascii="Courier New" w:hAnsi="Courier New"/>
          <w:noProof/>
        </w:rPr>
        <w:t>this.name</w:t>
      </w:r>
      <w:r>
        <w:rPr>
          <w:noProof/>
        </w:rPr>
        <w:t xml:space="preserve"> henviser til det field </w:t>
      </w:r>
      <w:r w:rsidRPr="001D2548">
        <w:rPr>
          <w:rFonts w:ascii="Courier New" w:hAnsi="Courier New"/>
          <w:noProof/>
        </w:rPr>
        <w:t>name</w:t>
      </w:r>
      <w:r>
        <w:rPr>
          <w:noProof/>
        </w:rPr>
        <w:t xml:space="preserve"> der er defineret på objektet, altså i objektets klassedefinition.</w:t>
      </w:r>
    </w:p>
    <w:p w:rsidR="001D2548" w:rsidRPr="00E8735C" w:rsidRDefault="001D2548" w:rsidP="001D2548">
      <w:pPr>
        <w:spacing w:before="120"/>
        <w:rPr>
          <w:noProof/>
        </w:rPr>
      </w:pPr>
      <w:r>
        <w:rPr>
          <w:noProof/>
        </w:rPr>
        <w:t xml:space="preserve">Instruktionen </w:t>
      </w:r>
      <w:r w:rsidRPr="001D2548">
        <w:rPr>
          <w:rFonts w:ascii="Courier New" w:hAnsi="Courier New"/>
          <w:noProof/>
        </w:rPr>
        <w:t>this.name = name;</w:t>
      </w:r>
      <w:r>
        <w:rPr>
          <w:lang w:val="en-US"/>
        </w:rPr>
        <w:t xml:space="preserve"> </w:t>
      </w:r>
      <w:r w:rsidRPr="001D2548">
        <w:t>gemmer</w:t>
      </w:r>
      <w:r w:rsidRPr="001D2548">
        <w:rPr>
          <w:lang w:val="en-US"/>
        </w:rPr>
        <w:t xml:space="preserve"> </w:t>
      </w:r>
      <w:r w:rsidRPr="001D2548">
        <w:t>altså</w:t>
      </w:r>
      <w:r>
        <w:t xml:space="preserve"> det </w:t>
      </w:r>
      <w:r w:rsidRPr="001D2548">
        <w:rPr>
          <w:rFonts w:ascii="Courier New" w:hAnsi="Courier New"/>
          <w:noProof/>
        </w:rPr>
        <w:t>name</w:t>
      </w:r>
      <w:r>
        <w:t xml:space="preserve"> der overføres via parameteren i objektets </w:t>
      </w:r>
      <w:r w:rsidRPr="001D2548">
        <w:rPr>
          <w:lang w:val="en-US"/>
        </w:rPr>
        <w:t>field</w:t>
      </w:r>
      <w:r>
        <w:t xml:space="preserve"> </w:t>
      </w:r>
      <w:r w:rsidRPr="001D2548">
        <w:rPr>
          <w:rFonts w:ascii="Courier New" w:hAnsi="Courier New"/>
          <w:noProof/>
        </w:rPr>
        <w:t>name</w:t>
      </w:r>
      <w:r>
        <w:t>.</w:t>
      </w:r>
    </w:p>
    <w:p w:rsidR="00EB24D7" w:rsidRPr="00EB24D7" w:rsidRDefault="00EB24D7" w:rsidP="00E8735C">
      <w:pPr>
        <w:pStyle w:val="Overskrift2"/>
      </w:pPr>
      <w:bookmarkStart w:id="20" w:name="_Ref530379196"/>
      <w:bookmarkStart w:id="21" w:name="_Toc530746611"/>
      <w:r w:rsidRPr="00EB24D7">
        <w:t>Opgave</w:t>
      </w:r>
      <w:bookmarkEnd w:id="20"/>
      <w:bookmarkEnd w:id="21"/>
    </w:p>
    <w:p w:rsidR="00EB24D7" w:rsidRDefault="00EB24D7" w:rsidP="00EB24D7">
      <w:r w:rsidRPr="00EB24D7">
        <w:t xml:space="preserve">Implementér </w:t>
      </w:r>
      <w:r>
        <w:t>construc</w:t>
      </w:r>
      <w:r w:rsidRPr="00EB24D7">
        <w:t>toren</w:t>
      </w:r>
      <w:r>
        <w:t xml:space="preserve"> for </w:t>
      </w:r>
      <w:r w:rsidRPr="00EB24D7">
        <w:rPr>
          <w:rFonts w:ascii="Courier New" w:hAnsi="Courier New"/>
          <w:noProof/>
        </w:rPr>
        <w:t>Player</w:t>
      </w:r>
      <w:r>
        <w:t xml:space="preserve"> som vist ovenfor. Får du fejl? Kan du gennemskue hvorfor? Det forklares i afsnit</w:t>
      </w:r>
      <w:r w:rsidR="00B16BE7">
        <w:t xml:space="preserve"> </w:t>
      </w:r>
      <w:r w:rsidR="00B16BE7">
        <w:fldChar w:fldCharType="begin"/>
      </w:r>
      <w:r w:rsidR="00B16BE7">
        <w:instrText xml:space="preserve"> REF _Ref9327770 \r \h </w:instrText>
      </w:r>
      <w:r w:rsidR="00B16BE7">
        <w:fldChar w:fldCharType="separate"/>
      </w:r>
      <w:r w:rsidR="00250482">
        <w:t>5.6</w:t>
      </w:r>
      <w:r w:rsidR="00B16BE7">
        <w:fldChar w:fldCharType="end"/>
      </w:r>
      <w:r w:rsidR="00B16BE7">
        <w:t xml:space="preserve"> </w:t>
      </w:r>
      <w:r w:rsidR="00B16BE7">
        <w:fldChar w:fldCharType="begin"/>
      </w:r>
      <w:r w:rsidR="00B16BE7">
        <w:instrText xml:space="preserve"> REF _Ref9327774 \p \h </w:instrText>
      </w:r>
      <w:r w:rsidR="00B16BE7">
        <w:fldChar w:fldCharType="separate"/>
      </w:r>
      <w:r w:rsidR="00250482">
        <w:t>nedenfor</w:t>
      </w:r>
      <w:r w:rsidR="00B16BE7">
        <w:fldChar w:fldCharType="end"/>
      </w:r>
      <w:r w:rsidR="00B16BE7">
        <w:t xml:space="preserve"> , så du kan jo lige snyde-læse lidt</w:t>
      </w:r>
      <w:r>
        <w:t>.</w:t>
      </w:r>
    </w:p>
    <w:p w:rsidR="00CB6C9D" w:rsidRDefault="00CB6C9D" w:rsidP="00CB6C9D">
      <w:pPr>
        <w:pStyle w:val="Overskrift2"/>
      </w:pPr>
      <w:bookmarkStart w:id="22" w:name="_Toc530746612"/>
      <w:r>
        <w:lastRenderedPageBreak/>
        <w:t>Opgave (slå ingen enere)</w:t>
      </w:r>
      <w:bookmarkEnd w:id="22"/>
    </w:p>
    <w:p w:rsidR="00CB6C9D" w:rsidRPr="00EB24D7" w:rsidRDefault="00CB6C9D" w:rsidP="00EB24D7">
      <w:r>
        <w:t xml:space="preserve">Implementér spillet ”slå ingen enere” sådan at man kan oprette et antal spillere som skiftes til at spille. Brugeren skal kunne indtaste navnene på deltagerne. Programmet skal holde styr på hvis tur det er og benytte metoden </w:t>
      </w:r>
      <w:r w:rsidRPr="00CB6C9D">
        <w:rPr>
          <w:rFonts w:ascii="Courier New" w:hAnsi="Courier New"/>
          <w:noProof/>
        </w:rPr>
        <w:t>Play()</w:t>
      </w:r>
      <w:r>
        <w:t xml:space="preserve"> som du har implementeret i opgave </w:t>
      </w:r>
      <w:r>
        <w:fldChar w:fldCharType="begin"/>
      </w:r>
      <w:r>
        <w:instrText xml:space="preserve"> REF _Ref530745416 \r \h </w:instrText>
      </w:r>
      <w:r>
        <w:fldChar w:fldCharType="separate"/>
      </w:r>
      <w:r w:rsidR="00250482">
        <w:t>4.2</w:t>
      </w:r>
      <w:r>
        <w:fldChar w:fldCharType="end"/>
      </w:r>
      <w:r>
        <w:t xml:space="preserve"> når en spiller skal spille.</w:t>
      </w:r>
    </w:p>
    <w:p w:rsidR="000D5416" w:rsidRDefault="000D5416" w:rsidP="000D5416">
      <w:pPr>
        <w:pStyle w:val="Overskrift2"/>
      </w:pPr>
      <w:bookmarkStart w:id="23" w:name="_Toc530746613"/>
      <w:bookmarkStart w:id="24" w:name="_Ref9327770"/>
      <w:bookmarkStart w:id="25" w:name="_Ref9327774"/>
      <w:r>
        <w:t>Kald af constructor</w:t>
      </w:r>
      <w:bookmarkEnd w:id="23"/>
      <w:bookmarkEnd w:id="24"/>
      <w:bookmarkEnd w:id="25"/>
    </w:p>
    <w:p w:rsidR="00EB24D7" w:rsidRDefault="00EB24D7" w:rsidP="00EB24D7">
      <w:r>
        <w:t xml:space="preserve">Ovenfor har vi set at vi </w:t>
      </w:r>
      <w:r w:rsidR="005F6A53">
        <w:t xml:space="preserve">før </w:t>
      </w:r>
      <w:r>
        <w:t xml:space="preserve">kunne oprette Player-objekter med instruktionen </w:t>
      </w:r>
    </w:p>
    <w:p w:rsidR="00EB24D7" w:rsidRDefault="00EB24D7" w:rsidP="00EB24D7">
      <w:pPr>
        <w:pStyle w:val="Kode"/>
        <w:pBdr>
          <w:top w:val="single" w:sz="12" w:space="1" w:color="0F7D3F"/>
          <w:left w:val="single" w:sz="12" w:space="4" w:color="0F7D3F"/>
          <w:bottom w:val="single" w:sz="12" w:space="1" w:color="0F7D3F"/>
          <w:right w:val="single" w:sz="12" w:space="0" w:color="0F7D3F"/>
        </w:pBdr>
        <w:ind w:left="1134" w:right="1134"/>
      </w:pPr>
      <w:r>
        <w:t>player = new Player();</w:t>
      </w:r>
      <w:r>
        <w:tab/>
        <w:t>// Nyt objekt</w:t>
      </w:r>
    </w:p>
    <w:p w:rsidR="00EB24D7" w:rsidRDefault="00EB24D7" w:rsidP="009869EB">
      <w:pPr>
        <w:spacing w:before="120"/>
      </w:pPr>
      <w:r w:rsidRPr="00EB24D7">
        <w:t>De to parenteser til sidst i instruktionen</w:t>
      </w:r>
      <w:r>
        <w:t xml:space="preserve"> indikerer at der er tale om et metodekald. Hvis du prøver at oversætte (bygge) det program du har skrevet indtil nu, får du en fejl.</w:t>
      </w:r>
      <w:r w:rsidR="009869EB">
        <w:t xml:space="preserve"> Den skælder ud over at der ikke findes en </w:t>
      </w:r>
      <w:r w:rsidR="009869EB" w:rsidRPr="009869EB">
        <w:rPr>
          <w:lang w:val="en-US"/>
        </w:rPr>
        <w:t>constructor</w:t>
      </w:r>
      <w:r w:rsidR="009869EB">
        <w:t xml:space="preserve"> der ikke tager nogen parametre. Den constructor vi lavede i </w:t>
      </w:r>
      <w:r w:rsidR="009869EB">
        <w:fldChar w:fldCharType="begin"/>
      </w:r>
      <w:r w:rsidR="009869EB">
        <w:instrText xml:space="preserve"> REF _Ref530379196 \r \h </w:instrText>
      </w:r>
      <w:r w:rsidR="009869EB">
        <w:fldChar w:fldCharType="separate"/>
      </w:r>
      <w:r w:rsidR="00250482">
        <w:t>5.4</w:t>
      </w:r>
      <w:r w:rsidR="009869EB">
        <w:fldChar w:fldCharType="end"/>
      </w:r>
      <w:r w:rsidR="009869EB">
        <w:t xml:space="preserve"> tager jo to parametre.</w:t>
      </w:r>
    </w:p>
    <w:p w:rsidR="009869EB" w:rsidRDefault="009869EB" w:rsidP="00EB24D7">
      <w:r>
        <w:t xml:space="preserve">Men hvorfor </w:t>
      </w:r>
      <w:r w:rsidR="00712E6F">
        <w:t>kunne den så godt oversætte før vi lavede constructoren?</w:t>
      </w:r>
    </w:p>
    <w:p w:rsidR="005F6A53" w:rsidRDefault="005F6A53" w:rsidP="00EB24D7">
      <w:r>
        <w:t>Svaret er at hvis man ikke selv laver en constructor (default constructor), så laver C# selv én uden parametre, men så snart man laver sin egen constructor, findes default constructoren ikke længere. Derfor kan programmet ikke længere oversætte.</w:t>
      </w:r>
    </w:p>
    <w:p w:rsidR="005F6A53" w:rsidRDefault="005F6A53" w:rsidP="00EB24D7">
      <w:r>
        <w:t>Vi skal altså have rettet kaldet til sådan at det nu sender den nødvendige information</w:t>
      </w:r>
      <w:r w:rsidR="00D06DF6">
        <w:t>:</w:t>
      </w:r>
    </w:p>
    <w:p w:rsidR="00D06DF6" w:rsidRPr="00D06DF6" w:rsidRDefault="00D06DF6" w:rsidP="00D06DF6">
      <w:pPr>
        <w:pStyle w:val="Kode"/>
        <w:pBdr>
          <w:top w:val="single" w:sz="12" w:space="1" w:color="0F7D3F"/>
          <w:left w:val="single" w:sz="12" w:space="4" w:color="0F7D3F"/>
          <w:bottom w:val="single" w:sz="12" w:space="1" w:color="0F7D3F"/>
          <w:right w:val="single" w:sz="12" w:space="0" w:color="0F7D3F"/>
        </w:pBdr>
        <w:ind w:left="1134" w:right="1134"/>
      </w:pPr>
      <w:r w:rsidRPr="00D06DF6">
        <w:t>Player player = new Player("</w:t>
      </w:r>
      <w:r>
        <w:t>Claus</w:t>
      </w:r>
      <w:r w:rsidRPr="00D06DF6">
        <w:t>"</w:t>
      </w:r>
      <w:r w:rsidR="000B4A4D">
        <w:t>, 0</w:t>
      </w:r>
      <w:r w:rsidRPr="00D06DF6">
        <w:t>);</w:t>
      </w:r>
    </w:p>
    <w:p w:rsidR="00E8735C" w:rsidRDefault="000B4A4D" w:rsidP="000B4A4D">
      <w:pPr>
        <w:spacing w:before="120"/>
      </w:pPr>
      <w:r>
        <w:t>Ovenstående linje opretter en ny spiller ved navn Claus med initi</w:t>
      </w:r>
      <w:r w:rsidR="008B14D8">
        <w:t>e</w:t>
      </w:r>
      <w:r>
        <w:t>lt 0 (nul) point.</w:t>
      </w:r>
    </w:p>
    <w:p w:rsidR="008B14D8" w:rsidRDefault="008B14D8" w:rsidP="000B4A4D">
      <w:pPr>
        <w:spacing w:before="120"/>
      </w:pPr>
      <w:r>
        <w:t>Hvis man ønsker at en spiller skal have et forspring tilbyder denne løsning at man kan initialisere objektet med det antal point han skal have fra starten.</w:t>
      </w:r>
    </w:p>
    <w:p w:rsidR="008B14D8" w:rsidRDefault="008B14D8" w:rsidP="008B14D8">
      <w:pPr>
        <w:pStyle w:val="Overskrift2"/>
      </w:pPr>
      <w:bookmarkStart w:id="26" w:name="_Toc530746614"/>
      <w:r>
        <w:t>Opgave</w:t>
      </w:r>
      <w:bookmarkEnd w:id="26"/>
    </w:p>
    <w:p w:rsidR="008B14D8" w:rsidRDefault="008B14D8" w:rsidP="008B14D8">
      <w:r>
        <w:t>Tilret kaldet af constructoren sådan at programmet kan oversætte og køre. Test programmet.</w:t>
      </w:r>
    </w:p>
    <w:p w:rsidR="00080989" w:rsidRDefault="00080989" w:rsidP="008A7F2D">
      <w:pPr>
        <w:pStyle w:val="Overskrift1"/>
        <w:spacing w:after="0"/>
      </w:pPr>
      <w:bookmarkStart w:id="27" w:name="_Toc530746615"/>
      <w:r>
        <w:t>Properties</w:t>
      </w:r>
      <w:bookmarkEnd w:id="27"/>
    </w:p>
    <w:p w:rsidR="008A7F2D" w:rsidRDefault="008A7F2D" w:rsidP="008A7F2D">
      <w:r>
        <w:t xml:space="preserve">Vi har nu fået kendskab til </w:t>
      </w:r>
      <w:r w:rsidRPr="008A7F2D">
        <w:rPr>
          <w:lang w:val="en-US"/>
        </w:rPr>
        <w:t>fields</w:t>
      </w:r>
      <w:r>
        <w:t xml:space="preserve"> og </w:t>
      </w:r>
      <w:r w:rsidRPr="008A7F2D">
        <w:rPr>
          <w:lang w:val="en-US"/>
        </w:rPr>
        <w:t>methods</w:t>
      </w:r>
      <w:r>
        <w:t xml:space="preserve">. Fields er objektets variabler, </w:t>
      </w:r>
      <w:r w:rsidRPr="008A7F2D">
        <w:rPr>
          <w:lang w:val="en-US"/>
        </w:rPr>
        <w:t>methods</w:t>
      </w:r>
      <w:r>
        <w:t xml:space="preserve"> er objektets funktioner. I C# findes der også noget der hedder properties. Properties opfører sig udadtil på samme måde som </w:t>
      </w:r>
      <w:r w:rsidRPr="008A7F2D">
        <w:rPr>
          <w:lang w:val="en-US"/>
        </w:rPr>
        <w:t>fields</w:t>
      </w:r>
      <w:r>
        <w:t xml:space="preserve"> men tilbyder samtidig mulighed for avanceret programmering.</w:t>
      </w:r>
    </w:p>
    <w:p w:rsidR="008A7F2D" w:rsidRDefault="008A7F2D" w:rsidP="008A7F2D">
      <w:r>
        <w:t>Properties bliver hurtigt meget centrale byggeklodser i dine C#-programmer.</w:t>
      </w:r>
    </w:p>
    <w:p w:rsidR="008A7F2D" w:rsidRDefault="008A7F2D" w:rsidP="008A7F2D">
      <w:pPr>
        <w:pStyle w:val="Overskrift2"/>
      </w:pPr>
      <w:bookmarkStart w:id="28" w:name="_Toc530746616"/>
      <w:r>
        <w:t>Syntax for properties</w:t>
      </w:r>
      <w:bookmarkEnd w:id="28"/>
    </w:p>
    <w:p w:rsidR="00245086" w:rsidRDefault="00245086" w:rsidP="00245086">
      <w:r>
        <w:t>En property-erklæring ser sådan ud</w:t>
      </w:r>
    </w:p>
    <w:p w:rsidR="00245086" w:rsidRPr="0030531F" w:rsidRDefault="00245086" w:rsidP="0030531F">
      <w:pPr>
        <w:pStyle w:val="Kode"/>
        <w:pBdr>
          <w:top w:val="single" w:sz="12" w:space="1" w:color="0F7D3F"/>
          <w:left w:val="single" w:sz="12" w:space="4" w:color="0F7D3F"/>
          <w:bottom w:val="single" w:sz="12" w:space="1" w:color="0F7D3F"/>
          <w:right w:val="single" w:sz="12" w:space="0" w:color="0F7D3F"/>
        </w:pBdr>
        <w:ind w:left="1134" w:right="1134"/>
      </w:pPr>
      <w:r w:rsidRPr="0030531F">
        <w:t>&lt;access&gt; &lt;type/class&gt; &lt;Navn&gt; {&lt;get- og set metoder</w:t>
      </w:r>
      <w:r w:rsidR="0030531F">
        <w:t>&gt;</w:t>
      </w:r>
      <w:r w:rsidRPr="0030531F">
        <w:t>}</w:t>
      </w:r>
    </w:p>
    <w:p w:rsidR="00245086" w:rsidRDefault="00245086" w:rsidP="0088145D">
      <w:pPr>
        <w:pStyle w:val="Overskrift3"/>
      </w:pPr>
      <w:bookmarkStart w:id="29" w:name="_Ref530744318"/>
      <w:bookmarkStart w:id="30" w:name="_Ref530746554"/>
      <w:bookmarkStart w:id="31" w:name="_Toc530746617"/>
      <w:r>
        <w:lastRenderedPageBreak/>
        <w:t>Eksempel</w:t>
      </w:r>
      <w:bookmarkEnd w:id="29"/>
      <w:bookmarkEnd w:id="30"/>
      <w:bookmarkEnd w:id="31"/>
    </w:p>
    <w:p w:rsidR="00245086" w:rsidRDefault="00245086" w:rsidP="00245086">
      <w:pPr>
        <w:pStyle w:val="Kode"/>
        <w:keepNext/>
        <w:pBdr>
          <w:top w:val="single" w:sz="12" w:space="1" w:color="0F7D3F"/>
          <w:left w:val="single" w:sz="12" w:space="4" w:color="0F7D3F"/>
          <w:bottom w:val="single" w:sz="12" w:space="1" w:color="0F7D3F"/>
          <w:right w:val="single" w:sz="12" w:space="0" w:color="0F7D3F"/>
        </w:pBdr>
        <w:ind w:left="1134" w:right="1134"/>
      </w:pPr>
      <w:r>
        <w:t>public int Score</w:t>
      </w:r>
    </w:p>
    <w:p w:rsidR="00245086" w:rsidRDefault="00245086" w:rsidP="00245086">
      <w:pPr>
        <w:pStyle w:val="Kode"/>
        <w:keepNext/>
        <w:pBdr>
          <w:top w:val="single" w:sz="12" w:space="1" w:color="0F7D3F"/>
          <w:left w:val="single" w:sz="12" w:space="4" w:color="0F7D3F"/>
          <w:bottom w:val="single" w:sz="12" w:space="1" w:color="0F7D3F"/>
          <w:right w:val="single" w:sz="12" w:space="0" w:color="0F7D3F"/>
        </w:pBdr>
        <w:ind w:left="1134" w:right="1134"/>
      </w:pPr>
      <w:r>
        <w:t>{</w:t>
      </w:r>
    </w:p>
    <w:p w:rsidR="00245086" w:rsidRDefault="00833385" w:rsidP="00245086">
      <w:pPr>
        <w:pStyle w:val="Kode"/>
        <w:keepNext/>
        <w:pBdr>
          <w:top w:val="single" w:sz="12" w:space="1" w:color="0F7D3F"/>
          <w:left w:val="single" w:sz="12" w:space="4" w:color="0F7D3F"/>
          <w:bottom w:val="single" w:sz="12" w:space="1" w:color="0F7D3F"/>
          <w:right w:val="single" w:sz="12" w:space="0" w:color="0F7D3F"/>
        </w:pBdr>
        <w:ind w:left="1134" w:right="1134"/>
      </w:pPr>
      <w:r>
        <w:rPr>
          <w:lang w:eastAsia="da-DK"/>
        </w:rPr>
        <mc:AlternateContent>
          <mc:Choice Requires="wps">
            <w:drawing>
              <wp:anchor distT="0" distB="0" distL="114300" distR="114300" simplePos="0" relativeHeight="251664384" behindDoc="0" locked="0" layoutInCell="1" allowOverlap="1">
                <wp:simplePos x="0" y="0"/>
                <wp:positionH relativeFrom="column">
                  <wp:posOffset>1540666</wp:posOffset>
                </wp:positionH>
                <wp:positionV relativeFrom="paragraph">
                  <wp:posOffset>82655</wp:posOffset>
                </wp:positionV>
                <wp:extent cx="3137509" cy="2289957"/>
                <wp:effectExtent l="0" t="57150" r="25400" b="34290"/>
                <wp:wrapNone/>
                <wp:docPr id="11" name="Kombinationstegning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37509" cy="2289957"/>
                        </a:xfrm>
                        <a:custGeom>
                          <a:avLst/>
                          <a:gdLst>
                            <a:gd name="connsiteX0" fmla="*/ 2114900 w 3137509"/>
                            <a:gd name="connsiteY0" fmla="*/ 2283195 h 2289957"/>
                            <a:gd name="connsiteX1" fmla="*/ 3130277 w 3137509"/>
                            <a:gd name="connsiteY1" fmla="*/ 2008314 h 2289957"/>
                            <a:gd name="connsiteX2" fmla="*/ 1654896 w 3137509"/>
                            <a:gd name="connsiteY2" fmla="*/ 448785 h 2289957"/>
                            <a:gd name="connsiteX3" fmla="*/ 0 w 3137509"/>
                            <a:gd name="connsiteY3" fmla="*/ 0 h 2289957"/>
                          </a:gdLst>
                          <a:ahLst/>
                          <a:cxnLst>
                            <a:cxn ang="0">
                              <a:pos x="connsiteX0" y="connsiteY0"/>
                            </a:cxn>
                            <a:cxn ang="0">
                              <a:pos x="connsiteX1" y="connsiteY1"/>
                            </a:cxn>
                            <a:cxn ang="0">
                              <a:pos x="connsiteX2" y="connsiteY2"/>
                            </a:cxn>
                            <a:cxn ang="0">
                              <a:pos x="connsiteX3" y="connsiteY3"/>
                            </a:cxn>
                          </a:cxnLst>
                          <a:rect l="l" t="t" r="r" b="b"/>
                          <a:pathLst>
                            <a:path w="3137509" h="2289957">
                              <a:moveTo>
                                <a:pt x="2114900" y="2283195"/>
                              </a:moveTo>
                              <a:cubicBezTo>
                                <a:pt x="2660922" y="2298622"/>
                                <a:pt x="3206944" y="2314049"/>
                                <a:pt x="3130277" y="2008314"/>
                              </a:cubicBezTo>
                              <a:cubicBezTo>
                                <a:pt x="3053610" y="1702579"/>
                                <a:pt x="2176609" y="783504"/>
                                <a:pt x="1654896" y="448785"/>
                              </a:cubicBezTo>
                              <a:cubicBezTo>
                                <a:pt x="1133183" y="114066"/>
                                <a:pt x="566591" y="57033"/>
                                <a:pt x="0"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7581B0" id="Kombinationstegning 11" o:spid="_x0000_s1026" style="position:absolute;margin-left:121.3pt;margin-top:6.5pt;width:247.05pt;height:180.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137509,2289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" path="m2114900,2283195v546022,15427,1092044,30854,1015377,-274881c3053610,1702579,2176609,783504,1654896,448785,1133183,114066,566591,57033,,e" fillcolor="#5b9bd5 [3204]" strokecolor="#8b0000">
                <v:fill opacity="0"/>
                <v:stroke endarrow="block" joinstyle="miter"/>
                <v:path arrowok="t" o:connecttype="custom" o:connectlocs="2114900,2283195;3130277,2008314;1654896,448785;0,0" o:connectangles="0,0,0,0"/>
              </v:shape>
            </w:pict>
          </mc:Fallback>
        </mc:AlternateContent>
      </w:r>
      <w:r w:rsidR="00245086">
        <w:t xml:space="preserve">   get</w:t>
      </w:r>
    </w:p>
    <w:p w:rsidR="00245086" w:rsidRDefault="00245086" w:rsidP="00245086">
      <w:pPr>
        <w:pStyle w:val="Kode"/>
        <w:keepNext/>
        <w:pBdr>
          <w:top w:val="single" w:sz="12" w:space="1" w:color="0F7D3F"/>
          <w:left w:val="single" w:sz="12" w:space="4" w:color="0F7D3F"/>
          <w:bottom w:val="single" w:sz="12" w:space="1" w:color="0F7D3F"/>
          <w:right w:val="single" w:sz="12" w:space="0" w:color="0F7D3F"/>
        </w:pBdr>
        <w:ind w:left="1134" w:right="1134"/>
      </w:pPr>
      <w:r>
        <w:t xml:space="preserve">   {</w:t>
      </w:r>
    </w:p>
    <w:p w:rsidR="00245086" w:rsidRDefault="00245086" w:rsidP="00245086">
      <w:pPr>
        <w:pStyle w:val="Kode"/>
        <w:keepNext/>
        <w:pBdr>
          <w:top w:val="single" w:sz="12" w:space="1" w:color="0F7D3F"/>
          <w:left w:val="single" w:sz="12" w:space="4" w:color="0F7D3F"/>
          <w:bottom w:val="single" w:sz="12" w:space="1" w:color="0F7D3F"/>
          <w:right w:val="single" w:sz="12" w:space="0" w:color="0F7D3F"/>
        </w:pBdr>
        <w:ind w:left="1134" w:right="1134"/>
      </w:pPr>
      <w:r>
        <w:t xml:space="preserve">      return score;</w:t>
      </w:r>
    </w:p>
    <w:p w:rsidR="00245086" w:rsidRDefault="00245086" w:rsidP="00245086">
      <w:pPr>
        <w:pStyle w:val="Kode"/>
        <w:keepNext/>
        <w:pBdr>
          <w:top w:val="single" w:sz="12" w:space="1" w:color="0F7D3F"/>
          <w:left w:val="single" w:sz="12" w:space="4" w:color="0F7D3F"/>
          <w:bottom w:val="single" w:sz="12" w:space="1" w:color="0F7D3F"/>
          <w:right w:val="single" w:sz="12" w:space="0" w:color="0F7D3F"/>
        </w:pBdr>
        <w:ind w:left="1134" w:right="1134"/>
      </w:pPr>
      <w:r>
        <w:t xml:space="preserve">   }</w:t>
      </w:r>
    </w:p>
    <w:p w:rsidR="00245086" w:rsidRDefault="0088145D" w:rsidP="00245086">
      <w:pPr>
        <w:pStyle w:val="Kode"/>
        <w:keepNext/>
        <w:pBdr>
          <w:top w:val="single" w:sz="12" w:space="1" w:color="0F7D3F"/>
          <w:left w:val="single" w:sz="12" w:space="4" w:color="0F7D3F"/>
          <w:bottom w:val="single" w:sz="12" w:space="1" w:color="0F7D3F"/>
          <w:right w:val="single" w:sz="12" w:space="0" w:color="0F7D3F"/>
        </w:pBdr>
        <w:ind w:left="1134" w:right="1134"/>
      </w:pPr>
      <w:r>
        <w:rPr>
          <w:lang w:eastAsia="da-DK"/>
        </w:rPr>
        <mc:AlternateContent>
          <mc:Choice Requires="wps">
            <w:drawing>
              <wp:anchor distT="0" distB="0" distL="114300" distR="114300" simplePos="0" relativeHeight="251662336" behindDoc="0" locked="0" layoutInCell="1" allowOverlap="1">
                <wp:simplePos x="0" y="0"/>
                <wp:positionH relativeFrom="column">
                  <wp:posOffset>-226840</wp:posOffset>
                </wp:positionH>
                <wp:positionV relativeFrom="paragraph">
                  <wp:posOffset>105909</wp:posOffset>
                </wp:positionV>
                <wp:extent cx="1105548" cy="1537089"/>
                <wp:effectExtent l="0" t="57150" r="0" b="25400"/>
                <wp:wrapNone/>
                <wp:docPr id="7" name="Kombinationstegning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5548" cy="1537089"/>
                        </a:xfrm>
                        <a:custGeom>
                          <a:avLst/>
                          <a:gdLst>
                            <a:gd name="connsiteX0" fmla="*/ 752129 w 1105548"/>
                            <a:gd name="connsiteY0" fmla="*/ 1537089 h 1537089"/>
                            <a:gd name="connsiteX1" fmla="*/ 6024 w 1105548"/>
                            <a:gd name="connsiteY1" fmla="*/ 992937 h 1537089"/>
                            <a:gd name="connsiteX2" fmla="*/ 437979 w 1105548"/>
                            <a:gd name="connsiteY2" fmla="*/ 269271 h 1537089"/>
                            <a:gd name="connsiteX3" fmla="*/ 1105548 w 1105548"/>
                            <a:gd name="connsiteY3" fmla="*/ 0 h 1537089"/>
                          </a:gdLst>
                          <a:ahLst/>
                          <a:cxnLst>
                            <a:cxn ang="0">
                              <a:pos x="connsiteX0" y="connsiteY0"/>
                            </a:cxn>
                            <a:cxn ang="0">
                              <a:pos x="connsiteX1" y="connsiteY1"/>
                            </a:cxn>
                            <a:cxn ang="0">
                              <a:pos x="connsiteX2" y="connsiteY2"/>
                            </a:cxn>
                            <a:cxn ang="0">
                              <a:pos x="connsiteX3" y="connsiteY3"/>
                            </a:cxn>
                          </a:cxnLst>
                          <a:rect l="l" t="t" r="r" b="b"/>
                          <a:pathLst>
                            <a:path w="1105548" h="1537089">
                              <a:moveTo>
                                <a:pt x="752129" y="1537089"/>
                              </a:moveTo>
                              <a:cubicBezTo>
                                <a:pt x="405255" y="1370664"/>
                                <a:pt x="58382" y="1204240"/>
                                <a:pt x="6024" y="992937"/>
                              </a:cubicBezTo>
                              <a:cubicBezTo>
                                <a:pt x="-46334" y="781634"/>
                                <a:pt x="254725" y="434760"/>
                                <a:pt x="437979" y="269271"/>
                              </a:cubicBezTo>
                              <a:cubicBezTo>
                                <a:pt x="621233" y="103782"/>
                                <a:pt x="863390" y="51891"/>
                                <a:pt x="1105548"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E409FE7" id="Kombinationstegning 7" o:spid="_x0000_s1026" style="position:absolute;margin-left:-17.85pt;margin-top:8.35pt;width:87.05pt;height:1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05548,1537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" path="m752129,1537089c405255,1370664,58382,1204240,6024,992937,-46334,781634,254725,434760,437979,269271,621233,103782,863390,51891,1105548,e" fillcolor="#5b9bd5 [3204]" strokecolor="#8b0000">
                <v:fill opacity="0"/>
                <v:stroke endarrow="block" joinstyle="miter"/>
                <v:path arrowok="t" o:connecttype="custom" o:connectlocs="752129,1537089;6024,992937;437979,269271;1105548,0" o:connectangles="0,0,0,0"/>
              </v:shape>
            </w:pict>
          </mc:Fallback>
        </mc:AlternateContent>
      </w:r>
      <w:r w:rsidR="00245086">
        <w:t xml:space="preserve">   set</w:t>
      </w:r>
    </w:p>
    <w:p w:rsidR="00245086" w:rsidRDefault="00245086" w:rsidP="00245086">
      <w:pPr>
        <w:pStyle w:val="Kode"/>
        <w:keepNext/>
        <w:pBdr>
          <w:top w:val="single" w:sz="12" w:space="1" w:color="0F7D3F"/>
          <w:left w:val="single" w:sz="12" w:space="4" w:color="0F7D3F"/>
          <w:bottom w:val="single" w:sz="12" w:space="1" w:color="0F7D3F"/>
          <w:right w:val="single" w:sz="12" w:space="0" w:color="0F7D3F"/>
        </w:pBdr>
        <w:ind w:left="1134" w:right="1134"/>
      </w:pPr>
      <w:r>
        <w:t xml:space="preserve">   {</w:t>
      </w:r>
    </w:p>
    <w:p w:rsidR="00245086" w:rsidRDefault="00245086" w:rsidP="00245086">
      <w:pPr>
        <w:pStyle w:val="Kode"/>
        <w:keepNext/>
        <w:pBdr>
          <w:top w:val="single" w:sz="12" w:space="1" w:color="0F7D3F"/>
          <w:left w:val="single" w:sz="12" w:space="4" w:color="0F7D3F"/>
          <w:bottom w:val="single" w:sz="12" w:space="1" w:color="0F7D3F"/>
          <w:right w:val="single" w:sz="12" w:space="0" w:color="0F7D3F"/>
        </w:pBdr>
        <w:ind w:left="1134" w:right="1134"/>
      </w:pPr>
      <w:r>
        <w:t xml:space="preserve">      score = value;      </w:t>
      </w:r>
    </w:p>
    <w:p w:rsidR="00245086" w:rsidRDefault="00245086" w:rsidP="00245086">
      <w:pPr>
        <w:pStyle w:val="Kode"/>
        <w:keepNext/>
        <w:pBdr>
          <w:top w:val="single" w:sz="12" w:space="1" w:color="0F7D3F"/>
          <w:left w:val="single" w:sz="12" w:space="4" w:color="0F7D3F"/>
          <w:bottom w:val="single" w:sz="12" w:space="1" w:color="0F7D3F"/>
          <w:right w:val="single" w:sz="12" w:space="0" w:color="0F7D3F"/>
        </w:pBdr>
        <w:ind w:left="1134" w:right="1134"/>
      </w:pPr>
      <w:r>
        <w:t xml:space="preserve">   }</w:t>
      </w:r>
    </w:p>
    <w:p w:rsidR="00245086" w:rsidRDefault="00245086" w:rsidP="00245086">
      <w:pPr>
        <w:pStyle w:val="Kode"/>
        <w:keepNext/>
        <w:pBdr>
          <w:top w:val="single" w:sz="12" w:space="1" w:color="0F7D3F"/>
          <w:left w:val="single" w:sz="12" w:space="4" w:color="0F7D3F"/>
          <w:bottom w:val="single" w:sz="12" w:space="1" w:color="0F7D3F"/>
          <w:right w:val="single" w:sz="12" w:space="0" w:color="0F7D3F"/>
        </w:pBdr>
        <w:ind w:left="1134" w:right="1134"/>
      </w:pPr>
      <w:r>
        <w:t>}</w:t>
      </w:r>
    </w:p>
    <w:p w:rsidR="00245086" w:rsidRDefault="00965DBC" w:rsidP="00B4357E">
      <w:pPr>
        <w:keepNext/>
        <w:spacing w:before="120"/>
        <w:rPr>
          <w:noProof/>
        </w:rPr>
      </w:pPr>
      <w:r>
        <w:rPr>
          <w:noProof/>
        </w:rPr>
        <w:t>Hvis ovenstående property er defineret på klassen Player, så kan man nu hvis man har et objekt af typen Player benytte propert</w:t>
      </w:r>
      <w:r w:rsidR="0088145D">
        <w:rPr>
          <w:noProof/>
        </w:rPr>
        <w:t>i</w:t>
      </w:r>
      <w:r>
        <w:rPr>
          <w:noProof/>
        </w:rPr>
        <w:t>en som om den var et public field:</w:t>
      </w:r>
    </w:p>
    <w:p w:rsidR="00965DBC" w:rsidRDefault="00965DBC" w:rsidP="0088145D">
      <w:pPr>
        <w:pStyle w:val="Kode"/>
        <w:pBdr>
          <w:top w:val="single" w:sz="12" w:space="1" w:color="0F7D3F"/>
          <w:left w:val="single" w:sz="12" w:space="4" w:color="0F7D3F"/>
          <w:bottom w:val="single" w:sz="12" w:space="1" w:color="0F7D3F"/>
          <w:right w:val="single" w:sz="12" w:space="0" w:color="0F7D3F"/>
        </w:pBdr>
        <w:ind w:left="1134" w:right="1134"/>
      </w:pPr>
      <w:r>
        <w:t>Player player = new Player(”Claus”, 0);</w:t>
      </w:r>
    </w:p>
    <w:p w:rsidR="00965DBC" w:rsidRDefault="0088145D" w:rsidP="0088145D">
      <w:pPr>
        <w:pStyle w:val="Kode"/>
        <w:pBdr>
          <w:top w:val="single" w:sz="12" w:space="1" w:color="0F7D3F"/>
          <w:left w:val="single" w:sz="12" w:space="4" w:color="0F7D3F"/>
          <w:bottom w:val="single" w:sz="12" w:space="1" w:color="0F7D3F"/>
          <w:right w:val="single" w:sz="12" w:space="0" w:color="0F7D3F"/>
        </w:pBdr>
        <w:ind w:left="1134" w:right="1134"/>
      </w:pPr>
      <w:r>
        <w:rPr>
          <w:lang w:eastAsia="da-DK"/>
        </w:rPr>
        <mc:AlternateContent>
          <mc:Choice Requires="wps">
            <w:drawing>
              <wp:anchor distT="0" distB="0" distL="114300" distR="114300" simplePos="0" relativeHeight="251661312" behindDoc="0" locked="0" layoutInCell="1" allowOverlap="1">
                <wp:simplePos x="0" y="0"/>
                <wp:positionH relativeFrom="column">
                  <wp:posOffset>-315289</wp:posOffset>
                </wp:positionH>
                <wp:positionV relativeFrom="paragraph">
                  <wp:posOffset>89683</wp:posOffset>
                </wp:positionV>
                <wp:extent cx="986433" cy="617080"/>
                <wp:effectExtent l="0" t="57150" r="4445" b="12065"/>
                <wp:wrapNone/>
                <wp:docPr id="6" name="Kombinationstegning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6433" cy="617080"/>
                        </a:xfrm>
                        <a:custGeom>
                          <a:avLst/>
                          <a:gdLst>
                            <a:gd name="connsiteX0" fmla="*/ 313255 w 986433"/>
                            <a:gd name="connsiteY0" fmla="*/ 617080 h 617080"/>
                            <a:gd name="connsiteX1" fmla="*/ 32765 w 986433"/>
                            <a:gd name="connsiteY1" fmla="*/ 252442 h 617080"/>
                            <a:gd name="connsiteX2" fmla="*/ 986433 w 986433"/>
                            <a:gd name="connsiteY2" fmla="*/ 0 h 617080"/>
                          </a:gdLst>
                          <a:ahLst/>
                          <a:cxnLst>
                            <a:cxn ang="0">
                              <a:pos x="connsiteX0" y="connsiteY0"/>
                            </a:cxn>
                            <a:cxn ang="0">
                              <a:pos x="connsiteX1" y="connsiteY1"/>
                            </a:cxn>
                            <a:cxn ang="0">
                              <a:pos x="connsiteX2" y="connsiteY2"/>
                            </a:cxn>
                          </a:cxnLst>
                          <a:rect l="l" t="t" r="r" b="b"/>
                          <a:pathLst>
                            <a:path w="986433" h="617080">
                              <a:moveTo>
                                <a:pt x="313255" y="617080"/>
                              </a:moveTo>
                              <a:cubicBezTo>
                                <a:pt x="116912" y="486184"/>
                                <a:pt x="-79431" y="355289"/>
                                <a:pt x="32765" y="252442"/>
                              </a:cubicBezTo>
                              <a:cubicBezTo>
                                <a:pt x="144961" y="149595"/>
                                <a:pt x="565697" y="74797"/>
                                <a:pt x="986433" y="0"/>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9CA237C" id="Kombinationstegning 6" o:spid="_x0000_s1026" style="position:absolute;margin-left:-24.85pt;margin-top:7.05pt;width:77.65pt;height: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86433,617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" path="m313255,617080c116912,486184,-79431,355289,32765,252442,144961,149595,565697,74797,986433,e" fillcolor="#5b9bd5 [3204]" strokecolor="#8b0000">
                <v:fill opacity="0"/>
                <v:stroke endarrow="block" joinstyle="miter"/>
                <v:path arrowok="t" o:connecttype="custom" o:connectlocs="313255,617080;32765,252442;986433,0" o:connectangles="0,0,0"/>
              </v:shape>
            </w:pict>
          </mc:Fallback>
        </mc:AlternateContent>
      </w:r>
      <w:r>
        <w:t>p</w:t>
      </w:r>
      <w:r w:rsidR="00965DBC">
        <w:t>layer.</w:t>
      </w:r>
      <w:r>
        <w:t>Score = 10;</w:t>
      </w:r>
    </w:p>
    <w:p w:rsidR="0088145D" w:rsidRDefault="00833385" w:rsidP="0088145D">
      <w:pPr>
        <w:pStyle w:val="Kode"/>
        <w:pBdr>
          <w:top w:val="single" w:sz="12" w:space="1" w:color="0F7D3F"/>
          <w:left w:val="single" w:sz="12" w:space="4" w:color="0F7D3F"/>
          <w:bottom w:val="single" w:sz="12" w:space="1" w:color="0F7D3F"/>
          <w:right w:val="single" w:sz="12" w:space="0" w:color="0F7D3F"/>
        </w:pBdr>
        <w:ind w:left="1134" w:right="1134"/>
      </w:pPr>
      <w:r>
        <w:rPr>
          <w:lang w:eastAsia="da-DK"/>
        </w:rPr>
        <mc:AlternateContent>
          <mc:Choice Requires="wps">
            <w:drawing>
              <wp:anchor distT="0" distB="0" distL="114300" distR="114300" simplePos="0" relativeHeight="251663360" behindDoc="0" locked="0" layoutInCell="1" allowOverlap="1">
                <wp:simplePos x="0" y="0"/>
                <wp:positionH relativeFrom="column">
                  <wp:posOffset>3728494</wp:posOffset>
                </wp:positionH>
                <wp:positionV relativeFrom="paragraph">
                  <wp:posOffset>48652</wp:posOffset>
                </wp:positionV>
                <wp:extent cx="2819981" cy="1610739"/>
                <wp:effectExtent l="38100" t="19050" r="19050" b="27940"/>
                <wp:wrapNone/>
                <wp:docPr id="8" name="Kombinationstegning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9981" cy="1610739"/>
                        </a:xfrm>
                        <a:custGeom>
                          <a:avLst/>
                          <a:gdLst>
                            <a:gd name="connsiteX0" fmla="*/ 2372952 w 2819981"/>
                            <a:gd name="connsiteY0" fmla="*/ 1610739 h 1610739"/>
                            <a:gd name="connsiteX1" fmla="*/ 2715151 w 2819981"/>
                            <a:gd name="connsiteY1" fmla="*/ 1330249 h 1610739"/>
                            <a:gd name="connsiteX2" fmla="*/ 2558076 w 2819981"/>
                            <a:gd name="connsiteY2" fmla="*/ 152187 h 1610739"/>
                            <a:gd name="connsiteX3" fmla="*/ 0 w 2819981"/>
                            <a:gd name="connsiteY3" fmla="*/ 51211 h 1610739"/>
                          </a:gdLst>
                          <a:ahLst/>
                          <a:cxnLst>
                            <a:cxn ang="0">
                              <a:pos x="connsiteX0" y="connsiteY0"/>
                            </a:cxn>
                            <a:cxn ang="0">
                              <a:pos x="connsiteX1" y="connsiteY1"/>
                            </a:cxn>
                            <a:cxn ang="0">
                              <a:pos x="connsiteX2" y="connsiteY2"/>
                            </a:cxn>
                            <a:cxn ang="0">
                              <a:pos x="connsiteX3" y="connsiteY3"/>
                            </a:cxn>
                          </a:cxnLst>
                          <a:rect l="l" t="t" r="r" b="b"/>
                          <a:pathLst>
                            <a:path w="2819981" h="1610739">
                              <a:moveTo>
                                <a:pt x="2372952" y="1610739"/>
                              </a:moveTo>
                              <a:cubicBezTo>
                                <a:pt x="2528624" y="1592040"/>
                                <a:pt x="2684297" y="1573341"/>
                                <a:pt x="2715151" y="1330249"/>
                              </a:cubicBezTo>
                              <a:cubicBezTo>
                                <a:pt x="2746005" y="1087157"/>
                                <a:pt x="3010601" y="365360"/>
                                <a:pt x="2558076" y="152187"/>
                              </a:cubicBezTo>
                              <a:cubicBezTo>
                                <a:pt x="2105551" y="-60986"/>
                                <a:pt x="1052775" y="-4888"/>
                                <a:pt x="0" y="51211"/>
                              </a:cubicBezTo>
                            </a:path>
                          </a:pathLst>
                        </a:custGeom>
                        <a:solidFill>
                          <a:schemeClr val="accent1">
                            <a:alpha val="0"/>
                          </a:schemeClr>
                        </a:solidFill>
                        <a:ln w="9525" cap="flat" cmpd="sng" algn="ctr">
                          <a:solidFill>
                            <a:srgbClr val="8B0000"/>
                          </a:solidFill>
                          <a:prstDash val="solid"/>
                          <a:miter lim="8000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1B11E0" id="Kombinationstegning 8" o:spid="_x0000_s1026" style="position:absolute;margin-left:293.6pt;margin-top:3.85pt;width:222.05pt;height:1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819981,1610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" path="m2372952,1610739v155672,-18699,311345,-37398,342199,-280490c2746005,1087157,3010601,365360,2558076,152187,2105551,-60986,1052775,-4888,,51211e" fillcolor="#5b9bd5 [3204]" strokecolor="#8b0000">
                <v:fill opacity="0"/>
                <v:stroke endarrow="block" joinstyle="miter"/>
                <v:path arrowok="t" o:connecttype="custom" o:connectlocs="2372952,1610739;2715151,1330249;2558076,152187;0,51211" o:connectangles="0,0,0,0"/>
              </v:shape>
            </w:pict>
          </mc:Fallback>
        </mc:AlternateContent>
      </w:r>
      <w:r w:rsidR="0088145D">
        <w:t>int gammelScore = player.Score;</w:t>
      </w:r>
    </w:p>
    <w:p w:rsidR="0088145D" w:rsidRDefault="0088145D" w:rsidP="0088145D">
      <w:pPr>
        <w:pStyle w:val="Overskrift3"/>
        <w:rPr>
          <w:noProof/>
        </w:rPr>
      </w:pPr>
      <w:bookmarkStart w:id="32" w:name="_Toc530746618"/>
      <w:r>
        <w:rPr>
          <w:noProof/>
        </w:rPr>
        <w:t>Hvordan fungerer det?</w:t>
      </w:r>
      <w:bookmarkEnd w:id="32"/>
    </w:p>
    <w:p w:rsidR="0088145D" w:rsidRDefault="0088145D" w:rsidP="0088145D">
      <w:r>
        <w:t>Når man har properti</w:t>
      </w:r>
      <w:r w:rsidRPr="0088145D">
        <w:t>en</w:t>
      </w:r>
      <w:r>
        <w:t xml:space="preserve"> på venstre side af et assignment, kaldes property-metoden </w:t>
      </w:r>
      <w:r w:rsidRPr="0088145D">
        <w:rPr>
          <w:rFonts w:ascii="Courier New" w:hAnsi="Courier New"/>
          <w:noProof/>
        </w:rPr>
        <w:t>set</w:t>
      </w:r>
      <w:r>
        <w:t xml:space="preserve">, variablen </w:t>
      </w:r>
      <w:r w:rsidRPr="0088145D">
        <w:rPr>
          <w:rFonts w:ascii="Courier New" w:hAnsi="Courier New"/>
          <w:noProof/>
        </w:rPr>
        <w:t>value</w:t>
      </w:r>
      <w:r>
        <w:t xml:space="preserve"> bliver sat til værdien fra højre side i assignment instruktionen.</w:t>
      </w:r>
    </w:p>
    <w:p w:rsidR="00FF3D6C" w:rsidRDefault="00FF3D6C" w:rsidP="0088145D">
      <w:r>
        <w:t xml:space="preserve">Det der sker i assignment instruktionen her er altså at propertiens set-metode bliver kaldt med variablen </w:t>
      </w:r>
      <w:r w:rsidRPr="00FF3D6C">
        <w:rPr>
          <w:rFonts w:ascii="Courier New" w:hAnsi="Courier New"/>
          <w:noProof/>
        </w:rPr>
        <w:t>value</w:t>
      </w:r>
      <w:r>
        <w:t xml:space="preserve"> sat til 10. Inde i set-metoden gemmes værdien af </w:t>
      </w:r>
      <w:r w:rsidRPr="00FF3D6C">
        <w:rPr>
          <w:rFonts w:ascii="Courier New" w:hAnsi="Courier New"/>
          <w:noProof/>
        </w:rPr>
        <w:t>value</w:t>
      </w:r>
      <w:r>
        <w:t xml:space="preserve"> (altså 10) i feltet </w:t>
      </w:r>
      <w:r w:rsidRPr="00FF3D6C">
        <w:rPr>
          <w:rFonts w:ascii="Courier New" w:hAnsi="Courier New"/>
          <w:noProof/>
        </w:rPr>
        <w:t>score</w:t>
      </w:r>
      <w:r>
        <w:t xml:space="preserve"> (med lille ’s’).</w:t>
      </w:r>
    </w:p>
    <w:p w:rsidR="00FF3D6C" w:rsidRPr="0088145D" w:rsidRDefault="00FF3D6C" w:rsidP="0088145D">
      <w:r>
        <w:t xml:space="preserve">Når propertien optræder som et udtryk, f.eks. på højre side af en assignment-instruktion, kaldes property-metoden </w:t>
      </w:r>
      <w:r w:rsidRPr="00FF3D6C">
        <w:rPr>
          <w:rFonts w:ascii="Courier New" w:hAnsi="Courier New"/>
          <w:noProof/>
        </w:rPr>
        <w:t>get</w:t>
      </w:r>
      <w:r>
        <w:t xml:space="preserve">. Det som </w:t>
      </w:r>
      <w:r w:rsidRPr="00FF3D6C">
        <w:rPr>
          <w:rFonts w:ascii="Courier New" w:hAnsi="Courier New"/>
          <w:noProof/>
        </w:rPr>
        <w:t>get</w:t>
      </w:r>
      <w:r>
        <w:t xml:space="preserve"> returnerer bliver propertiens værdi.</w:t>
      </w:r>
    </w:p>
    <w:p w:rsidR="0088145D" w:rsidRDefault="00FF3D6C" w:rsidP="008A7F2D">
      <w:pPr>
        <w:pStyle w:val="Overskrift3"/>
        <w:rPr>
          <w:lang w:val="en-US"/>
        </w:rPr>
      </w:pPr>
      <w:bookmarkStart w:id="33" w:name="_Ref530744333"/>
      <w:bookmarkStart w:id="34" w:name="_Toc530746619"/>
      <w:r>
        <w:t>Navnekonvention</w:t>
      </w:r>
      <w:bookmarkEnd w:id="33"/>
      <w:bookmarkEnd w:id="34"/>
    </w:p>
    <w:p w:rsidR="00FF3D6C" w:rsidRDefault="00FF3D6C" w:rsidP="00FF3D6C">
      <w:pPr>
        <w:spacing w:after="40"/>
      </w:pPr>
      <w:r w:rsidRPr="00FF3D6C">
        <w:t>Navne på properties skal altid be</w:t>
      </w:r>
      <w:r>
        <w:t>g</w:t>
      </w:r>
      <w:r w:rsidRPr="00FF3D6C">
        <w:t>ynde med stort.</w:t>
      </w:r>
    </w:p>
    <w:p w:rsidR="00FF3D6C" w:rsidRPr="00FF3D6C" w:rsidRDefault="00FF3D6C" w:rsidP="00FF3D6C">
      <w:r>
        <w:t xml:space="preserve">Man benytter ofte et </w:t>
      </w:r>
      <w:r w:rsidRPr="00FF3D6C">
        <w:rPr>
          <w:lang w:val="en-US"/>
        </w:rPr>
        <w:t>field</w:t>
      </w:r>
      <w:r>
        <w:t xml:space="preserve"> med samme navn som propertien, blot med lille begyndelsesbogstav til at gemme propertiens værdi.</w:t>
      </w:r>
    </w:p>
    <w:p w:rsidR="008A7F2D" w:rsidRDefault="008A7F2D" w:rsidP="008A7F2D">
      <w:pPr>
        <w:pStyle w:val="Overskrift3"/>
      </w:pPr>
      <w:bookmarkStart w:id="35" w:name="_Toc530746620"/>
      <w:r>
        <w:t xml:space="preserve">Manuel </w:t>
      </w:r>
      <w:r w:rsidR="0030531F" w:rsidRPr="0030531F">
        <w:rPr>
          <w:lang w:val="en-US"/>
        </w:rPr>
        <w:t>property</w:t>
      </w:r>
      <w:r w:rsidR="00104251">
        <w:t xml:space="preserve"> (er det vi har implementeret ovenfor)</w:t>
      </w:r>
      <w:bookmarkEnd w:id="35"/>
    </w:p>
    <w:p w:rsidR="00104251" w:rsidRPr="00104251" w:rsidRDefault="00104251" w:rsidP="00104251">
      <w:r>
        <w:t xml:space="preserve">I den løsning vi har implementeret ovenfor har vi selv som programmører styr over hvad der sker i </w:t>
      </w:r>
      <w:r w:rsidRPr="00104251">
        <w:rPr>
          <w:rFonts w:ascii="Courier New" w:hAnsi="Courier New"/>
          <w:noProof/>
        </w:rPr>
        <w:t>get</w:t>
      </w:r>
      <w:r>
        <w:t xml:space="preserve">- og </w:t>
      </w:r>
      <w:r w:rsidRPr="00104251">
        <w:rPr>
          <w:rFonts w:ascii="Courier New" w:hAnsi="Courier New"/>
          <w:noProof/>
        </w:rPr>
        <w:t>set</w:t>
      </w:r>
      <w:r>
        <w:t xml:space="preserve">-metoderne. I dette tilfælde gemmer vi værdien i et </w:t>
      </w:r>
      <w:r w:rsidRPr="00104251">
        <w:rPr>
          <w:rFonts w:ascii="Courier New" w:hAnsi="Courier New"/>
          <w:noProof/>
        </w:rPr>
        <w:t>private</w:t>
      </w:r>
      <w:r>
        <w:t xml:space="preserve"> </w:t>
      </w:r>
      <w:r w:rsidRPr="00104251">
        <w:rPr>
          <w:lang w:val="en-US"/>
        </w:rPr>
        <w:t>field</w:t>
      </w:r>
      <w:r>
        <w:t xml:space="preserve"> i </w:t>
      </w:r>
      <w:r w:rsidRPr="00104251">
        <w:rPr>
          <w:rFonts w:ascii="Courier New" w:hAnsi="Courier New"/>
          <w:noProof/>
        </w:rPr>
        <w:t>set</w:t>
      </w:r>
      <w:r>
        <w:t xml:space="preserve"> og henter værdien fra samme </w:t>
      </w:r>
      <w:r w:rsidRPr="00104251">
        <w:rPr>
          <w:lang w:val="en-US"/>
        </w:rPr>
        <w:t>field</w:t>
      </w:r>
      <w:r>
        <w:t xml:space="preserve"> i </w:t>
      </w:r>
      <w:r w:rsidRPr="00104251">
        <w:rPr>
          <w:rFonts w:ascii="Courier New" w:hAnsi="Courier New"/>
          <w:noProof/>
        </w:rPr>
        <w:t>get</w:t>
      </w:r>
      <w:r>
        <w:t>.</w:t>
      </w:r>
    </w:p>
    <w:p w:rsidR="008A7F2D" w:rsidRDefault="008A7F2D" w:rsidP="008A7F2D">
      <w:pPr>
        <w:pStyle w:val="Overskrift3"/>
      </w:pPr>
      <w:bookmarkStart w:id="36" w:name="_Toc530746621"/>
      <w:r>
        <w:t xml:space="preserve">Automatisk </w:t>
      </w:r>
      <w:r w:rsidR="0030531F" w:rsidRPr="0030531F">
        <w:rPr>
          <w:lang w:val="en-US"/>
        </w:rPr>
        <w:t>property</w:t>
      </w:r>
      <w:bookmarkEnd w:id="36"/>
    </w:p>
    <w:p w:rsidR="00104251" w:rsidRDefault="00104251" w:rsidP="00104251">
      <w:r>
        <w:t xml:space="preserve">Hvis </w:t>
      </w:r>
      <w:r w:rsidR="0030531F">
        <w:t xml:space="preserve">man bare skal have nogle meget simple properties, kan man få C# til selv at implementere </w:t>
      </w:r>
      <w:r w:rsidR="0030531F" w:rsidRPr="0030531F">
        <w:rPr>
          <w:rFonts w:ascii="Courier New" w:hAnsi="Courier New"/>
          <w:noProof/>
        </w:rPr>
        <w:t>get</w:t>
      </w:r>
      <w:r w:rsidR="0030531F">
        <w:t xml:space="preserve"> og </w:t>
      </w:r>
      <w:r w:rsidR="0030531F" w:rsidRPr="0030531F">
        <w:rPr>
          <w:rFonts w:ascii="Courier New" w:hAnsi="Courier New"/>
          <w:noProof/>
        </w:rPr>
        <w:t>set</w:t>
      </w:r>
      <w:r w:rsidR="0030531F">
        <w:t xml:space="preserve"> og sørge for at gemme værdierne på en fornuftig måde. Det gør man sådan:</w:t>
      </w:r>
    </w:p>
    <w:p w:rsidR="0030531F" w:rsidRPr="0030531F" w:rsidRDefault="0030531F" w:rsidP="0030531F">
      <w:pPr>
        <w:pStyle w:val="Kode"/>
        <w:pBdr>
          <w:top w:val="single" w:sz="12" w:space="1" w:color="0F7D3F"/>
          <w:left w:val="single" w:sz="12" w:space="4" w:color="0F7D3F"/>
          <w:bottom w:val="single" w:sz="12" w:space="1" w:color="0F7D3F"/>
          <w:right w:val="single" w:sz="12" w:space="0" w:color="0F7D3F"/>
        </w:pBdr>
        <w:ind w:left="1134" w:right="1134"/>
      </w:pPr>
      <w:r>
        <w:t>&lt;access&gt; &lt;type/class&gt; &lt;Name&gt; {get; set;}</w:t>
      </w:r>
    </w:p>
    <w:p w:rsidR="0030531F" w:rsidRPr="00104251" w:rsidRDefault="0030531F" w:rsidP="0030531F">
      <w:pPr>
        <w:spacing w:before="120"/>
      </w:pPr>
      <w:r>
        <w:t xml:space="preserve">Ved at lave en automatisk </w:t>
      </w:r>
      <w:r w:rsidRPr="0030531F">
        <w:rPr>
          <w:lang w:val="en-US"/>
        </w:rPr>
        <w:t>property</w:t>
      </w:r>
      <w:r>
        <w:rPr>
          <w:lang w:val="en-US"/>
        </w:rPr>
        <w:t xml:space="preserve">, </w:t>
      </w:r>
      <w:r w:rsidRPr="0030531F">
        <w:t>kan man</w:t>
      </w:r>
      <w:r>
        <w:rPr>
          <w:lang w:val="en-US"/>
        </w:rPr>
        <w:t xml:space="preserve"> </w:t>
      </w:r>
      <w:r>
        <w:t xml:space="preserve">hurtigt få sine properties op at køre. Efterhånden som man udvikler sig program, finder man sikkert ud af at man har brug for at </w:t>
      </w:r>
      <w:r w:rsidR="005B7794" w:rsidRPr="005B7794">
        <w:rPr>
          <w:rFonts w:ascii="Courier New" w:hAnsi="Courier New"/>
          <w:noProof/>
        </w:rPr>
        <w:t>get</w:t>
      </w:r>
      <w:r w:rsidR="005B7794">
        <w:t xml:space="preserve"> og/eller </w:t>
      </w:r>
      <w:r w:rsidR="005B7794" w:rsidRPr="005B7794">
        <w:rPr>
          <w:rFonts w:ascii="Courier New" w:hAnsi="Courier New"/>
          <w:noProof/>
        </w:rPr>
        <w:t>set</w:t>
      </w:r>
      <w:r w:rsidR="005B7794">
        <w:t xml:space="preserve"> gør noget lidt mere avanceret end bare at hente og gemme værdier. Så implementerer man propertien manuelt som vist i </w:t>
      </w:r>
      <w:r w:rsidR="005B7794">
        <w:fldChar w:fldCharType="begin"/>
      </w:r>
      <w:r w:rsidR="005B7794">
        <w:instrText xml:space="preserve"> REF _Ref530744318 \r \h </w:instrText>
      </w:r>
      <w:r w:rsidR="005B7794">
        <w:fldChar w:fldCharType="separate"/>
      </w:r>
      <w:r w:rsidR="00250482">
        <w:t>6.1.1</w:t>
      </w:r>
      <w:r w:rsidR="005B7794">
        <w:fldChar w:fldCharType="end"/>
      </w:r>
      <w:r w:rsidR="005B7794">
        <w:t xml:space="preserve"> til </w:t>
      </w:r>
      <w:r w:rsidR="005B7794">
        <w:fldChar w:fldCharType="begin"/>
      </w:r>
      <w:r w:rsidR="005B7794">
        <w:instrText xml:space="preserve"> REF _Ref530744333 \r \h </w:instrText>
      </w:r>
      <w:r w:rsidR="005B7794">
        <w:fldChar w:fldCharType="separate"/>
      </w:r>
      <w:r w:rsidR="00250482">
        <w:t>6.1.3</w:t>
      </w:r>
      <w:r w:rsidR="005B7794">
        <w:fldChar w:fldCharType="end"/>
      </w:r>
      <w:r w:rsidR="005B7794">
        <w:t>.</w:t>
      </w:r>
    </w:p>
    <w:p w:rsidR="00CB6C9D" w:rsidRDefault="00CB6C9D" w:rsidP="008A7F2D">
      <w:pPr>
        <w:pStyle w:val="Overskrift2"/>
      </w:pPr>
      <w:bookmarkStart w:id="37" w:name="_Ref530746412"/>
      <w:bookmarkStart w:id="38" w:name="_Toc530746622"/>
      <w:r>
        <w:lastRenderedPageBreak/>
        <w:t>Opgave</w:t>
      </w:r>
      <w:bookmarkEnd w:id="37"/>
      <w:bookmarkEnd w:id="38"/>
      <w:r>
        <w:t xml:space="preserve"> </w:t>
      </w:r>
    </w:p>
    <w:p w:rsidR="00CB6C9D" w:rsidRPr="00CB6C9D" w:rsidRDefault="00CB6C9D" w:rsidP="00CB6C9D">
      <w:r>
        <w:t xml:space="preserve">Lav en automatisk </w:t>
      </w:r>
      <w:r w:rsidRPr="00CB6C9D">
        <w:rPr>
          <w:lang w:val="en-US"/>
        </w:rPr>
        <w:t>property</w:t>
      </w:r>
      <w:r>
        <w:t xml:space="preserve"> sådan at man kan ændre </w:t>
      </w:r>
      <w:r w:rsidR="00B6770B">
        <w:t xml:space="preserve">spillerens </w:t>
      </w:r>
      <w:r>
        <w:t>navn</w:t>
      </w:r>
      <w:r w:rsidR="00B6770B">
        <w:t xml:space="preserve"> også efter at </w:t>
      </w:r>
      <w:r w:rsidR="00B6770B" w:rsidRPr="00B6770B">
        <w:rPr>
          <w:rFonts w:ascii="Courier New" w:hAnsi="Courier New"/>
          <w:noProof/>
        </w:rPr>
        <w:t>Player</w:t>
      </w:r>
      <w:r w:rsidR="00B6770B">
        <w:t>-objektet er blevet oprettet.</w:t>
      </w:r>
    </w:p>
    <w:p w:rsidR="008A7F2D" w:rsidRDefault="00833385" w:rsidP="008A7F2D">
      <w:pPr>
        <w:pStyle w:val="Overskrift2"/>
      </w:pPr>
      <w:bookmarkStart w:id="39" w:name="_Toc530746623"/>
      <w:r>
        <w:t>Hvorfor benytte properties</w:t>
      </w:r>
      <w:r w:rsidR="00CB6C9D">
        <w:t>?</w:t>
      </w:r>
      <w:bookmarkEnd w:id="39"/>
    </w:p>
    <w:p w:rsidR="005B7794" w:rsidRDefault="005B7794" w:rsidP="005B7794">
      <w:r>
        <w:t xml:space="preserve">Umiddelbart </w:t>
      </w:r>
      <w:r w:rsidR="00CB6C9D">
        <w:t xml:space="preserve">kan det se ud som om der ikke er vundet meget ved at lave properties. </w:t>
      </w:r>
      <w:r w:rsidR="00B6770B">
        <w:t>Specielt hvis man benytter automatiske properties hvor man i realiteten har direkte adgang til den bagvedliggende variabel.</w:t>
      </w:r>
      <w:r w:rsidR="001C511B">
        <w:t xml:space="preserve"> Men når man designer sin klasse med properties er det nemt at udvide indkapslingen ved at implementere </w:t>
      </w:r>
      <w:r w:rsidR="001C511B" w:rsidRPr="001C511B">
        <w:rPr>
          <w:rFonts w:ascii="Courier New" w:hAnsi="Courier New"/>
          <w:noProof/>
        </w:rPr>
        <w:t>get</w:t>
      </w:r>
      <w:r w:rsidR="001C511B">
        <w:t xml:space="preserve"> og </w:t>
      </w:r>
      <w:r w:rsidR="001C511B" w:rsidRPr="001C511B">
        <w:rPr>
          <w:rFonts w:ascii="Courier New" w:hAnsi="Courier New"/>
          <w:noProof/>
        </w:rPr>
        <w:t>set</w:t>
      </w:r>
      <w:r w:rsidR="001C511B">
        <w:t>.</w:t>
      </w:r>
    </w:p>
    <w:p w:rsidR="001C511B" w:rsidRDefault="001C511B" w:rsidP="005B7794">
      <w:r>
        <w:t>Man vil selvfølgelig kunne implementere samme opførsel som properties ved hjælp af metoder, men der er meget kode der bliver pæn hvis man benytter properties. Derudover benyttes properties til at binde komponenter i den grafiske brugergrænseflade op på.</w:t>
      </w:r>
    </w:p>
    <w:p w:rsidR="001C511B" w:rsidRDefault="001C511B" w:rsidP="001C511B">
      <w:pPr>
        <w:pStyle w:val="Overskrift2"/>
      </w:pPr>
      <w:bookmarkStart w:id="40" w:name="_Toc530746624"/>
      <w:r>
        <w:t>Opgave</w:t>
      </w:r>
      <w:bookmarkEnd w:id="40"/>
    </w:p>
    <w:p w:rsidR="001C511B" w:rsidRDefault="001C511B" w:rsidP="001C511B">
      <w:r>
        <w:t xml:space="preserve">Tilret propertien fra opgave </w:t>
      </w:r>
      <w:r>
        <w:fldChar w:fldCharType="begin"/>
      </w:r>
      <w:r>
        <w:instrText xml:space="preserve"> REF _Ref530746412 \r \h </w:instrText>
      </w:r>
      <w:r>
        <w:fldChar w:fldCharType="separate"/>
      </w:r>
      <w:r w:rsidR="00250482">
        <w:t>6.2</w:t>
      </w:r>
      <w:r>
        <w:fldChar w:fldCharType="end"/>
      </w:r>
      <w:r>
        <w:t xml:space="preserve"> sådan at man kun kan ændre spillerens navn hvis han endnu ikke har opnået point.</w:t>
      </w:r>
    </w:p>
    <w:p w:rsidR="001C511B" w:rsidRPr="001C511B" w:rsidRDefault="001C511B" w:rsidP="001C511B">
      <w:r>
        <w:t xml:space="preserve">Lav en </w:t>
      </w:r>
      <w:r w:rsidRPr="001C511B">
        <w:rPr>
          <w:lang w:val="en-US"/>
        </w:rPr>
        <w:t>property</w:t>
      </w:r>
      <w:r>
        <w:t xml:space="preserve"> </w:t>
      </w:r>
      <w:r w:rsidRPr="001C511B">
        <w:rPr>
          <w:rFonts w:ascii="Courier New" w:hAnsi="Courier New"/>
          <w:noProof/>
        </w:rPr>
        <w:t>Score</w:t>
      </w:r>
      <w:r>
        <w:t xml:space="preserve"> som kan læses men ikke ændres (se evt. eksempel </w:t>
      </w:r>
      <w:r>
        <w:fldChar w:fldCharType="begin"/>
      </w:r>
      <w:r>
        <w:instrText xml:space="preserve"> REF _Ref530746554 \r \h </w:instrText>
      </w:r>
      <w:r>
        <w:fldChar w:fldCharType="separate"/>
      </w:r>
      <w:r w:rsidR="00250482">
        <w:t>6.1.1</w:t>
      </w:r>
      <w:r>
        <w:fldChar w:fldCharType="end"/>
      </w:r>
      <w:r>
        <w:t xml:space="preserve"> for inspiration).</w:t>
      </w:r>
    </w:p>
    <w:sectPr w:rsidR="001C511B" w:rsidRPr="001C511B">
      <w:headerReference w:type="default" r:id="rId16"/>
      <w:footerReference w:type="defaul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3D2" w:rsidRDefault="00B313D2" w:rsidP="00904BBA">
      <w:pPr>
        <w:spacing w:after="0" w:line="240" w:lineRule="auto"/>
      </w:pPr>
      <w:r>
        <w:separator/>
      </w:r>
    </w:p>
  </w:endnote>
  <w:endnote w:type="continuationSeparator" w:id="0">
    <w:p w:rsidR="00B313D2" w:rsidRDefault="00B313D2" w:rsidP="00904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251" w:rsidRDefault="00B313D2" w:rsidP="00904BBA">
    <w:pPr>
      <w:pStyle w:val="Sidefod"/>
    </w:pPr>
    <w:r>
      <w:rPr>
        <w:color w:val="000000" w:themeColor="text1"/>
      </w:rPr>
      <w:pict>
        <v:rect id="_x0000_i1026" style="width:413.9pt;height:1pt" o:hralign="center" o:hrstd="t" o:hrnoshade="t" o:hr="t" fillcolor="#0f7d3f" stroked="f"/>
      </w:pict>
    </w:r>
  </w:p>
  <w:p w:rsidR="00104251" w:rsidRPr="005622D4" w:rsidRDefault="00104251" w:rsidP="00904BBA">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0C6335">
      <w:rPr>
        <w:rFonts w:ascii="Calibri Light" w:hAnsi="Calibri Light"/>
        <w:noProof/>
      </w:rPr>
      <w:t>6</w:t>
    </w:r>
    <w:r w:rsidRPr="005622D4">
      <w:rPr>
        <w:rFonts w:ascii="Calibri Light" w:hAnsi="Calibri Light"/>
      </w:rPr>
      <w:fldChar w:fldCharType="end"/>
    </w:r>
    <w:r w:rsidRPr="005622D4">
      <w:rPr>
        <w:rFonts w:ascii="Calibri Light" w:hAnsi="Calibri Light"/>
      </w:rPr>
      <w:t xml:space="preserve"> af </w:t>
    </w:r>
    <w:r w:rsidRPr="005622D4">
      <w:rPr>
        <w:rFonts w:ascii="Calibri Light" w:hAnsi="Calibri Light"/>
      </w:rPr>
      <w:fldChar w:fldCharType="begin"/>
    </w:r>
    <w:r w:rsidRPr="005622D4">
      <w:rPr>
        <w:rFonts w:ascii="Calibri Light" w:hAnsi="Calibri Light"/>
      </w:rPr>
      <w:instrText xml:space="preserve"> NUMPAGES   \* MERGEFORMAT </w:instrText>
    </w:r>
    <w:r w:rsidRPr="005622D4">
      <w:rPr>
        <w:rFonts w:ascii="Calibri Light" w:hAnsi="Calibri Light"/>
      </w:rPr>
      <w:fldChar w:fldCharType="separate"/>
    </w:r>
    <w:r w:rsidR="000C6335">
      <w:rPr>
        <w:rFonts w:ascii="Calibri Light" w:hAnsi="Calibri Light"/>
        <w:noProof/>
      </w:rPr>
      <w:t>11</w:t>
    </w:r>
    <w:r w:rsidRPr="005622D4">
      <w:rPr>
        <w:rFonts w:ascii="Calibri Light" w:hAnsi="Calibri Light"/>
        <w:noProof/>
      </w:rPr>
      <w:fldChar w:fldCharType="end"/>
    </w:r>
  </w:p>
  <w:p w:rsidR="00104251" w:rsidRDefault="00104251">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3D2" w:rsidRDefault="00B313D2" w:rsidP="00904BBA">
      <w:pPr>
        <w:spacing w:after="0" w:line="240" w:lineRule="auto"/>
      </w:pPr>
      <w:r>
        <w:separator/>
      </w:r>
    </w:p>
  </w:footnote>
  <w:footnote w:type="continuationSeparator" w:id="0">
    <w:p w:rsidR="00B313D2" w:rsidRDefault="00B313D2" w:rsidP="00904BBA">
      <w:pPr>
        <w:spacing w:after="0" w:line="240" w:lineRule="auto"/>
      </w:pPr>
      <w:r>
        <w:continuationSeparator/>
      </w:r>
    </w:p>
  </w:footnote>
  <w:footnote w:id="1">
    <w:p w:rsidR="00104251" w:rsidRDefault="00104251">
      <w:pPr>
        <w:pStyle w:val="Fodnotetekst"/>
      </w:pPr>
      <w:r>
        <w:rPr>
          <w:rStyle w:val="Fodnotehenvisning"/>
        </w:rPr>
        <w:footnoteRef/>
      </w:r>
      <w:r>
        <w:t xml:space="preserve"> At ”spille” kunne betyde at spillerobjektet fik lov til at kaste med terninger. Resultatet af terningkastet ville så kunne blive registreret på spilleren.</w:t>
      </w:r>
    </w:p>
  </w:footnote>
  <w:footnote w:id="2">
    <w:p w:rsidR="00104251" w:rsidRDefault="00104251">
      <w:pPr>
        <w:pStyle w:val="Fodnotetekst"/>
      </w:pPr>
      <w:r>
        <w:rPr>
          <w:rStyle w:val="Fodnotehenvisning"/>
        </w:rPr>
        <w:footnoteRef/>
      </w:r>
      <w:r>
        <w:t xml:space="preserve"> En abstrakt klasse har </w:t>
      </w:r>
      <w:r w:rsidRPr="002738B4">
        <w:rPr>
          <w:i/>
        </w:rPr>
        <w:t>ikke</w:t>
      </w:r>
      <w:r>
        <w:t xml:space="preserve"> en </w:t>
      </w:r>
      <w:r w:rsidRPr="001D2548">
        <w:rPr>
          <w:lang w:val="en-US"/>
        </w:rPr>
        <w:t>constructor</w:t>
      </w:r>
      <w:r>
        <w:t>, men begrebet abstract bliver ikke behandlet i dette dokument.</w:t>
      </w:r>
    </w:p>
  </w:footnote>
  <w:footnote w:id="3">
    <w:p w:rsidR="00104251" w:rsidRDefault="00104251">
      <w:pPr>
        <w:pStyle w:val="Fodnotetekst"/>
      </w:pPr>
      <w:r>
        <w:rPr>
          <w:rStyle w:val="Fodnotehenvisning"/>
        </w:rPr>
        <w:footnoteRef/>
      </w:r>
      <w:r>
        <w:t xml:space="preserve"> </w:t>
      </w:r>
      <w:r w:rsidRPr="001D2548">
        <w:rPr>
          <w:lang w:val="en-US"/>
        </w:rPr>
        <w:t>Scope</w:t>
      </w:r>
      <w:r>
        <w:t xml:space="preserve"> </w:t>
      </w:r>
      <w:proofErr w:type="gramStart"/>
      <w:r>
        <w:t>og</w:t>
      </w:r>
      <w:proofErr w:type="gramEnd"/>
      <w:r>
        <w:t xml:space="preserve"> </w:t>
      </w:r>
      <w:r w:rsidRPr="001D2548">
        <w:rPr>
          <w:lang w:val="en-US"/>
        </w:rPr>
        <w:t>scope</w:t>
      </w:r>
      <w:r>
        <w:t xml:space="preserve">-regler er regler for hvilke </w:t>
      </w:r>
      <w:r w:rsidRPr="001D2548">
        <w:rPr>
          <w:lang w:val="en-US"/>
        </w:rPr>
        <w:t>identifiers</w:t>
      </w:r>
      <w:r>
        <w:t xml:space="preserve"> der er kendt et bestemt sted i programmet.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6"/>
      <w:gridCol w:w="2806"/>
      <w:gridCol w:w="3744"/>
    </w:tblGrid>
    <w:tr w:rsidR="00104251" w:rsidTr="00AF685C">
      <w:tc>
        <w:tcPr>
          <w:tcW w:w="2806" w:type="dxa"/>
          <w:tcMar>
            <w:left w:w="0" w:type="dxa"/>
            <w:right w:w="0" w:type="dxa"/>
          </w:tcMar>
          <w:vAlign w:val="bottom"/>
        </w:tcPr>
        <w:p w:rsidR="00104251" w:rsidRPr="00DB0E46" w:rsidRDefault="00104251" w:rsidP="00904BBA">
          <w:pPr>
            <w:pStyle w:val="Sidehoved"/>
            <w:rPr>
              <w:rFonts w:ascii="Calibri Light" w:hAnsi="Calibri Light"/>
              <w:sz w:val="24"/>
            </w:rPr>
          </w:pPr>
          <w:r>
            <w:rPr>
              <w:rFonts w:ascii="Calibri Light" w:hAnsi="Calibri Light"/>
            </w:rPr>
            <w:t>3. Klasser i C#</w:t>
          </w:r>
          <w:sdt>
            <w:sdtPr>
              <w:rPr>
                <w:rFonts w:ascii="Calibri Light" w:hAnsi="Calibri Light"/>
              </w:rPr>
              <w:alias w:val="Titel"/>
              <w:tag w:val=""/>
              <w:id w:val="2024506499"/>
              <w:showingPlcHdr/>
              <w:dataBinding w:prefixMappings="xmlns:ns0='http://purl.org/dc/elements/1.1/' xmlns:ns1='http://schemas.openxmlformats.org/package/2006/metadata/core-properties' " w:xpath="/ns1:coreProperties[1]/ns0:title[1]" w:storeItemID="{6C3C8BC8-F283-45AE-878A-BAB7291924A1}"/>
              <w:text/>
            </w:sdtPr>
            <w:sdtEndPr/>
            <w:sdtContent>
              <w:r>
                <w:rPr>
                  <w:rFonts w:ascii="Calibri Light" w:hAnsi="Calibri Light"/>
                </w:rPr>
                <w:t xml:space="preserve">     </w:t>
              </w:r>
            </w:sdtContent>
          </w:sdt>
        </w:p>
      </w:tc>
      <w:tc>
        <w:tcPr>
          <w:tcW w:w="2806" w:type="dxa"/>
          <w:tcMar>
            <w:left w:w="0" w:type="dxa"/>
            <w:right w:w="0" w:type="dxa"/>
          </w:tcMar>
          <w:vAlign w:val="bottom"/>
        </w:tcPr>
        <w:p w:rsidR="00104251" w:rsidRPr="00DB0E46" w:rsidRDefault="00104251" w:rsidP="00AF685C">
          <w:pPr>
            <w:pStyle w:val="Sidehoved"/>
            <w:jc w:val="center"/>
            <w:rPr>
              <w:rFonts w:ascii="Calibri Light" w:hAnsi="Calibri Light"/>
              <w:sz w:val="24"/>
            </w:rPr>
          </w:pPr>
          <w:r>
            <w:rPr>
              <w:rFonts w:ascii="Calibri Light" w:hAnsi="Calibri Light"/>
              <w:sz w:val="24"/>
            </w:rPr>
            <w:t xml:space="preserve">Softwarekonstruktion 1/2 </w:t>
          </w:r>
        </w:p>
      </w:tc>
      <w:tc>
        <w:tcPr>
          <w:tcW w:w="3744" w:type="dxa"/>
          <w:tcMar>
            <w:left w:w="0" w:type="dxa"/>
            <w:right w:w="0" w:type="dxa"/>
          </w:tcMar>
          <w:vAlign w:val="center"/>
        </w:tcPr>
        <w:p w:rsidR="00104251" w:rsidRDefault="00104251" w:rsidP="00904BBA">
          <w:pPr>
            <w:pStyle w:val="Sidehoved"/>
            <w:jc w:val="right"/>
          </w:pPr>
          <w:r>
            <w:rPr>
              <w:rFonts w:asciiTheme="majorHAnsi" w:eastAsiaTheme="majorEastAsia" w:hAnsiTheme="majorHAnsi" w:cstheme="majorBidi"/>
              <w:caps/>
              <w:noProof/>
              <w:lang w:eastAsia="da-DK"/>
            </w:rPr>
            <w:drawing>
              <wp:inline distT="0" distB="0" distL="0" distR="0" wp14:anchorId="062AE80B" wp14:editId="3714AAB0">
                <wp:extent cx="555955" cy="57164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rsidR="00104251" w:rsidRDefault="00B313D2">
    <w:pPr>
      <w:pStyle w:val="Sidehoved"/>
    </w:pPr>
    <w:r>
      <w:rPr>
        <w:color w:val="000000" w:themeColor="text1"/>
      </w:rPr>
      <w:pict>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07CAA"/>
    <w:multiLevelType w:val="multilevel"/>
    <w:tmpl w:val="1BB42D2E"/>
    <w:lvl w:ilvl="0">
      <w:start w:val="1"/>
      <w:numFmt w:val="decimal"/>
      <w:pStyle w:val="Overskrift1"/>
      <w:lvlText w:val="%1."/>
      <w:lvlJc w:val="left"/>
      <w:pPr>
        <w:ind w:left="360" w:hanging="360"/>
      </w:pPr>
    </w:lvl>
    <w:lvl w:ilvl="1">
      <w:start w:val="1"/>
      <w:numFmt w:val="decimal"/>
      <w:pStyle w:val="Overskrift2"/>
      <w:lvlText w:val="%1.%2."/>
      <w:lvlJc w:val="left"/>
      <w:pPr>
        <w:ind w:left="792" w:hanging="432"/>
      </w:pPr>
    </w:lvl>
    <w:lvl w:ilvl="2">
      <w:start w:val="1"/>
      <w:numFmt w:val="decimal"/>
      <w:pStyle w:val="Overskrift3"/>
      <w:lvlText w:val="%1.%2.%3."/>
      <w:lvlJc w:val="left"/>
      <w:pPr>
        <w:ind w:left="1224" w:hanging="504"/>
      </w:pPr>
    </w:lvl>
    <w:lvl w:ilvl="3">
      <w:start w:val="1"/>
      <w:numFmt w:val="decimal"/>
      <w:pStyle w:val="Oversk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F167A44"/>
    <w:multiLevelType w:val="hybridMultilevel"/>
    <w:tmpl w:val="C5585950"/>
    <w:lvl w:ilvl="0" w:tplc="EE98BDE0">
      <w:start w:val="8"/>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activeWritingStyle w:appName="MSWord" w:lang="da-DK" w:vendorID="64" w:dllVersion="131078" w:nlCheck="1" w:checkStyle="0"/>
  <w:activeWritingStyle w:appName="MSWord" w:lang="en-US" w:vendorID="64" w:dllVersion="131078" w:nlCheck="1" w:checkStyle="1"/>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4E"/>
    <w:rsid w:val="00006965"/>
    <w:rsid w:val="00013152"/>
    <w:rsid w:val="0004774A"/>
    <w:rsid w:val="00055006"/>
    <w:rsid w:val="000601F8"/>
    <w:rsid w:val="000646F7"/>
    <w:rsid w:val="00080989"/>
    <w:rsid w:val="000B4A4D"/>
    <w:rsid w:val="000B4D27"/>
    <w:rsid w:val="000B7F90"/>
    <w:rsid w:val="000C6335"/>
    <w:rsid w:val="000D5416"/>
    <w:rsid w:val="000D7B56"/>
    <w:rsid w:val="00100E59"/>
    <w:rsid w:val="00104251"/>
    <w:rsid w:val="00121D6B"/>
    <w:rsid w:val="00142325"/>
    <w:rsid w:val="00152FCC"/>
    <w:rsid w:val="00156E7A"/>
    <w:rsid w:val="001616C3"/>
    <w:rsid w:val="00165E7B"/>
    <w:rsid w:val="00171C35"/>
    <w:rsid w:val="001B394D"/>
    <w:rsid w:val="001C511B"/>
    <w:rsid w:val="001D2548"/>
    <w:rsid w:val="001D58A3"/>
    <w:rsid w:val="001F3E4D"/>
    <w:rsid w:val="00207107"/>
    <w:rsid w:val="002148F8"/>
    <w:rsid w:val="00214C1F"/>
    <w:rsid w:val="00245086"/>
    <w:rsid w:val="00245DDB"/>
    <w:rsid w:val="00250482"/>
    <w:rsid w:val="002535B0"/>
    <w:rsid w:val="0025381D"/>
    <w:rsid w:val="0027332A"/>
    <w:rsid w:val="002738B4"/>
    <w:rsid w:val="00280280"/>
    <w:rsid w:val="00290704"/>
    <w:rsid w:val="002A1BEE"/>
    <w:rsid w:val="0030531F"/>
    <w:rsid w:val="00324D01"/>
    <w:rsid w:val="00346DE6"/>
    <w:rsid w:val="00361992"/>
    <w:rsid w:val="00365698"/>
    <w:rsid w:val="003751CC"/>
    <w:rsid w:val="00375BB2"/>
    <w:rsid w:val="003A46DD"/>
    <w:rsid w:val="003D1D28"/>
    <w:rsid w:val="003D73BE"/>
    <w:rsid w:val="00401937"/>
    <w:rsid w:val="0040234F"/>
    <w:rsid w:val="0047475A"/>
    <w:rsid w:val="004C6327"/>
    <w:rsid w:val="004D147F"/>
    <w:rsid w:val="004D34F4"/>
    <w:rsid w:val="004D3B4D"/>
    <w:rsid w:val="004E1BC1"/>
    <w:rsid w:val="004E6A3F"/>
    <w:rsid w:val="005055AD"/>
    <w:rsid w:val="00522F1C"/>
    <w:rsid w:val="0052516C"/>
    <w:rsid w:val="00551296"/>
    <w:rsid w:val="00567699"/>
    <w:rsid w:val="0058530D"/>
    <w:rsid w:val="005B7794"/>
    <w:rsid w:val="005D005A"/>
    <w:rsid w:val="005F6A53"/>
    <w:rsid w:val="00631DC9"/>
    <w:rsid w:val="006462CC"/>
    <w:rsid w:val="0065276E"/>
    <w:rsid w:val="00657132"/>
    <w:rsid w:val="00660C68"/>
    <w:rsid w:val="00666D14"/>
    <w:rsid w:val="006D43BE"/>
    <w:rsid w:val="006F7B7A"/>
    <w:rsid w:val="00712E6F"/>
    <w:rsid w:val="007705EF"/>
    <w:rsid w:val="007932A5"/>
    <w:rsid w:val="007B34C0"/>
    <w:rsid w:val="0082267C"/>
    <w:rsid w:val="008248A5"/>
    <w:rsid w:val="00825978"/>
    <w:rsid w:val="00826AF2"/>
    <w:rsid w:val="00826F93"/>
    <w:rsid w:val="00833385"/>
    <w:rsid w:val="0088145D"/>
    <w:rsid w:val="008832C5"/>
    <w:rsid w:val="00887D36"/>
    <w:rsid w:val="008A7F2D"/>
    <w:rsid w:val="008B14D8"/>
    <w:rsid w:val="008B2576"/>
    <w:rsid w:val="008B71DF"/>
    <w:rsid w:val="008B7F70"/>
    <w:rsid w:val="008C4150"/>
    <w:rsid w:val="008D6193"/>
    <w:rsid w:val="008F68C0"/>
    <w:rsid w:val="00904BBA"/>
    <w:rsid w:val="00911237"/>
    <w:rsid w:val="009225F5"/>
    <w:rsid w:val="009241F1"/>
    <w:rsid w:val="00957323"/>
    <w:rsid w:val="0095779E"/>
    <w:rsid w:val="00965DBC"/>
    <w:rsid w:val="009869EB"/>
    <w:rsid w:val="009950B2"/>
    <w:rsid w:val="009951AB"/>
    <w:rsid w:val="009B63EF"/>
    <w:rsid w:val="009C3579"/>
    <w:rsid w:val="009D1856"/>
    <w:rsid w:val="009F53EE"/>
    <w:rsid w:val="00A334D5"/>
    <w:rsid w:val="00A61463"/>
    <w:rsid w:val="00A919FE"/>
    <w:rsid w:val="00AA134A"/>
    <w:rsid w:val="00AB3315"/>
    <w:rsid w:val="00AF158C"/>
    <w:rsid w:val="00AF685C"/>
    <w:rsid w:val="00B059DC"/>
    <w:rsid w:val="00B16BE7"/>
    <w:rsid w:val="00B220EE"/>
    <w:rsid w:val="00B23A41"/>
    <w:rsid w:val="00B313D2"/>
    <w:rsid w:val="00B4357E"/>
    <w:rsid w:val="00B6770B"/>
    <w:rsid w:val="00B73E20"/>
    <w:rsid w:val="00BB2F0C"/>
    <w:rsid w:val="00C16475"/>
    <w:rsid w:val="00C30CE0"/>
    <w:rsid w:val="00C30F63"/>
    <w:rsid w:val="00C338D1"/>
    <w:rsid w:val="00C61D2F"/>
    <w:rsid w:val="00C807FE"/>
    <w:rsid w:val="00CA0AFE"/>
    <w:rsid w:val="00CB6C9D"/>
    <w:rsid w:val="00CC7085"/>
    <w:rsid w:val="00D06DF6"/>
    <w:rsid w:val="00D119EB"/>
    <w:rsid w:val="00D14860"/>
    <w:rsid w:val="00D41B30"/>
    <w:rsid w:val="00D4413A"/>
    <w:rsid w:val="00D57E47"/>
    <w:rsid w:val="00D64291"/>
    <w:rsid w:val="00D671C8"/>
    <w:rsid w:val="00D80232"/>
    <w:rsid w:val="00D848A0"/>
    <w:rsid w:val="00D867B2"/>
    <w:rsid w:val="00D93EF5"/>
    <w:rsid w:val="00D97A80"/>
    <w:rsid w:val="00DA1680"/>
    <w:rsid w:val="00DC636F"/>
    <w:rsid w:val="00DF59CE"/>
    <w:rsid w:val="00E031BC"/>
    <w:rsid w:val="00E032EE"/>
    <w:rsid w:val="00E14DA6"/>
    <w:rsid w:val="00E24105"/>
    <w:rsid w:val="00E44EAB"/>
    <w:rsid w:val="00E67905"/>
    <w:rsid w:val="00E8735C"/>
    <w:rsid w:val="00E96C34"/>
    <w:rsid w:val="00EA2E4E"/>
    <w:rsid w:val="00EB24D7"/>
    <w:rsid w:val="00EB2BCE"/>
    <w:rsid w:val="00ED3772"/>
    <w:rsid w:val="00ED70A8"/>
    <w:rsid w:val="00EE551B"/>
    <w:rsid w:val="00F26589"/>
    <w:rsid w:val="00F31236"/>
    <w:rsid w:val="00F354E4"/>
    <w:rsid w:val="00F37B01"/>
    <w:rsid w:val="00F5106A"/>
    <w:rsid w:val="00F534BE"/>
    <w:rsid w:val="00F7486D"/>
    <w:rsid w:val="00F772E5"/>
    <w:rsid w:val="00F82AAD"/>
    <w:rsid w:val="00F928AE"/>
    <w:rsid w:val="00F96E35"/>
    <w:rsid w:val="00FB32CF"/>
    <w:rsid w:val="00FD0875"/>
    <w:rsid w:val="00FD542B"/>
    <w:rsid w:val="00FF3D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479FC"/>
  <w15:chartTrackingRefBased/>
  <w15:docId w15:val="{CA335ADD-5976-4F2C-9EE6-57F9BE2C0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BBA"/>
  </w:style>
  <w:style w:type="paragraph" w:styleId="Overskrift1">
    <w:name w:val="heading 1"/>
    <w:basedOn w:val="Normal"/>
    <w:next w:val="Normal"/>
    <w:link w:val="Overskrift1Tegn"/>
    <w:uiPriority w:val="9"/>
    <w:qFormat/>
    <w:rsid w:val="000B7F90"/>
    <w:pPr>
      <w:keepNext/>
      <w:keepLines/>
      <w:numPr>
        <w:numId w:val="20"/>
      </w:numPr>
      <w:spacing w:before="240" w:after="120"/>
      <w:outlineLvl w:val="0"/>
    </w:pPr>
    <w:rPr>
      <w:rFonts w:asciiTheme="majorHAnsi" w:eastAsiaTheme="majorEastAsia" w:hAnsiTheme="majorHAnsi" w:cstheme="majorBidi"/>
      <w:color w:val="0F7D3F"/>
      <w:sz w:val="32"/>
      <w:szCs w:val="32"/>
    </w:rPr>
  </w:style>
  <w:style w:type="paragraph" w:styleId="Overskrift2">
    <w:name w:val="heading 2"/>
    <w:basedOn w:val="Overskrift1"/>
    <w:next w:val="Normal"/>
    <w:link w:val="Overskrift2Tegn"/>
    <w:uiPriority w:val="9"/>
    <w:unhideWhenUsed/>
    <w:qFormat/>
    <w:rsid w:val="000B7F90"/>
    <w:pPr>
      <w:numPr>
        <w:ilvl w:val="1"/>
        <w:numId w:val="19"/>
      </w:numPr>
      <w:spacing w:before="40" w:after="40"/>
      <w:ind w:left="431" w:hanging="431"/>
      <w:outlineLvl w:val="1"/>
    </w:pPr>
    <w:rPr>
      <w:sz w:val="26"/>
      <w:szCs w:val="26"/>
    </w:rPr>
  </w:style>
  <w:style w:type="paragraph" w:styleId="Overskrift3">
    <w:name w:val="heading 3"/>
    <w:basedOn w:val="Normal"/>
    <w:next w:val="Normal"/>
    <w:link w:val="Overskrift3Tegn"/>
    <w:uiPriority w:val="9"/>
    <w:unhideWhenUsed/>
    <w:qFormat/>
    <w:rsid w:val="004C6327"/>
    <w:pPr>
      <w:keepNext/>
      <w:keepLines/>
      <w:numPr>
        <w:ilvl w:val="2"/>
        <w:numId w:val="8"/>
      </w:numPr>
      <w:spacing w:before="120" w:after="0"/>
      <w:ind w:left="680" w:hanging="680"/>
      <w:outlineLvl w:val="2"/>
    </w:pPr>
    <w:rPr>
      <w:rFonts w:asciiTheme="majorHAnsi" w:eastAsiaTheme="majorEastAsia" w:hAnsiTheme="majorHAnsi" w:cstheme="majorBidi"/>
      <w:color w:val="0F7D3F"/>
      <w:sz w:val="24"/>
      <w:szCs w:val="24"/>
    </w:rPr>
  </w:style>
  <w:style w:type="paragraph" w:styleId="Overskrift4">
    <w:name w:val="heading 4"/>
    <w:basedOn w:val="Normal"/>
    <w:next w:val="Normal"/>
    <w:link w:val="Overskrift4Tegn"/>
    <w:uiPriority w:val="9"/>
    <w:unhideWhenUsed/>
    <w:qFormat/>
    <w:rsid w:val="000B7F90"/>
    <w:pPr>
      <w:keepNext/>
      <w:keepLines/>
      <w:numPr>
        <w:ilvl w:val="3"/>
        <w:numId w:val="20"/>
      </w:numPr>
      <w:spacing w:before="40" w:after="0"/>
      <w:outlineLvl w:val="3"/>
    </w:pPr>
    <w:rPr>
      <w:rFonts w:asciiTheme="majorHAnsi" w:eastAsiaTheme="majorEastAsia" w:hAnsiTheme="majorHAnsi" w:cstheme="majorBidi"/>
      <w:i/>
      <w:iCs/>
      <w:color w:val="0F7D3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Kode">
    <w:name w:val="Kode"/>
    <w:basedOn w:val="Normal"/>
    <w:link w:val="KodeTegn"/>
    <w:qFormat/>
    <w:rsid w:val="00375BB2"/>
    <w:pPr>
      <w:spacing w:after="0" w:line="240" w:lineRule="auto"/>
    </w:pPr>
    <w:rPr>
      <w:rFonts w:ascii="Courier New" w:hAnsi="Courier New"/>
      <w:noProof/>
    </w:rPr>
  </w:style>
  <w:style w:type="character" w:customStyle="1" w:styleId="KodeTegn">
    <w:name w:val="Kode Tegn"/>
    <w:basedOn w:val="Standardskrifttypeiafsnit"/>
    <w:link w:val="Kode"/>
    <w:rsid w:val="00375BB2"/>
    <w:rPr>
      <w:rFonts w:ascii="Courier New" w:hAnsi="Courier New"/>
      <w:noProof/>
    </w:rPr>
  </w:style>
  <w:style w:type="character" w:customStyle="1" w:styleId="Overskrift1Tegn">
    <w:name w:val="Overskrift 1 Tegn"/>
    <w:basedOn w:val="Standardskrifttypeiafsnit"/>
    <w:link w:val="Overskrift1"/>
    <w:uiPriority w:val="9"/>
    <w:rsid w:val="000B4D27"/>
    <w:rPr>
      <w:rFonts w:asciiTheme="majorHAnsi" w:eastAsiaTheme="majorEastAsia" w:hAnsiTheme="majorHAnsi" w:cstheme="majorBidi"/>
      <w:color w:val="0F7D3F"/>
      <w:sz w:val="32"/>
      <w:szCs w:val="32"/>
    </w:rPr>
  </w:style>
  <w:style w:type="paragraph" w:styleId="Listeafsnit">
    <w:name w:val="List Paragraph"/>
    <w:basedOn w:val="Normal"/>
    <w:uiPriority w:val="34"/>
    <w:qFormat/>
    <w:rsid w:val="00904BBA"/>
    <w:pPr>
      <w:ind w:left="720"/>
      <w:contextualSpacing/>
    </w:pPr>
  </w:style>
  <w:style w:type="paragraph" w:styleId="Titel">
    <w:name w:val="Title"/>
    <w:basedOn w:val="Normal"/>
    <w:next w:val="Normal"/>
    <w:link w:val="TitelTegn"/>
    <w:uiPriority w:val="10"/>
    <w:qFormat/>
    <w:rsid w:val="00567699"/>
    <w:pPr>
      <w:spacing w:after="0" w:line="240" w:lineRule="auto"/>
      <w:contextualSpacing/>
    </w:pPr>
    <w:rPr>
      <w:rFonts w:asciiTheme="majorHAnsi" w:eastAsiaTheme="majorEastAsia" w:hAnsiTheme="majorHAnsi" w:cstheme="majorBidi"/>
      <w:color w:val="0F7D3F"/>
      <w:spacing w:val="-10"/>
      <w:kern w:val="28"/>
      <w:sz w:val="56"/>
      <w:szCs w:val="56"/>
    </w:rPr>
  </w:style>
  <w:style w:type="character" w:customStyle="1" w:styleId="TitelTegn">
    <w:name w:val="Titel Tegn"/>
    <w:basedOn w:val="Standardskrifttypeiafsnit"/>
    <w:link w:val="Titel"/>
    <w:uiPriority w:val="10"/>
    <w:rsid w:val="00567699"/>
    <w:rPr>
      <w:rFonts w:asciiTheme="majorHAnsi" w:eastAsiaTheme="majorEastAsia" w:hAnsiTheme="majorHAnsi" w:cstheme="majorBidi"/>
      <w:color w:val="0F7D3F"/>
      <w:spacing w:val="-10"/>
      <w:kern w:val="28"/>
      <w:sz w:val="56"/>
      <w:szCs w:val="56"/>
    </w:rPr>
  </w:style>
  <w:style w:type="paragraph" w:styleId="Sidehoved">
    <w:name w:val="header"/>
    <w:basedOn w:val="Normal"/>
    <w:link w:val="SidehovedTegn"/>
    <w:uiPriority w:val="99"/>
    <w:unhideWhenUsed/>
    <w:rsid w:val="00904BB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4BBA"/>
  </w:style>
  <w:style w:type="paragraph" w:styleId="Sidefod">
    <w:name w:val="footer"/>
    <w:basedOn w:val="Normal"/>
    <w:link w:val="SidefodTegn"/>
    <w:uiPriority w:val="99"/>
    <w:unhideWhenUsed/>
    <w:rsid w:val="00904BB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4BBA"/>
  </w:style>
  <w:style w:type="table" w:styleId="Tabel-Gitter">
    <w:name w:val="Table Grid"/>
    <w:basedOn w:val="Tabel-Normal"/>
    <w:uiPriority w:val="39"/>
    <w:rsid w:val="00904BB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0B7F90"/>
    <w:rPr>
      <w:rFonts w:asciiTheme="majorHAnsi" w:eastAsiaTheme="majorEastAsia" w:hAnsiTheme="majorHAnsi" w:cstheme="majorBidi"/>
      <w:color w:val="0F7D3F"/>
      <w:sz w:val="26"/>
      <w:szCs w:val="26"/>
    </w:rPr>
  </w:style>
  <w:style w:type="paragraph" w:customStyle="1" w:styleId="Unummereretoverskrift">
    <w:name w:val="Unummereret overskrift"/>
    <w:basedOn w:val="Normal"/>
    <w:next w:val="Normal"/>
    <w:link w:val="UnummereretoverskriftTegn"/>
    <w:qFormat/>
    <w:rsid w:val="00290704"/>
    <w:pPr>
      <w:spacing w:before="120"/>
    </w:pPr>
    <w:rPr>
      <w:rFonts w:asciiTheme="majorHAnsi" w:eastAsiaTheme="majorEastAsia" w:hAnsiTheme="majorHAnsi" w:cstheme="majorBidi"/>
      <w:color w:val="0F7D3F"/>
      <w:sz w:val="32"/>
      <w:szCs w:val="32"/>
    </w:rPr>
  </w:style>
  <w:style w:type="character" w:customStyle="1" w:styleId="UnummereretoverskriftTegn">
    <w:name w:val="Unummereret overskrift Tegn"/>
    <w:basedOn w:val="Overskrift1Tegn"/>
    <w:link w:val="Unummereretoverskrift"/>
    <w:rsid w:val="00290704"/>
    <w:rPr>
      <w:rFonts w:asciiTheme="majorHAnsi" w:eastAsiaTheme="majorEastAsia" w:hAnsiTheme="majorHAnsi" w:cstheme="majorBidi"/>
      <w:color w:val="0F7D3F"/>
      <w:sz w:val="32"/>
      <w:szCs w:val="32"/>
    </w:rPr>
  </w:style>
  <w:style w:type="character" w:customStyle="1" w:styleId="Overskrift3Tegn">
    <w:name w:val="Overskrift 3 Tegn"/>
    <w:basedOn w:val="Standardskrifttypeiafsnit"/>
    <w:link w:val="Overskrift3"/>
    <w:uiPriority w:val="9"/>
    <w:rsid w:val="004C6327"/>
    <w:rPr>
      <w:rFonts w:asciiTheme="majorHAnsi" w:eastAsiaTheme="majorEastAsia" w:hAnsiTheme="majorHAnsi" w:cstheme="majorBidi"/>
      <w:color w:val="0F7D3F"/>
      <w:sz w:val="24"/>
      <w:szCs w:val="24"/>
    </w:rPr>
  </w:style>
  <w:style w:type="character" w:customStyle="1" w:styleId="Overskrift4Tegn">
    <w:name w:val="Overskrift 4 Tegn"/>
    <w:basedOn w:val="Standardskrifttypeiafsnit"/>
    <w:link w:val="Overskrift4"/>
    <w:uiPriority w:val="9"/>
    <w:rsid w:val="004D3B4D"/>
    <w:rPr>
      <w:rFonts w:asciiTheme="majorHAnsi" w:eastAsiaTheme="majorEastAsia" w:hAnsiTheme="majorHAnsi" w:cstheme="majorBidi"/>
      <w:i/>
      <w:iCs/>
      <w:color w:val="0F7D3F"/>
    </w:rPr>
  </w:style>
  <w:style w:type="character" w:styleId="Hyperlink">
    <w:name w:val="Hyperlink"/>
    <w:basedOn w:val="Standardskrifttypeiafsnit"/>
    <w:uiPriority w:val="99"/>
    <w:unhideWhenUsed/>
    <w:rsid w:val="008F68C0"/>
    <w:rPr>
      <w:color w:val="0563C1" w:themeColor="hyperlink"/>
      <w:u w:val="single"/>
    </w:rPr>
  </w:style>
  <w:style w:type="paragraph" w:styleId="Fodnotetekst">
    <w:name w:val="footnote text"/>
    <w:basedOn w:val="Normal"/>
    <w:link w:val="FodnotetekstTegn"/>
    <w:uiPriority w:val="99"/>
    <w:semiHidden/>
    <w:unhideWhenUsed/>
    <w:rsid w:val="002738B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2738B4"/>
    <w:rPr>
      <w:sz w:val="20"/>
      <w:szCs w:val="20"/>
    </w:rPr>
  </w:style>
  <w:style w:type="character" w:styleId="Fodnotehenvisning">
    <w:name w:val="footnote reference"/>
    <w:basedOn w:val="Standardskrifttypeiafsnit"/>
    <w:uiPriority w:val="99"/>
    <w:semiHidden/>
    <w:unhideWhenUsed/>
    <w:rsid w:val="002738B4"/>
    <w:rPr>
      <w:vertAlign w:val="superscript"/>
    </w:rPr>
  </w:style>
  <w:style w:type="paragraph" w:styleId="Overskrift">
    <w:name w:val="TOC Heading"/>
    <w:basedOn w:val="Overskrift1"/>
    <w:next w:val="Normal"/>
    <w:uiPriority w:val="39"/>
    <w:unhideWhenUsed/>
    <w:qFormat/>
    <w:rsid w:val="00D14860"/>
    <w:pPr>
      <w:numPr>
        <w:numId w:val="0"/>
      </w:numPr>
      <w:spacing w:after="0"/>
      <w:outlineLvl w:val="9"/>
    </w:pPr>
    <w:rPr>
      <w:color w:val="2E74B5" w:themeColor="accent1" w:themeShade="BF"/>
      <w:lang w:eastAsia="da-DK"/>
    </w:rPr>
  </w:style>
  <w:style w:type="paragraph" w:styleId="Indholdsfortegnelse1">
    <w:name w:val="toc 1"/>
    <w:basedOn w:val="Normal"/>
    <w:next w:val="Normal"/>
    <w:autoRedefine/>
    <w:uiPriority w:val="39"/>
    <w:unhideWhenUsed/>
    <w:rsid w:val="00D14860"/>
    <w:pPr>
      <w:spacing w:after="100"/>
    </w:pPr>
  </w:style>
  <w:style w:type="paragraph" w:styleId="Indholdsfortegnelse2">
    <w:name w:val="toc 2"/>
    <w:basedOn w:val="Normal"/>
    <w:next w:val="Normal"/>
    <w:autoRedefine/>
    <w:uiPriority w:val="39"/>
    <w:unhideWhenUsed/>
    <w:rsid w:val="00D14860"/>
    <w:pPr>
      <w:spacing w:after="100"/>
      <w:ind w:left="220"/>
    </w:pPr>
  </w:style>
  <w:style w:type="paragraph" w:styleId="Indholdsfortegnelse3">
    <w:name w:val="toc 3"/>
    <w:basedOn w:val="Normal"/>
    <w:next w:val="Normal"/>
    <w:autoRedefine/>
    <w:uiPriority w:val="39"/>
    <w:unhideWhenUsed/>
    <w:rsid w:val="00104251"/>
    <w:pPr>
      <w:spacing w:after="100"/>
      <w:ind w:left="440"/>
    </w:pPr>
  </w:style>
  <w:style w:type="character" w:styleId="BesgtLink">
    <w:name w:val="FollowedHyperlink"/>
    <w:basedOn w:val="Standardskrifttypeiafsnit"/>
    <w:uiPriority w:val="99"/>
    <w:semiHidden/>
    <w:unhideWhenUsed/>
    <w:rsid w:val="00B43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ROCPhWN0eAHunoLNpySEzBKU0eYBuTEV" TargetMode="External"/><Relationship Id="rId13" Type="http://schemas.openxmlformats.org/officeDocument/2006/relationships/hyperlink" Target="https://drive.google.com/open?id=1vvAy8nJ_K5xBczEGBcp_HB7jafIcScgj"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drive.google.com/open?id=1iXW8fN6KYML_8YVPosyAzmtforfq86W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GPP4ZeVMk37AJ7SVnBci7azMbmwghJtz"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rive.google.com/open?id=1vvAy8nJ_K5xBczEGBcp_HB7jafIcScgj"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open?id=1vvAy8nJ_K5xBczEGBcp_HB7jafIcScgj" TargetMode="External"/><Relationship Id="rId14" Type="http://schemas.openxmlformats.org/officeDocument/2006/relationships/image" Target="media/image1.png"/><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sc\Documents\Brugerdefinerede%20Office-skabeloner\Opgaveskabelon.dotx.dotm"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5CDA61-28EA-43BD-A18C-53882D7898EA}"/>
</file>

<file path=customXml/itemProps2.xml><?xml version="1.0" encoding="utf-8"?>
<ds:datastoreItem xmlns:ds="http://schemas.openxmlformats.org/officeDocument/2006/customXml" ds:itemID="{99491188-F1AC-4534-91DA-23FB93FC042C}"/>
</file>

<file path=customXml/itemProps3.xml><?xml version="1.0" encoding="utf-8"?>
<ds:datastoreItem xmlns:ds="http://schemas.openxmlformats.org/officeDocument/2006/customXml" ds:itemID="{DC71876C-DF70-4D79-B8F4-3D9E1B4940F7}"/>
</file>

<file path=customXml/itemProps4.xml><?xml version="1.0" encoding="utf-8"?>
<ds:datastoreItem xmlns:ds="http://schemas.openxmlformats.org/officeDocument/2006/customXml" ds:itemID="{0EF0BBB0-D3E9-4DEA-A40D-C4877E233991}"/>
</file>

<file path=docProps/app.xml><?xml version="1.0" encoding="utf-8"?>
<Properties xmlns="http://schemas.openxmlformats.org/officeDocument/2006/extended-properties" xmlns:vt="http://schemas.openxmlformats.org/officeDocument/2006/docPropsVTypes">
  <Template>Opgaveskabelon.dotx</Template>
  <TotalTime>3344</TotalTime>
  <Pages>11</Pages>
  <Words>2846</Words>
  <Characters>17366</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Schneider</dc:creator>
  <cp:keywords/>
  <dc:description/>
  <cp:lastModifiedBy>Claus Schneider</cp:lastModifiedBy>
  <cp:revision>25</cp:revision>
  <cp:lastPrinted>2019-05-21T08:43:00Z</cp:lastPrinted>
  <dcterms:created xsi:type="dcterms:W3CDTF">2018-11-06T22:22:00Z</dcterms:created>
  <dcterms:modified xsi:type="dcterms:W3CDTF">2019-05-24T11:25:00Z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